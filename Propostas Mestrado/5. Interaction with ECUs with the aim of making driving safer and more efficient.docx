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29" w:type="dxa"/>
        <w:tblLook w:val="01E0" w:firstRow="1" w:lastRow="1" w:firstColumn="1" w:lastColumn="1" w:noHBand="0" w:noVBand="0"/>
      </w:tblPr>
      <w:tblGrid>
        <w:gridCol w:w="4440"/>
        <w:gridCol w:w="266"/>
        <w:gridCol w:w="1007"/>
        <w:gridCol w:w="268"/>
        <w:gridCol w:w="3948"/>
      </w:tblGrid>
      <w:tr w:rsidR="004F56C8" w:rsidRPr="000575D9" w14:paraId="72E4ED52" w14:textId="77777777">
        <w:trPr>
          <w:trHeight w:val="432"/>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5DC8940F" w14:textId="5C85395A" w:rsidR="004F56C8" w:rsidRPr="000C20EC" w:rsidRDefault="000C20EC" w:rsidP="001E18F6">
            <w:pPr>
              <w:pStyle w:val="Heading1"/>
              <w:rPr>
                <w:lang w:val="pt-PT"/>
              </w:rPr>
            </w:pPr>
            <w:r w:rsidRPr="000C20EC">
              <w:rPr>
                <w:lang w:val="pt-PT"/>
              </w:rPr>
              <w:t>Ficha de Proposta de Dissertaç</w:t>
            </w:r>
            <w:r w:rsidR="00EF36A1">
              <w:rPr>
                <w:lang w:val="pt-PT"/>
              </w:rPr>
              <w:t>ão/ Proje</w:t>
            </w:r>
            <w:r>
              <w:rPr>
                <w:lang w:val="pt-PT"/>
              </w:rPr>
              <w:t>to</w:t>
            </w:r>
            <w:r w:rsidR="00E30EBF">
              <w:rPr>
                <w:lang w:val="pt-PT"/>
              </w:rPr>
              <w:t>/Estágio</w:t>
            </w:r>
            <w:r>
              <w:rPr>
                <w:lang w:val="pt-PT"/>
              </w:rPr>
              <w:t xml:space="preserve"> </w:t>
            </w:r>
            <w:r w:rsidR="001E18F6">
              <w:rPr>
                <w:lang w:val="pt-PT"/>
              </w:rPr>
              <w:t>Mestrado</w:t>
            </w:r>
          </w:p>
        </w:tc>
      </w:tr>
      <w:tr w:rsidR="004F56C8" w:rsidRPr="000575D9" w14:paraId="7F50696F" w14:textId="77777777">
        <w:trPr>
          <w:trHeight w:val="216"/>
        </w:trPr>
        <w:tc>
          <w:tcPr>
            <w:tcW w:w="9929" w:type="dxa"/>
            <w:gridSpan w:val="5"/>
            <w:tcBorders>
              <w:top w:val="single" w:sz="2" w:space="0" w:color="auto"/>
            </w:tcBorders>
          </w:tcPr>
          <w:p w14:paraId="537155E1" w14:textId="77777777" w:rsidR="004F56C8" w:rsidRDefault="004F56C8">
            <w:pPr>
              <w:rPr>
                <w:lang w:val="pt-PT"/>
              </w:rPr>
            </w:pPr>
          </w:p>
          <w:p w14:paraId="3DF87294" w14:textId="32D54489" w:rsidR="00372F7F" w:rsidRPr="004F56C8" w:rsidRDefault="00372F7F" w:rsidP="00307E6C">
            <w:pPr>
              <w:rPr>
                <w:b/>
                <w:color w:val="1F497D"/>
                <w:lang w:val="pt-PT"/>
              </w:rPr>
            </w:pPr>
            <w:r w:rsidRPr="004F56C8">
              <w:rPr>
                <w:b/>
                <w:color w:val="1F497D"/>
                <w:lang w:val="pt-PT"/>
              </w:rPr>
              <w:t xml:space="preserve">Ano </w:t>
            </w:r>
            <w:r w:rsidR="00256775" w:rsidRPr="00256775">
              <w:rPr>
                <w:b/>
                <w:color w:val="1F497D"/>
                <w:lang w:val="pt-PT"/>
              </w:rPr>
              <w:t>L</w:t>
            </w:r>
            <w:r w:rsidR="00EF36A1" w:rsidRPr="00256775">
              <w:rPr>
                <w:b/>
                <w:color w:val="1F497D"/>
                <w:lang w:val="pt-PT"/>
              </w:rPr>
              <w:t>etivo</w:t>
            </w:r>
            <w:r w:rsidRPr="004F56C8">
              <w:rPr>
                <w:b/>
                <w:color w:val="1F497D"/>
                <w:lang w:val="pt-PT"/>
              </w:rPr>
              <w:t xml:space="preserve"> 20</w:t>
            </w:r>
            <w:r w:rsidR="00EF36A1">
              <w:rPr>
                <w:b/>
                <w:color w:val="1F497D"/>
                <w:lang w:val="pt-PT"/>
              </w:rPr>
              <w:t>1</w:t>
            </w:r>
            <w:r w:rsidR="00E013B9">
              <w:rPr>
                <w:b/>
                <w:color w:val="1F497D"/>
                <w:lang w:val="pt-PT"/>
              </w:rPr>
              <w:t>9</w:t>
            </w:r>
            <w:r w:rsidRPr="004F56C8">
              <w:rPr>
                <w:b/>
                <w:color w:val="1F497D"/>
                <w:lang w:val="pt-PT"/>
              </w:rPr>
              <w:t>/20</w:t>
            </w:r>
            <w:r w:rsidR="00E013B9">
              <w:rPr>
                <w:b/>
                <w:color w:val="1F497D"/>
                <w:lang w:val="pt-PT"/>
              </w:rPr>
              <w:t>20</w:t>
            </w:r>
            <w:r w:rsidRPr="004F56C8">
              <w:rPr>
                <w:b/>
                <w:color w:val="1F497D"/>
                <w:lang w:val="pt-PT"/>
              </w:rPr>
              <w:t>, Mest</w:t>
            </w:r>
            <w:r w:rsidR="00E30EBF">
              <w:rPr>
                <w:b/>
                <w:color w:val="1F497D"/>
                <w:lang w:val="pt-PT"/>
              </w:rPr>
              <w:t>rado em Engenharia Informática, F</w:t>
            </w:r>
            <w:r w:rsidR="00EF36A1">
              <w:rPr>
                <w:b/>
                <w:color w:val="1F497D"/>
                <w:lang w:val="pt-PT"/>
              </w:rPr>
              <w:t xml:space="preserve">CEE / </w:t>
            </w:r>
            <w:r w:rsidRPr="004F56C8">
              <w:rPr>
                <w:b/>
                <w:color w:val="1F497D"/>
                <w:lang w:val="pt-PT"/>
              </w:rPr>
              <w:t>Universidade da Madeira</w:t>
            </w:r>
          </w:p>
        </w:tc>
      </w:tr>
      <w:tr w:rsidR="004F56C8" w:rsidRPr="000575D9" w14:paraId="136121EA" w14:textId="77777777">
        <w:trPr>
          <w:trHeight w:val="288"/>
        </w:trPr>
        <w:tc>
          <w:tcPr>
            <w:tcW w:w="4440" w:type="dxa"/>
            <w:tcBorders>
              <w:bottom w:val="single" w:sz="2" w:space="0" w:color="auto"/>
            </w:tcBorders>
          </w:tcPr>
          <w:p w14:paraId="4AE9C714" w14:textId="77777777" w:rsidR="00BA38AB" w:rsidRPr="00AF7E9B" w:rsidRDefault="00BA38AB" w:rsidP="00372F7F">
            <w:pPr>
              <w:rPr>
                <w:lang w:val="pt-PT"/>
              </w:rPr>
            </w:pPr>
          </w:p>
        </w:tc>
        <w:tc>
          <w:tcPr>
            <w:tcW w:w="266" w:type="dxa"/>
            <w:tcBorders>
              <w:bottom w:val="single" w:sz="2" w:space="0" w:color="auto"/>
            </w:tcBorders>
          </w:tcPr>
          <w:p w14:paraId="05871892" w14:textId="77777777" w:rsidR="004F56C8" w:rsidRPr="00AF7E9B" w:rsidRDefault="004F56C8">
            <w:pPr>
              <w:rPr>
                <w:lang w:val="pt-PT"/>
              </w:rPr>
            </w:pPr>
          </w:p>
        </w:tc>
        <w:tc>
          <w:tcPr>
            <w:tcW w:w="5223" w:type="dxa"/>
            <w:gridSpan w:val="3"/>
            <w:tcBorders>
              <w:bottom w:val="single" w:sz="2" w:space="0" w:color="auto"/>
            </w:tcBorders>
          </w:tcPr>
          <w:p w14:paraId="2AC64566" w14:textId="77777777" w:rsidR="004F56C8" w:rsidRPr="00AF7E9B" w:rsidRDefault="004F56C8">
            <w:pPr>
              <w:rPr>
                <w:lang w:val="pt-PT"/>
              </w:rPr>
            </w:pPr>
          </w:p>
        </w:tc>
      </w:tr>
      <w:tr w:rsidR="004F56C8" w:rsidRPr="000575D9" w14:paraId="1F4E16EB" w14:textId="77777777">
        <w:trPr>
          <w:trHeight w:val="360"/>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105EC8E8" w14:textId="77777777" w:rsidR="004F56C8" w:rsidRPr="00AF7E9B" w:rsidRDefault="00AF7E9B">
            <w:pPr>
              <w:pStyle w:val="Heading2"/>
              <w:rPr>
                <w:lang w:val="pt-PT"/>
              </w:rPr>
            </w:pPr>
            <w:r w:rsidRPr="00AF7E9B">
              <w:rPr>
                <w:lang w:val="pt-PT"/>
              </w:rPr>
              <w:t>Informação sobre o(s) Orientador</w:t>
            </w:r>
            <w:r>
              <w:rPr>
                <w:lang w:val="pt-PT"/>
              </w:rPr>
              <w:t>(</w:t>
            </w:r>
            <w:proofErr w:type="spellStart"/>
            <w:r>
              <w:rPr>
                <w:lang w:val="pt-PT"/>
              </w:rPr>
              <w:t>es</w:t>
            </w:r>
            <w:proofErr w:type="spellEnd"/>
            <w:r>
              <w:rPr>
                <w:lang w:val="pt-PT"/>
              </w:rPr>
              <w:t>)</w:t>
            </w:r>
          </w:p>
        </w:tc>
      </w:tr>
      <w:tr w:rsidR="004F56C8" w:rsidRPr="000575D9" w14:paraId="3EE6E719" w14:textId="77777777">
        <w:trPr>
          <w:trHeight w:val="216"/>
        </w:trPr>
        <w:tc>
          <w:tcPr>
            <w:tcW w:w="9929" w:type="dxa"/>
            <w:gridSpan w:val="5"/>
            <w:tcBorders>
              <w:top w:val="single" w:sz="2" w:space="0" w:color="auto"/>
            </w:tcBorders>
          </w:tcPr>
          <w:p w14:paraId="11D1F669" w14:textId="77777777" w:rsidR="004F56C8" w:rsidRPr="00AF7E9B" w:rsidRDefault="004F56C8">
            <w:pPr>
              <w:rPr>
                <w:lang w:val="pt-PT"/>
              </w:rPr>
            </w:pPr>
          </w:p>
        </w:tc>
      </w:tr>
      <w:tr w:rsidR="004F56C8" w:rsidRPr="00FE373F" w14:paraId="1900048B" w14:textId="77777777">
        <w:trPr>
          <w:trHeight w:val="288"/>
        </w:trPr>
        <w:tc>
          <w:tcPr>
            <w:tcW w:w="9929" w:type="dxa"/>
            <w:gridSpan w:val="5"/>
            <w:tcBorders>
              <w:bottom w:val="single" w:sz="2" w:space="0" w:color="auto"/>
            </w:tcBorders>
            <w:vAlign w:val="bottom"/>
          </w:tcPr>
          <w:p w14:paraId="3B3C7277" w14:textId="580F7474" w:rsidR="004F56C8" w:rsidRPr="00FE373F" w:rsidRDefault="00FE373F" w:rsidP="00D34EA7">
            <w:r w:rsidRPr="00FE373F">
              <w:t xml:space="preserve">Interaction with </w:t>
            </w:r>
            <w:r w:rsidR="00BC1390">
              <w:t xml:space="preserve">ECUs </w:t>
            </w:r>
            <w:r w:rsidR="007F1928">
              <w:t xml:space="preserve">with the aim of making driving safer and more </w:t>
            </w:r>
            <w:r w:rsidR="00813E4F">
              <w:t>efficient</w:t>
            </w:r>
          </w:p>
        </w:tc>
      </w:tr>
      <w:tr w:rsidR="004F56C8" w14:paraId="107B2FF8" w14:textId="77777777">
        <w:trPr>
          <w:trHeight w:val="288"/>
        </w:trPr>
        <w:tc>
          <w:tcPr>
            <w:tcW w:w="9929" w:type="dxa"/>
            <w:gridSpan w:val="5"/>
            <w:tcBorders>
              <w:top w:val="single" w:sz="2" w:space="0" w:color="auto"/>
            </w:tcBorders>
          </w:tcPr>
          <w:p w14:paraId="30BAFCA6" w14:textId="2616D1EC" w:rsidR="004F56C8" w:rsidRPr="00372F7F" w:rsidRDefault="00E30EBF">
            <w:pPr>
              <w:rPr>
                <w:color w:val="595959"/>
                <w:lang w:val="en-GB"/>
              </w:rPr>
            </w:pPr>
            <w:proofErr w:type="spellStart"/>
            <w:r>
              <w:rPr>
                <w:color w:val="595959"/>
                <w:lang w:val="en-GB"/>
              </w:rPr>
              <w:t>Título</w:t>
            </w:r>
            <w:proofErr w:type="spellEnd"/>
            <w:r>
              <w:rPr>
                <w:color w:val="595959"/>
                <w:lang w:val="en-GB"/>
              </w:rPr>
              <w:t xml:space="preserve"> do </w:t>
            </w:r>
            <w:proofErr w:type="spellStart"/>
            <w:r>
              <w:rPr>
                <w:color w:val="595959"/>
                <w:lang w:val="en-GB"/>
              </w:rPr>
              <w:t>Proje</w:t>
            </w:r>
            <w:r w:rsidR="00AF7E9B" w:rsidRPr="00372F7F">
              <w:rPr>
                <w:color w:val="595959"/>
                <w:lang w:val="en-GB"/>
              </w:rPr>
              <w:t>to</w:t>
            </w:r>
            <w:proofErr w:type="spellEnd"/>
          </w:p>
        </w:tc>
      </w:tr>
      <w:tr w:rsidR="00AF7E9B" w14:paraId="535870AE" w14:textId="77777777">
        <w:trPr>
          <w:trHeight w:val="288"/>
        </w:trPr>
        <w:tc>
          <w:tcPr>
            <w:tcW w:w="5713" w:type="dxa"/>
            <w:gridSpan w:val="3"/>
            <w:tcBorders>
              <w:bottom w:val="single" w:sz="2" w:space="0" w:color="auto"/>
            </w:tcBorders>
            <w:vAlign w:val="bottom"/>
          </w:tcPr>
          <w:p w14:paraId="60EBF164" w14:textId="0A527BB6" w:rsidR="00AF7E9B" w:rsidRDefault="00FE373F" w:rsidP="003E31D3">
            <w:pPr>
              <w:rPr>
                <w:lang w:val="en-GB"/>
              </w:rPr>
            </w:pPr>
            <w:r>
              <w:rPr>
                <w:lang w:val="en-GB"/>
              </w:rPr>
              <w:t xml:space="preserve">Filipe </w:t>
            </w:r>
            <w:proofErr w:type="spellStart"/>
            <w:r>
              <w:rPr>
                <w:lang w:val="en-GB"/>
              </w:rPr>
              <w:t>Magno</w:t>
            </w:r>
            <w:proofErr w:type="spellEnd"/>
            <w:r>
              <w:rPr>
                <w:lang w:val="en-GB"/>
              </w:rPr>
              <w:t xml:space="preserve"> Gouveia Quintal</w:t>
            </w:r>
          </w:p>
        </w:tc>
        <w:tc>
          <w:tcPr>
            <w:tcW w:w="268" w:type="dxa"/>
            <w:vAlign w:val="bottom"/>
          </w:tcPr>
          <w:p w14:paraId="5698814A" w14:textId="77777777" w:rsidR="00AF7E9B" w:rsidRDefault="00AF7E9B">
            <w:pPr>
              <w:rPr>
                <w:lang w:val="en-GB"/>
              </w:rPr>
            </w:pPr>
          </w:p>
        </w:tc>
        <w:tc>
          <w:tcPr>
            <w:tcW w:w="3948" w:type="dxa"/>
            <w:tcBorders>
              <w:bottom w:val="single" w:sz="2" w:space="0" w:color="auto"/>
            </w:tcBorders>
            <w:vAlign w:val="bottom"/>
          </w:tcPr>
          <w:p w14:paraId="33A4C64E" w14:textId="35466F74" w:rsidR="00AF7E9B" w:rsidRDefault="00AF7E9B" w:rsidP="00A27E93">
            <w:pPr>
              <w:rPr>
                <w:lang w:val="en-GB"/>
              </w:rPr>
            </w:pPr>
            <w:r>
              <w:rPr>
                <w:lang w:val="en-GB"/>
              </w:rPr>
              <w:t>(</w:t>
            </w:r>
            <w:r w:rsidR="00FE373F">
              <w:rPr>
                <w:lang w:val="en-GB"/>
              </w:rPr>
              <w:t>967549595</w:t>
            </w:r>
            <w:r>
              <w:rPr>
                <w:lang w:val="en-GB"/>
              </w:rPr>
              <w:t>)</w:t>
            </w:r>
          </w:p>
        </w:tc>
      </w:tr>
      <w:tr w:rsidR="00AF7E9B" w14:paraId="01347C8B" w14:textId="77777777">
        <w:trPr>
          <w:trHeight w:val="288"/>
        </w:trPr>
        <w:tc>
          <w:tcPr>
            <w:tcW w:w="5713" w:type="dxa"/>
            <w:gridSpan w:val="3"/>
            <w:tcBorders>
              <w:top w:val="single" w:sz="2" w:space="0" w:color="auto"/>
            </w:tcBorders>
          </w:tcPr>
          <w:p w14:paraId="02E7B4F5" w14:textId="77777777" w:rsidR="00AF7E9B" w:rsidRPr="00372F7F" w:rsidRDefault="00AF7E9B">
            <w:pPr>
              <w:rPr>
                <w:color w:val="595959"/>
                <w:lang w:val="en-GB"/>
              </w:rPr>
            </w:pPr>
            <w:r w:rsidRPr="00372F7F">
              <w:rPr>
                <w:color w:val="595959"/>
                <w:lang w:val="en-GB"/>
              </w:rPr>
              <w:t xml:space="preserve">Nome do Professor </w:t>
            </w:r>
            <w:proofErr w:type="spellStart"/>
            <w:r w:rsidRPr="00372F7F">
              <w:rPr>
                <w:color w:val="595959"/>
                <w:lang w:val="en-GB"/>
              </w:rPr>
              <w:t>Orientador</w:t>
            </w:r>
            <w:proofErr w:type="spellEnd"/>
          </w:p>
        </w:tc>
        <w:tc>
          <w:tcPr>
            <w:tcW w:w="268" w:type="dxa"/>
          </w:tcPr>
          <w:p w14:paraId="0E15C425" w14:textId="77777777" w:rsidR="00AF7E9B" w:rsidRPr="00372F7F" w:rsidRDefault="00AF7E9B">
            <w:pPr>
              <w:rPr>
                <w:color w:val="595959"/>
                <w:lang w:val="en-GB"/>
              </w:rPr>
            </w:pPr>
          </w:p>
        </w:tc>
        <w:tc>
          <w:tcPr>
            <w:tcW w:w="3948" w:type="dxa"/>
          </w:tcPr>
          <w:p w14:paraId="74126834" w14:textId="77777777" w:rsidR="00AF7E9B" w:rsidRPr="00372F7F" w:rsidRDefault="00AF7E9B" w:rsidP="004F56C8">
            <w:pPr>
              <w:rPr>
                <w:color w:val="595959"/>
                <w:lang w:val="en-GB"/>
              </w:rPr>
            </w:pPr>
            <w:proofErr w:type="spellStart"/>
            <w:r w:rsidRPr="00372F7F">
              <w:rPr>
                <w:color w:val="595959"/>
                <w:lang w:val="en-GB"/>
              </w:rPr>
              <w:t>Contacto</w:t>
            </w:r>
            <w:proofErr w:type="spellEnd"/>
            <w:r w:rsidRPr="00372F7F">
              <w:rPr>
                <w:color w:val="595959"/>
                <w:lang w:val="en-GB"/>
              </w:rPr>
              <w:t xml:space="preserve"> </w:t>
            </w:r>
            <w:proofErr w:type="spellStart"/>
            <w:r w:rsidRPr="00372F7F">
              <w:rPr>
                <w:color w:val="595959"/>
                <w:lang w:val="en-GB"/>
              </w:rPr>
              <w:t>Telefónico</w:t>
            </w:r>
            <w:proofErr w:type="spellEnd"/>
          </w:p>
        </w:tc>
      </w:tr>
      <w:tr w:rsidR="00AF7E9B" w14:paraId="2FA23FD8" w14:textId="77777777">
        <w:trPr>
          <w:trHeight w:val="288"/>
        </w:trPr>
        <w:tc>
          <w:tcPr>
            <w:tcW w:w="5713" w:type="dxa"/>
            <w:gridSpan w:val="3"/>
            <w:tcBorders>
              <w:bottom w:val="single" w:sz="2" w:space="0" w:color="auto"/>
            </w:tcBorders>
            <w:vAlign w:val="bottom"/>
          </w:tcPr>
          <w:p w14:paraId="559A9877" w14:textId="77777777" w:rsidR="00AF7E9B" w:rsidRDefault="00AF7E9B">
            <w:pPr>
              <w:rPr>
                <w:lang w:val="en-GB"/>
              </w:rPr>
            </w:pPr>
          </w:p>
        </w:tc>
        <w:tc>
          <w:tcPr>
            <w:tcW w:w="268" w:type="dxa"/>
            <w:vAlign w:val="bottom"/>
          </w:tcPr>
          <w:p w14:paraId="26D8015F" w14:textId="77777777" w:rsidR="00AF7E9B" w:rsidRDefault="00AF7E9B">
            <w:pPr>
              <w:rPr>
                <w:lang w:val="en-GB"/>
              </w:rPr>
            </w:pPr>
          </w:p>
        </w:tc>
        <w:tc>
          <w:tcPr>
            <w:tcW w:w="3948" w:type="dxa"/>
            <w:tcBorders>
              <w:bottom w:val="single" w:sz="2" w:space="0" w:color="auto"/>
            </w:tcBorders>
            <w:vAlign w:val="bottom"/>
          </w:tcPr>
          <w:p w14:paraId="47B96D48" w14:textId="70B8A3F4" w:rsidR="00AF7E9B" w:rsidRDefault="00FE373F">
            <w:pPr>
              <w:rPr>
                <w:lang w:val="en-GB"/>
              </w:rPr>
            </w:pPr>
            <w:r>
              <w:rPr>
                <w:lang w:val="en-GB"/>
              </w:rPr>
              <w:t>filipe.quintal@staff.uma.pt</w:t>
            </w:r>
          </w:p>
        </w:tc>
      </w:tr>
      <w:tr w:rsidR="00AF7E9B" w:rsidRPr="00372F7F" w14:paraId="4D958BC6" w14:textId="77777777">
        <w:trPr>
          <w:trHeight w:val="288"/>
        </w:trPr>
        <w:tc>
          <w:tcPr>
            <w:tcW w:w="5713" w:type="dxa"/>
            <w:gridSpan w:val="3"/>
            <w:tcBorders>
              <w:top w:val="single" w:sz="2" w:space="0" w:color="auto"/>
            </w:tcBorders>
          </w:tcPr>
          <w:p w14:paraId="7E780F64" w14:textId="2DFCF3AF" w:rsidR="00AF7E9B" w:rsidRPr="00372F7F" w:rsidRDefault="00E30EBF">
            <w:pPr>
              <w:rPr>
                <w:color w:val="595959"/>
                <w:lang w:val="en-GB"/>
              </w:rPr>
            </w:pPr>
            <w:r>
              <w:rPr>
                <w:color w:val="595959"/>
                <w:lang w:val="en-GB"/>
              </w:rPr>
              <w:t xml:space="preserve">URL do </w:t>
            </w:r>
            <w:proofErr w:type="spellStart"/>
            <w:r>
              <w:rPr>
                <w:color w:val="595959"/>
                <w:lang w:val="en-GB"/>
              </w:rPr>
              <w:t>Proje</w:t>
            </w:r>
            <w:r w:rsidR="00AF7E9B" w:rsidRPr="00372F7F">
              <w:rPr>
                <w:color w:val="595959"/>
                <w:lang w:val="en-GB"/>
              </w:rPr>
              <w:t>to</w:t>
            </w:r>
            <w:proofErr w:type="spellEnd"/>
          </w:p>
        </w:tc>
        <w:tc>
          <w:tcPr>
            <w:tcW w:w="268" w:type="dxa"/>
          </w:tcPr>
          <w:p w14:paraId="5EF36BEF" w14:textId="77777777" w:rsidR="00AF7E9B" w:rsidRPr="00372F7F" w:rsidRDefault="00AF7E9B">
            <w:pPr>
              <w:rPr>
                <w:color w:val="595959"/>
                <w:lang w:val="en-GB"/>
              </w:rPr>
            </w:pPr>
          </w:p>
        </w:tc>
        <w:tc>
          <w:tcPr>
            <w:tcW w:w="3948" w:type="dxa"/>
            <w:tcBorders>
              <w:top w:val="single" w:sz="2" w:space="0" w:color="auto"/>
            </w:tcBorders>
          </w:tcPr>
          <w:p w14:paraId="3B808C5C" w14:textId="77777777" w:rsidR="00AF7E9B" w:rsidRPr="00372F7F" w:rsidRDefault="00AF7E9B">
            <w:pPr>
              <w:rPr>
                <w:color w:val="595959"/>
                <w:lang w:val="en-GB"/>
              </w:rPr>
            </w:pPr>
            <w:r w:rsidRPr="00372F7F">
              <w:rPr>
                <w:color w:val="595959"/>
                <w:lang w:val="en-GB"/>
              </w:rPr>
              <w:t>E-Mail</w:t>
            </w:r>
          </w:p>
        </w:tc>
      </w:tr>
    </w:tbl>
    <w:p w14:paraId="7D200969" w14:textId="77777777" w:rsidR="00B41463" w:rsidRPr="00372F7F" w:rsidRDefault="00B41463">
      <w:pPr>
        <w:rPr>
          <w:color w:val="595959"/>
          <w:lang w:val="en-GB"/>
        </w:rPr>
      </w:pPr>
    </w:p>
    <w:p w14:paraId="51160338" w14:textId="77777777" w:rsidR="00C92C47" w:rsidRPr="00372F7F" w:rsidRDefault="00C92C47">
      <w:pPr>
        <w:rPr>
          <w:color w:val="595959"/>
          <w:lang w:val="pt-PT"/>
        </w:rPr>
      </w:pPr>
      <w:r w:rsidRPr="00372F7F">
        <w:rPr>
          <w:color w:val="595959"/>
          <w:lang w:val="pt-PT"/>
        </w:rPr>
        <w:t xml:space="preserve">Preencher no caso de existir um </w:t>
      </w:r>
      <w:proofErr w:type="spellStart"/>
      <w:r w:rsidRPr="00372F7F">
        <w:rPr>
          <w:color w:val="595959"/>
          <w:lang w:val="pt-PT"/>
        </w:rPr>
        <w:t>Co-Orientador</w:t>
      </w:r>
      <w:proofErr w:type="spellEnd"/>
      <w:r w:rsidRPr="00372F7F">
        <w:rPr>
          <w:color w:val="595959"/>
          <w:lang w:val="pt-PT"/>
        </w:rPr>
        <w:t xml:space="preserve"> ou Orientador Externo:</w:t>
      </w:r>
    </w:p>
    <w:tbl>
      <w:tblPr>
        <w:tblW w:w="9929" w:type="dxa"/>
        <w:tblLook w:val="01E0" w:firstRow="1" w:lastRow="1" w:firstColumn="1" w:lastColumn="1" w:noHBand="0" w:noVBand="0"/>
      </w:tblPr>
      <w:tblGrid>
        <w:gridCol w:w="5713"/>
        <w:gridCol w:w="268"/>
        <w:gridCol w:w="3948"/>
      </w:tblGrid>
      <w:tr w:rsidR="00C92C47" w14:paraId="032B3F96" w14:textId="77777777">
        <w:trPr>
          <w:trHeight w:val="288"/>
        </w:trPr>
        <w:tc>
          <w:tcPr>
            <w:tcW w:w="5713" w:type="dxa"/>
            <w:tcBorders>
              <w:bottom w:val="single" w:sz="2" w:space="0" w:color="auto"/>
            </w:tcBorders>
            <w:vAlign w:val="bottom"/>
          </w:tcPr>
          <w:p w14:paraId="548661C5" w14:textId="7AEA00C8" w:rsidR="00C92C47" w:rsidRPr="00C92C47" w:rsidRDefault="00FC78B1" w:rsidP="004F56C8">
            <w:pPr>
              <w:rPr>
                <w:lang w:val="pt-PT"/>
              </w:rPr>
            </w:pPr>
            <w:r>
              <w:rPr>
                <w:lang w:val="pt-PT"/>
              </w:rPr>
              <w:t xml:space="preserve"> </w:t>
            </w:r>
          </w:p>
        </w:tc>
        <w:tc>
          <w:tcPr>
            <w:tcW w:w="268" w:type="dxa"/>
            <w:vAlign w:val="bottom"/>
          </w:tcPr>
          <w:p w14:paraId="4261A805" w14:textId="77777777" w:rsidR="00C92C47" w:rsidRPr="00C92C47" w:rsidRDefault="00C92C47" w:rsidP="004F56C8">
            <w:pPr>
              <w:rPr>
                <w:lang w:val="pt-PT"/>
              </w:rPr>
            </w:pPr>
          </w:p>
        </w:tc>
        <w:tc>
          <w:tcPr>
            <w:tcW w:w="3948" w:type="dxa"/>
            <w:tcBorders>
              <w:bottom w:val="single" w:sz="2" w:space="0" w:color="auto"/>
            </w:tcBorders>
            <w:vAlign w:val="bottom"/>
          </w:tcPr>
          <w:p w14:paraId="37779F69" w14:textId="77777777" w:rsidR="00C92C47" w:rsidRDefault="00C92C47" w:rsidP="004F56C8">
            <w:pPr>
              <w:rPr>
                <w:lang w:val="en-GB"/>
              </w:rPr>
            </w:pPr>
            <w:r>
              <w:rPr>
                <w:lang w:val="en-GB"/>
              </w:rPr>
              <w:t>(</w:t>
            </w:r>
            <w:r w:rsidR="005C3021">
              <w:rPr>
                <w:rStyle w:val="bodyChar"/>
                <w:lang w:val="en-GB"/>
              </w:rPr>
              <w:fldChar w:fldCharType="begin"/>
            </w:r>
            <w:r>
              <w:rPr>
                <w:rStyle w:val="bodyChar"/>
                <w:lang w:val="en-GB"/>
              </w:rPr>
              <w:instrText xml:space="preserve"> MACROBUTTON  DoFieldClick </w:instrText>
            </w:r>
            <w:r>
              <w:rPr>
                <w:rStyle w:val="areacodefieldCharChar"/>
                <w:lang w:val="en-GB"/>
              </w:rPr>
              <w:instrText>[</w:instrText>
            </w:r>
            <w:r>
              <w:rPr>
                <w:rStyle w:val="bodyChar"/>
                <w:lang w:val="en-GB"/>
              </w:rPr>
              <w:instrText>       </w:instrText>
            </w:r>
            <w:r>
              <w:rPr>
                <w:rStyle w:val="areacodefieldCharChar"/>
                <w:lang w:val="en-GB"/>
              </w:rPr>
              <w:instrText>]</w:instrText>
            </w:r>
            <w:r w:rsidR="005C3021">
              <w:rPr>
                <w:rStyle w:val="bodyChar"/>
                <w:lang w:val="en-GB"/>
              </w:rPr>
              <w:fldChar w:fldCharType="end"/>
            </w:r>
            <w:r>
              <w:rPr>
                <w:lang w:val="en-GB"/>
              </w:rPr>
              <w:t>)</w:t>
            </w:r>
          </w:p>
        </w:tc>
      </w:tr>
      <w:tr w:rsidR="00C92C47" w14:paraId="217A9EA4" w14:textId="77777777">
        <w:trPr>
          <w:trHeight w:val="288"/>
        </w:trPr>
        <w:tc>
          <w:tcPr>
            <w:tcW w:w="5713" w:type="dxa"/>
            <w:tcBorders>
              <w:top w:val="single" w:sz="2" w:space="0" w:color="auto"/>
            </w:tcBorders>
          </w:tcPr>
          <w:p w14:paraId="2D331910" w14:textId="77777777" w:rsidR="00C92C47" w:rsidRPr="00372F7F" w:rsidRDefault="00C92C47" w:rsidP="00C92C47">
            <w:pPr>
              <w:rPr>
                <w:color w:val="595959"/>
                <w:lang w:val="en-GB"/>
              </w:rPr>
            </w:pPr>
            <w:r w:rsidRPr="00372F7F">
              <w:rPr>
                <w:color w:val="595959"/>
                <w:lang w:val="en-GB"/>
              </w:rPr>
              <w:t>Nome</w:t>
            </w:r>
          </w:p>
        </w:tc>
        <w:tc>
          <w:tcPr>
            <w:tcW w:w="268" w:type="dxa"/>
          </w:tcPr>
          <w:p w14:paraId="1C553DCE" w14:textId="77777777" w:rsidR="00C92C47" w:rsidRPr="00372F7F" w:rsidRDefault="00C92C47" w:rsidP="004F56C8">
            <w:pPr>
              <w:rPr>
                <w:color w:val="595959"/>
                <w:lang w:val="en-GB"/>
              </w:rPr>
            </w:pPr>
          </w:p>
        </w:tc>
        <w:tc>
          <w:tcPr>
            <w:tcW w:w="3948" w:type="dxa"/>
          </w:tcPr>
          <w:p w14:paraId="0D30BACA" w14:textId="77777777" w:rsidR="00C92C47" w:rsidRPr="00372F7F" w:rsidRDefault="00C92C47" w:rsidP="004F56C8">
            <w:pPr>
              <w:rPr>
                <w:color w:val="595959"/>
                <w:lang w:val="en-GB"/>
              </w:rPr>
            </w:pPr>
            <w:proofErr w:type="spellStart"/>
            <w:r w:rsidRPr="00372F7F">
              <w:rPr>
                <w:color w:val="595959"/>
                <w:lang w:val="en-GB"/>
              </w:rPr>
              <w:t>Contacto</w:t>
            </w:r>
            <w:proofErr w:type="spellEnd"/>
            <w:r w:rsidRPr="00372F7F">
              <w:rPr>
                <w:color w:val="595959"/>
                <w:lang w:val="en-GB"/>
              </w:rPr>
              <w:t xml:space="preserve"> </w:t>
            </w:r>
            <w:proofErr w:type="spellStart"/>
            <w:r w:rsidRPr="00372F7F">
              <w:rPr>
                <w:color w:val="595959"/>
                <w:lang w:val="en-GB"/>
              </w:rPr>
              <w:t>Telefónico</w:t>
            </w:r>
            <w:proofErr w:type="spellEnd"/>
          </w:p>
        </w:tc>
      </w:tr>
      <w:tr w:rsidR="00C92C47" w14:paraId="029F2999" w14:textId="77777777">
        <w:trPr>
          <w:trHeight w:val="288"/>
        </w:trPr>
        <w:tc>
          <w:tcPr>
            <w:tcW w:w="5713" w:type="dxa"/>
            <w:tcBorders>
              <w:bottom w:val="single" w:sz="2" w:space="0" w:color="auto"/>
            </w:tcBorders>
            <w:vAlign w:val="bottom"/>
          </w:tcPr>
          <w:p w14:paraId="7824C973" w14:textId="0D791572" w:rsidR="00C92C47" w:rsidRDefault="00C92C47" w:rsidP="004F56C8">
            <w:pPr>
              <w:rPr>
                <w:lang w:val="en-GB"/>
              </w:rPr>
            </w:pPr>
          </w:p>
        </w:tc>
        <w:tc>
          <w:tcPr>
            <w:tcW w:w="268" w:type="dxa"/>
            <w:vAlign w:val="bottom"/>
          </w:tcPr>
          <w:p w14:paraId="365132BF" w14:textId="77777777" w:rsidR="00C92C47" w:rsidRDefault="00C92C47" w:rsidP="004F56C8">
            <w:pPr>
              <w:rPr>
                <w:lang w:val="en-GB"/>
              </w:rPr>
            </w:pPr>
          </w:p>
        </w:tc>
        <w:tc>
          <w:tcPr>
            <w:tcW w:w="3948" w:type="dxa"/>
            <w:tcBorders>
              <w:bottom w:val="single" w:sz="2" w:space="0" w:color="auto"/>
            </w:tcBorders>
            <w:vAlign w:val="bottom"/>
          </w:tcPr>
          <w:p w14:paraId="64148780" w14:textId="520463E4" w:rsidR="00C92C47" w:rsidRDefault="00C92C47" w:rsidP="004F56C8">
            <w:pPr>
              <w:rPr>
                <w:lang w:val="en-GB"/>
              </w:rPr>
            </w:pPr>
          </w:p>
        </w:tc>
      </w:tr>
      <w:tr w:rsidR="00C92C47" w14:paraId="37676E9D" w14:textId="77777777">
        <w:trPr>
          <w:trHeight w:val="288"/>
        </w:trPr>
        <w:tc>
          <w:tcPr>
            <w:tcW w:w="5713" w:type="dxa"/>
            <w:tcBorders>
              <w:top w:val="single" w:sz="2" w:space="0" w:color="auto"/>
            </w:tcBorders>
          </w:tcPr>
          <w:p w14:paraId="2F0B7BDE" w14:textId="77777777" w:rsidR="00C92C47" w:rsidRPr="00372F7F" w:rsidRDefault="00C92C47" w:rsidP="004F56C8">
            <w:pPr>
              <w:rPr>
                <w:color w:val="595959"/>
                <w:lang w:val="en-GB"/>
              </w:rPr>
            </w:pPr>
            <w:proofErr w:type="spellStart"/>
            <w:r w:rsidRPr="00372F7F">
              <w:rPr>
                <w:color w:val="595959"/>
                <w:lang w:val="en-GB"/>
              </w:rPr>
              <w:t>Departamento</w:t>
            </w:r>
            <w:proofErr w:type="spellEnd"/>
            <w:r w:rsidRPr="00372F7F">
              <w:rPr>
                <w:color w:val="595959"/>
                <w:lang w:val="en-GB"/>
              </w:rPr>
              <w:t xml:space="preserve"> </w:t>
            </w:r>
            <w:proofErr w:type="spellStart"/>
            <w:r w:rsidRPr="00372F7F">
              <w:rPr>
                <w:color w:val="595959"/>
                <w:lang w:val="en-GB"/>
              </w:rPr>
              <w:t>ou</w:t>
            </w:r>
            <w:proofErr w:type="spellEnd"/>
            <w:r w:rsidRPr="00372F7F">
              <w:rPr>
                <w:color w:val="595959"/>
                <w:lang w:val="en-GB"/>
              </w:rPr>
              <w:t xml:space="preserve"> </w:t>
            </w:r>
            <w:proofErr w:type="spellStart"/>
            <w:r w:rsidRPr="00372F7F">
              <w:rPr>
                <w:color w:val="595959"/>
                <w:lang w:val="en-GB"/>
              </w:rPr>
              <w:t>Empresa</w:t>
            </w:r>
            <w:proofErr w:type="spellEnd"/>
          </w:p>
        </w:tc>
        <w:tc>
          <w:tcPr>
            <w:tcW w:w="268" w:type="dxa"/>
          </w:tcPr>
          <w:p w14:paraId="669BD0B6" w14:textId="77777777" w:rsidR="00C92C47" w:rsidRPr="00372F7F" w:rsidRDefault="00C92C47" w:rsidP="004F56C8">
            <w:pPr>
              <w:rPr>
                <w:color w:val="595959"/>
                <w:lang w:val="en-GB"/>
              </w:rPr>
            </w:pPr>
          </w:p>
        </w:tc>
        <w:tc>
          <w:tcPr>
            <w:tcW w:w="3948" w:type="dxa"/>
            <w:tcBorders>
              <w:top w:val="single" w:sz="2" w:space="0" w:color="auto"/>
            </w:tcBorders>
          </w:tcPr>
          <w:p w14:paraId="02A2B787" w14:textId="77777777" w:rsidR="00C92C47" w:rsidRPr="00372F7F" w:rsidRDefault="00C92C47" w:rsidP="004F56C8">
            <w:pPr>
              <w:rPr>
                <w:color w:val="595959"/>
                <w:lang w:val="en-GB"/>
              </w:rPr>
            </w:pPr>
            <w:r w:rsidRPr="00372F7F">
              <w:rPr>
                <w:color w:val="595959"/>
                <w:lang w:val="en-GB"/>
              </w:rPr>
              <w:t>E-Mail</w:t>
            </w:r>
          </w:p>
        </w:tc>
      </w:tr>
    </w:tbl>
    <w:p w14:paraId="160B5C33" w14:textId="77777777" w:rsidR="00C92C47" w:rsidRDefault="00C92C47">
      <w:pPr>
        <w:rPr>
          <w:lang w:val="en-GB"/>
        </w:rPr>
      </w:pPr>
    </w:p>
    <w:p w14:paraId="4CDCCEDE" w14:textId="77777777" w:rsidR="00C92C47" w:rsidRPr="00372F7F" w:rsidRDefault="00C92C47" w:rsidP="00C92C47">
      <w:pPr>
        <w:rPr>
          <w:color w:val="595959"/>
          <w:lang w:val="pt-PT"/>
        </w:rPr>
      </w:pPr>
      <w:r w:rsidRPr="00372F7F">
        <w:rPr>
          <w:color w:val="595959"/>
          <w:lang w:val="pt-PT"/>
        </w:rPr>
        <w:t>Preencher no caso de ser uma dissertação proposta pelo aluno:</w:t>
      </w:r>
    </w:p>
    <w:tbl>
      <w:tblPr>
        <w:tblW w:w="9929" w:type="dxa"/>
        <w:tblLook w:val="01E0" w:firstRow="1" w:lastRow="1" w:firstColumn="1" w:lastColumn="1" w:noHBand="0" w:noVBand="0"/>
      </w:tblPr>
      <w:tblGrid>
        <w:gridCol w:w="5713"/>
        <w:gridCol w:w="268"/>
        <w:gridCol w:w="3948"/>
      </w:tblGrid>
      <w:tr w:rsidR="00C92C47" w:rsidRPr="000575D9" w14:paraId="0D26B706" w14:textId="77777777">
        <w:trPr>
          <w:trHeight w:val="288"/>
        </w:trPr>
        <w:tc>
          <w:tcPr>
            <w:tcW w:w="5713" w:type="dxa"/>
            <w:tcBorders>
              <w:bottom w:val="single" w:sz="2" w:space="0" w:color="auto"/>
            </w:tcBorders>
            <w:vAlign w:val="bottom"/>
          </w:tcPr>
          <w:p w14:paraId="4DF8F948" w14:textId="1D112060" w:rsidR="00C92C47" w:rsidRPr="00C92C47" w:rsidRDefault="00C92C47" w:rsidP="004F56C8">
            <w:pPr>
              <w:rPr>
                <w:lang w:val="pt-PT"/>
              </w:rPr>
            </w:pPr>
          </w:p>
        </w:tc>
        <w:tc>
          <w:tcPr>
            <w:tcW w:w="268" w:type="dxa"/>
            <w:vAlign w:val="bottom"/>
          </w:tcPr>
          <w:p w14:paraId="638028CE" w14:textId="77777777" w:rsidR="00C92C47" w:rsidRPr="00C92C47" w:rsidRDefault="00C92C47" w:rsidP="004F56C8">
            <w:pPr>
              <w:rPr>
                <w:lang w:val="pt-PT"/>
              </w:rPr>
            </w:pPr>
          </w:p>
        </w:tc>
        <w:tc>
          <w:tcPr>
            <w:tcW w:w="3948" w:type="dxa"/>
            <w:tcBorders>
              <w:bottom w:val="single" w:sz="2" w:space="0" w:color="auto"/>
            </w:tcBorders>
            <w:vAlign w:val="bottom"/>
          </w:tcPr>
          <w:p w14:paraId="46AA4505" w14:textId="3513B54E" w:rsidR="00C92C47" w:rsidRPr="005446E7" w:rsidRDefault="00C92C47" w:rsidP="00C92C47">
            <w:pPr>
              <w:rPr>
                <w:lang w:val="pt-PT"/>
              </w:rPr>
            </w:pPr>
          </w:p>
        </w:tc>
      </w:tr>
      <w:tr w:rsidR="00C92C47" w14:paraId="1A3A09BE" w14:textId="77777777">
        <w:trPr>
          <w:trHeight w:val="288"/>
        </w:trPr>
        <w:tc>
          <w:tcPr>
            <w:tcW w:w="5713" w:type="dxa"/>
            <w:tcBorders>
              <w:top w:val="single" w:sz="2" w:space="0" w:color="auto"/>
            </w:tcBorders>
          </w:tcPr>
          <w:p w14:paraId="21480B5E" w14:textId="77777777" w:rsidR="00C92C47" w:rsidRPr="00372F7F" w:rsidRDefault="00C92C47" w:rsidP="004F56C8">
            <w:pPr>
              <w:rPr>
                <w:color w:val="595959"/>
                <w:lang w:val="en-GB"/>
              </w:rPr>
            </w:pPr>
            <w:r w:rsidRPr="00372F7F">
              <w:rPr>
                <w:color w:val="595959"/>
                <w:lang w:val="en-GB"/>
              </w:rPr>
              <w:t>Nome</w:t>
            </w:r>
          </w:p>
        </w:tc>
        <w:tc>
          <w:tcPr>
            <w:tcW w:w="268" w:type="dxa"/>
          </w:tcPr>
          <w:p w14:paraId="63E8D2BD" w14:textId="77777777" w:rsidR="00C92C47" w:rsidRPr="00372F7F" w:rsidRDefault="00C92C47" w:rsidP="004F56C8">
            <w:pPr>
              <w:rPr>
                <w:color w:val="595959"/>
                <w:lang w:val="en-GB"/>
              </w:rPr>
            </w:pPr>
          </w:p>
        </w:tc>
        <w:tc>
          <w:tcPr>
            <w:tcW w:w="3948" w:type="dxa"/>
          </w:tcPr>
          <w:p w14:paraId="75E98256" w14:textId="77777777" w:rsidR="00C92C47" w:rsidRPr="00372F7F" w:rsidRDefault="00C92C47" w:rsidP="004F56C8">
            <w:pPr>
              <w:rPr>
                <w:color w:val="595959"/>
                <w:lang w:val="en-GB"/>
              </w:rPr>
            </w:pPr>
            <w:r w:rsidRPr="00372F7F">
              <w:rPr>
                <w:color w:val="595959"/>
                <w:lang w:val="en-GB"/>
              </w:rPr>
              <w:t xml:space="preserve">Nº de </w:t>
            </w:r>
            <w:proofErr w:type="spellStart"/>
            <w:r w:rsidRPr="00372F7F">
              <w:rPr>
                <w:color w:val="595959"/>
                <w:lang w:val="en-GB"/>
              </w:rPr>
              <w:t>Aluno</w:t>
            </w:r>
            <w:proofErr w:type="spellEnd"/>
          </w:p>
        </w:tc>
      </w:tr>
    </w:tbl>
    <w:p w14:paraId="3F947219" w14:textId="77777777" w:rsidR="00C92C47" w:rsidRDefault="00C92C47">
      <w:pPr>
        <w:rPr>
          <w:lang w:val="en-GB"/>
        </w:rPr>
      </w:pPr>
    </w:p>
    <w:tbl>
      <w:tblPr>
        <w:tblW w:w="9929" w:type="dxa"/>
        <w:tblLook w:val="01E0" w:firstRow="1" w:lastRow="1" w:firstColumn="1" w:lastColumn="1" w:noHBand="0" w:noVBand="0"/>
      </w:tblPr>
      <w:tblGrid>
        <w:gridCol w:w="9929"/>
      </w:tblGrid>
      <w:tr w:rsidR="00C92C47" w:rsidRPr="000575D9" w14:paraId="79E0797F"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E6E6E6"/>
            <w:vAlign w:val="center"/>
          </w:tcPr>
          <w:p w14:paraId="3CEA0C23" w14:textId="7C1D2531" w:rsidR="00C92C47" w:rsidRPr="00AF7E9B" w:rsidRDefault="00C92C47" w:rsidP="00C92C47">
            <w:pPr>
              <w:pStyle w:val="Heading2"/>
              <w:rPr>
                <w:lang w:val="pt-PT"/>
              </w:rPr>
            </w:pPr>
            <w:r w:rsidRPr="00AF7E9B">
              <w:rPr>
                <w:lang w:val="pt-PT"/>
              </w:rPr>
              <w:t xml:space="preserve">Informação sobre </w:t>
            </w:r>
            <w:r>
              <w:rPr>
                <w:lang w:val="pt-PT"/>
              </w:rPr>
              <w:t>a Dissertação</w:t>
            </w:r>
            <w:r w:rsidR="00D5199C">
              <w:rPr>
                <w:lang w:val="pt-PT"/>
              </w:rPr>
              <w:t>/Projeto/Estágio</w:t>
            </w:r>
          </w:p>
        </w:tc>
      </w:tr>
    </w:tbl>
    <w:p w14:paraId="33A1F4B9" w14:textId="77777777" w:rsidR="00C92C47" w:rsidRDefault="00C92C47">
      <w:pPr>
        <w:rPr>
          <w:lang w:val="pt-PT"/>
        </w:rPr>
      </w:pPr>
    </w:p>
    <w:tbl>
      <w:tblPr>
        <w:tblW w:w="9929" w:type="dxa"/>
        <w:tblLook w:val="01E0" w:firstRow="1" w:lastRow="1" w:firstColumn="1" w:lastColumn="1" w:noHBand="0" w:noVBand="0"/>
      </w:tblPr>
      <w:tblGrid>
        <w:gridCol w:w="10151"/>
      </w:tblGrid>
      <w:tr w:rsidR="00BA38AB" w:rsidRPr="00FE373F" w14:paraId="25551FC2" w14:textId="77777777">
        <w:trPr>
          <w:trHeight w:val="288"/>
        </w:trPr>
        <w:tc>
          <w:tcPr>
            <w:tcW w:w="9929" w:type="dxa"/>
            <w:tcBorders>
              <w:bottom w:val="single" w:sz="2" w:space="0" w:color="auto"/>
            </w:tcBorders>
            <w:vAlign w:val="bottom"/>
          </w:tcPr>
          <w:p w14:paraId="67363326" w14:textId="407D175C" w:rsidR="00BA38AB" w:rsidRPr="00FE373F" w:rsidRDefault="005446E7" w:rsidP="004F56C8">
            <w:r w:rsidRPr="00CF1C02">
              <w:rPr>
                <w:lang w:val="pt-PT"/>
              </w:rPr>
              <w:t xml:space="preserve"> </w:t>
            </w:r>
            <w:r w:rsidR="00FE373F" w:rsidRPr="00FE373F">
              <w:t>Informatics Engineering</w:t>
            </w:r>
            <w:r w:rsidR="007F1928">
              <w:t xml:space="preserve">, Autonomous Driving, Electronic </w:t>
            </w:r>
            <w:r w:rsidR="00813E4F">
              <w:t>Engineering</w:t>
            </w:r>
          </w:p>
        </w:tc>
      </w:tr>
      <w:tr w:rsidR="00BA38AB" w:rsidRPr="00FC78B1" w14:paraId="382A6393" w14:textId="77777777">
        <w:trPr>
          <w:trHeight w:val="288"/>
        </w:trPr>
        <w:tc>
          <w:tcPr>
            <w:tcW w:w="9929" w:type="dxa"/>
            <w:tcBorders>
              <w:top w:val="single" w:sz="2" w:space="0" w:color="auto"/>
            </w:tcBorders>
          </w:tcPr>
          <w:p w14:paraId="4DB01EFB" w14:textId="77777777" w:rsidR="00BA38AB" w:rsidRPr="005446E7" w:rsidRDefault="00BA38AB" w:rsidP="004F56C8">
            <w:pPr>
              <w:rPr>
                <w:color w:val="595959"/>
                <w:lang w:val="pt-PT"/>
              </w:rPr>
            </w:pPr>
            <w:r w:rsidRPr="005446E7">
              <w:rPr>
                <w:color w:val="595959"/>
                <w:lang w:val="pt-PT"/>
              </w:rPr>
              <w:t>Área(s) Científica(s)</w:t>
            </w:r>
          </w:p>
          <w:p w14:paraId="78A1644A" w14:textId="77777777" w:rsidR="00BA38AB" w:rsidRPr="005446E7" w:rsidRDefault="00BA38AB" w:rsidP="004F56C8">
            <w:pPr>
              <w:rPr>
                <w:lang w:val="pt-PT"/>
              </w:rPr>
            </w:pPr>
          </w:p>
          <w:p w14:paraId="6291544E" w14:textId="77777777" w:rsidR="00BA38AB" w:rsidRPr="005446E7" w:rsidRDefault="00BA38AB" w:rsidP="004F56C8">
            <w:pPr>
              <w:rPr>
                <w:color w:val="595959"/>
                <w:lang w:val="pt-PT"/>
              </w:rPr>
            </w:pPr>
            <w:r w:rsidRPr="005446E7">
              <w:rPr>
                <w:color w:val="595959"/>
                <w:lang w:val="pt-PT"/>
              </w:rPr>
              <w:t>Motivação</w:t>
            </w:r>
          </w:p>
          <w:tbl>
            <w:tblPr>
              <w:tblW w:w="9929" w:type="dxa"/>
              <w:tblLook w:val="01E0" w:firstRow="1" w:lastRow="1" w:firstColumn="1" w:lastColumn="1" w:noHBand="0" w:noVBand="0"/>
            </w:tblPr>
            <w:tblGrid>
              <w:gridCol w:w="9929"/>
            </w:tblGrid>
            <w:tr w:rsidR="00BA38AB" w:rsidRPr="00FE373F" w14:paraId="75E00041"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34A739CA" w14:textId="50F0A098" w:rsidR="00FD0223" w:rsidRDefault="008C37E5" w:rsidP="008C37E5">
                  <w:r w:rsidRPr="008C37E5">
                    <w:t>Nowadays cars are comprised of several control systems, ranging from the basic ECU which controls the engine and its operation to the different modules, responsible for controlling components such as driver’s information, sensors, comfort among others</w:t>
                  </w:r>
                  <w:r w:rsidR="00A4499A">
                    <w:t xml:space="preserve"> </w:t>
                  </w:r>
                  <w:r w:rsidR="00136B80">
                    <w:t>[1]</w:t>
                  </w:r>
                  <w:r w:rsidR="00A4499A">
                    <w:t>.</w:t>
                  </w:r>
                  <w:r w:rsidRPr="008C37E5">
                    <w:br/>
                    <w:t>Furthermore, most drivers possess smartphones which also contain a series of sensors like an accelerometer, GPS or camera that could be used to infer the driving conditions.</w:t>
                  </w:r>
                </w:p>
                <w:p w14:paraId="079F2560" w14:textId="6EBF5701" w:rsidR="002C0212" w:rsidRDefault="008C37E5" w:rsidP="008C37E5">
                  <w:r w:rsidRPr="008C37E5">
                    <w:br/>
                    <w:t xml:space="preserve">The motivation for the thesis aims at combining both observations stated before in a hub like system which will </w:t>
                  </w:r>
                  <w:proofErr w:type="spellStart"/>
                  <w:r w:rsidRPr="008C37E5">
                    <w:t>advice</w:t>
                  </w:r>
                  <w:proofErr w:type="spellEnd"/>
                  <w:r w:rsidRPr="008C37E5">
                    <w:t xml:space="preserve"> the driver in several areas regarding his/hers driving and vehicle. As a proof of concept, we will use an android smartphone which is a highly connected device and will allow us to interact with the car using a Bluetooth adapter, </w:t>
                  </w:r>
                  <w:proofErr w:type="gramStart"/>
                  <w:r w:rsidRPr="008C37E5">
                    <w:t>and also</w:t>
                  </w:r>
                  <w:proofErr w:type="gramEnd"/>
                  <w:r w:rsidRPr="008C37E5">
                    <w:t xml:space="preserve"> connect with other services through </w:t>
                  </w:r>
                  <w:proofErr w:type="spellStart"/>
                  <w:r w:rsidRPr="008C37E5">
                    <w:t>Wifi</w:t>
                  </w:r>
                  <w:proofErr w:type="spellEnd"/>
                  <w:r w:rsidRPr="008C37E5">
                    <w:t>.</w:t>
                  </w:r>
                  <w:r w:rsidR="00477454">
                    <w:t xml:space="preserve"> In this way we can </w:t>
                  </w:r>
                  <w:r w:rsidR="00F21999">
                    <w:t xml:space="preserve">make older cars </w:t>
                  </w:r>
                  <w:r w:rsidR="00C5022D">
                    <w:t xml:space="preserve">with newer car features that will </w:t>
                  </w:r>
                  <w:r w:rsidR="00C0167A">
                    <w:t xml:space="preserve">improve the relationship </w:t>
                  </w:r>
                  <w:r w:rsidR="00C224DE">
                    <w:t>between the driver and the car.</w:t>
                  </w:r>
                </w:p>
                <w:p w14:paraId="3D79A29F" w14:textId="77777777" w:rsidR="00C224DE" w:rsidRDefault="00C224DE" w:rsidP="008C37E5"/>
                <w:p w14:paraId="1DA9C92B" w14:textId="2B200CFE" w:rsidR="00B75FFC" w:rsidRDefault="008C37E5" w:rsidP="008C37E5">
                  <w:r w:rsidRPr="008C37E5">
                    <w:t xml:space="preserve">In summary, the proposed system, aims at contributing </w:t>
                  </w:r>
                  <w:proofErr w:type="gramStart"/>
                  <w:r w:rsidRPr="008C37E5">
                    <w:t>in</w:t>
                  </w:r>
                  <w:proofErr w:type="gramEnd"/>
                  <w:r w:rsidRPr="008C37E5">
                    <w:t xml:space="preserve"> three interconnected fields:</w:t>
                  </w:r>
                </w:p>
                <w:p w14:paraId="64CC2084" w14:textId="77777777" w:rsidR="00B75FFC" w:rsidRDefault="00B75FFC" w:rsidP="008C37E5"/>
                <w:p w14:paraId="31370013" w14:textId="57F3AE4A" w:rsidR="00B16E5B" w:rsidRDefault="008C37E5" w:rsidP="008C37E5">
                  <w:r w:rsidRPr="008C37E5">
                    <w:t xml:space="preserve">Safety: By using the smartphone sensor to assess variables such as speed, location, or reading traffic signs. Furthermore, the smartphone camera can also be used to infer the driving attention when driving. This data can be combined with vehicle information, such as throttle position or speed to provide a more accurate representation of the </w:t>
                  </w:r>
                  <w:proofErr w:type="gramStart"/>
                  <w:r w:rsidRPr="008C37E5">
                    <w:t>drivers</w:t>
                  </w:r>
                  <w:proofErr w:type="gramEnd"/>
                  <w:r w:rsidRPr="008C37E5">
                    <w:t xml:space="preserve"> attention</w:t>
                  </w:r>
                  <w:r w:rsidR="00A25828">
                    <w:t xml:space="preserve"> [2]</w:t>
                  </w:r>
                  <w:r w:rsidR="00D54847">
                    <w:t xml:space="preserve"> [5]</w:t>
                  </w:r>
                  <w:r w:rsidR="009233B5">
                    <w:t xml:space="preserve"> [7]</w:t>
                  </w:r>
                  <w:r w:rsidRPr="008C37E5">
                    <w:t>.</w:t>
                  </w:r>
                </w:p>
                <w:p w14:paraId="2A76969E" w14:textId="4225A7D5" w:rsidR="00E33388" w:rsidRDefault="008C37E5" w:rsidP="008C37E5">
                  <w:r w:rsidRPr="008C37E5">
                    <w:t>Studies have shown that the lack of attention or disrespect for the traffic rules are two of the biggest causes for accidents, and this way we aim at using an everyday device to address this issue</w:t>
                  </w:r>
                  <w:r w:rsidR="00A106D4">
                    <w:t xml:space="preserve"> [6]</w:t>
                  </w:r>
                  <w:r w:rsidRPr="008C37E5">
                    <w:t>.</w:t>
                  </w:r>
                </w:p>
                <w:p w14:paraId="3FFB145D" w14:textId="77777777" w:rsidR="00517CCF" w:rsidRDefault="00517CCF" w:rsidP="008C37E5"/>
                <w:p w14:paraId="2CCF59EB" w14:textId="256BBFAC" w:rsidR="00E33388" w:rsidRDefault="008C37E5" w:rsidP="0074719E">
                  <w:r w:rsidRPr="008C37E5">
                    <w:t xml:space="preserve">Driver control: Although vehicles are getting more computerized as ever, some of that data is still hidden for the driver. </w:t>
                  </w:r>
                  <w:r w:rsidR="0074719E">
                    <w:t xml:space="preserve">[1] </w:t>
                  </w:r>
                  <w:r w:rsidRPr="008C37E5">
                    <w:t xml:space="preserve">Often the driver needs to pay specialized labor to read faulty codes, or even to unluck features that were originally fitted to the car. By interacting with the car, the proposed system aims at reverse engineering </w:t>
                  </w:r>
                  <w:r w:rsidR="00A87009">
                    <w:t xml:space="preserve">[3] </w:t>
                  </w:r>
                  <w:r w:rsidRPr="008C37E5">
                    <w:t>some of these codes</w:t>
                  </w:r>
                  <w:r w:rsidR="00E2304F">
                    <w:t xml:space="preserve"> [4]</w:t>
                  </w:r>
                  <w:r w:rsidRPr="008C37E5">
                    <w:t>. This data can be used for the driver to make better decisions regarding the driving behavior and maintenance of the vehicle.</w:t>
                  </w:r>
                </w:p>
                <w:p w14:paraId="5485653C" w14:textId="77777777" w:rsidR="00035C45" w:rsidRDefault="00035C45" w:rsidP="0074719E"/>
                <w:p w14:paraId="016EFF5D" w14:textId="227CE7A5" w:rsidR="00CF1C02" w:rsidRPr="008C37E5" w:rsidRDefault="008C37E5" w:rsidP="008C37E5">
                  <w:r w:rsidRPr="008C37E5">
                    <w:t xml:space="preserve">Maintenance: All the sensor described above can also be used to recommend preventive maintenance to the driver, by reading data from sensors such as temperature of the different components, or even </w:t>
                  </w:r>
                  <w:proofErr w:type="spellStart"/>
                  <w:r w:rsidRPr="008C37E5">
                    <w:t>fautly</w:t>
                  </w:r>
                  <w:proofErr w:type="spellEnd"/>
                  <w:r w:rsidRPr="008C37E5">
                    <w:t xml:space="preserve"> codes, the system can then </w:t>
                  </w:r>
                  <w:r w:rsidRPr="008C37E5">
                    <w:lastRenderedPageBreak/>
                    <w:t xml:space="preserve">advice the driver to perform preventive maintenance, which can result in a cheaper operation. Timely maintenance can also result in lower fuel consumption which relates to lower emissions, which is one of the biggest issues </w:t>
                  </w:r>
                  <w:proofErr w:type="gramStart"/>
                  <w:r w:rsidRPr="008C37E5">
                    <w:t>humankind</w:t>
                  </w:r>
                  <w:proofErr w:type="gramEnd"/>
                  <w:r w:rsidRPr="008C37E5">
                    <w:t xml:space="preserve"> is facing.</w:t>
                  </w:r>
                </w:p>
                <w:p w14:paraId="54ECAE6B" w14:textId="77777777" w:rsidR="00FE373F" w:rsidRDefault="00FE373F" w:rsidP="00D34EA7"/>
                <w:p w14:paraId="45880A32" w14:textId="77777777" w:rsidR="00CF5CCD" w:rsidRPr="00CF5CCD" w:rsidRDefault="00295606" w:rsidP="00CF5CCD">
                  <w:pPr>
                    <w:pStyle w:val="Bibliography"/>
                  </w:pPr>
                  <w:r>
                    <w:fldChar w:fldCharType="begin"/>
                  </w:r>
                  <w:r>
                    <w:instrText xml:space="preserve"> ADDIN ZOTERO_BIBL {"uncited":[],"omitted":[],"custom":[]} CSL_BIBLIOGRAPHY </w:instrText>
                  </w:r>
                  <w:r>
                    <w:fldChar w:fldCharType="separate"/>
                  </w:r>
                  <w:r w:rsidR="00CF5CCD" w:rsidRPr="00CF5CCD">
                    <w:t>[1]</w:t>
                  </w:r>
                  <w:r w:rsidR="00CF5CCD" w:rsidRPr="00CF5CCD">
                    <w:tab/>
                    <w:t xml:space="preserve">R. Bishop, </w:t>
                  </w:r>
                  <w:r w:rsidR="00CF5CCD" w:rsidRPr="00CF5CCD">
                    <w:rPr>
                      <w:i/>
                      <w:iCs/>
                    </w:rPr>
                    <w:t>Intelligent Vehicle Technology and Trends</w:t>
                  </w:r>
                  <w:r w:rsidR="00CF5CCD" w:rsidRPr="00CF5CCD">
                    <w:t>. Artech House, 2005.</w:t>
                  </w:r>
                </w:p>
                <w:p w14:paraId="05141B6A" w14:textId="77777777" w:rsidR="00FE373F" w:rsidRDefault="00CF5CCD" w:rsidP="00017E26">
                  <w:pPr>
                    <w:pStyle w:val="Bibliography"/>
                  </w:pPr>
                  <w:r w:rsidRPr="00CF5CCD">
                    <w:t>[2]</w:t>
                  </w:r>
                  <w:r w:rsidRPr="00CF5CCD">
                    <w:tab/>
                  </w:r>
                  <w:r w:rsidR="00017E26" w:rsidRPr="00A25828">
                    <w:t>Jin-Hyuk Hong, Ben Margines, and Anind K. Dey. 2014. A smartphone-based sensing platform to model aggressive driving behaviors. In Proceedings of the SIGCHI Conference on Human Factors in Computing Systems (CHI ’14). Association for Computing Machinery, New York, NY, USA, 4047–4056. DOI:https://doi.org/10.1145/2556288.2557321</w:t>
                  </w:r>
                  <w:r w:rsidR="00295606">
                    <w:fldChar w:fldCharType="end"/>
                  </w:r>
                </w:p>
                <w:p w14:paraId="30913FEA" w14:textId="77777777" w:rsidR="00F24812" w:rsidRDefault="00F24812" w:rsidP="00F24812">
                  <w:r>
                    <w:t xml:space="preserve">[3]    </w:t>
                  </w:r>
                  <w:proofErr w:type="spellStart"/>
                  <w:r w:rsidRPr="00F24812">
                    <w:t>Hausi</w:t>
                  </w:r>
                  <w:proofErr w:type="spellEnd"/>
                  <w:r w:rsidRPr="00F24812">
                    <w:t xml:space="preserve"> A. Müller, Jens H. Jahnke, Dennis B. Smith, Margaret-Anne </w:t>
                  </w:r>
                  <w:proofErr w:type="spellStart"/>
                  <w:r w:rsidRPr="00F24812">
                    <w:t>Storey</w:t>
                  </w:r>
                  <w:proofErr w:type="spellEnd"/>
                  <w:r w:rsidRPr="00F24812">
                    <w:t xml:space="preserve">, Scott R. Tilley, and Kenny Wong. 2000. Reverse engineering: a roadmap. In Proceedings of the Conference on The Future of Software Engineering (ICSE ’00). Association for Computing Machinery, New York, NY, USA, 47–60. </w:t>
                  </w:r>
                  <w:proofErr w:type="spellStart"/>
                  <w:proofErr w:type="gramStart"/>
                  <w:r w:rsidRPr="00F24812">
                    <w:t>DOI:https</w:t>
                  </w:r>
                  <w:proofErr w:type="spellEnd"/>
                  <w:r w:rsidRPr="00F24812">
                    <w:t>://doi.org/10.1145/336512.336526</w:t>
                  </w:r>
                  <w:proofErr w:type="gramEnd"/>
                </w:p>
                <w:p w14:paraId="17112BD1" w14:textId="77777777" w:rsidR="00990198" w:rsidRDefault="00990198" w:rsidP="00F24812">
                  <w:r>
                    <w:t xml:space="preserve">[4]   </w:t>
                  </w:r>
                  <w:r w:rsidRPr="00990198">
                    <w:t xml:space="preserve">Muzammil Shahbaz and Robert Eschbach. 2010. Reverse engineering ECUs of automotive components: a case study. In Proceedings of the First International Workshop on Model Inference </w:t>
                  </w:r>
                  <w:proofErr w:type="gramStart"/>
                  <w:r w:rsidRPr="00990198">
                    <w:t>In</w:t>
                  </w:r>
                  <w:proofErr w:type="gramEnd"/>
                  <w:r w:rsidRPr="00990198">
                    <w:t xml:space="preserve"> Testing (MIIT ’10). Association for Computing Machinery, New York, NY, USA, 21–22. </w:t>
                  </w:r>
                  <w:proofErr w:type="spellStart"/>
                  <w:proofErr w:type="gramStart"/>
                  <w:r w:rsidRPr="00990198">
                    <w:t>DOI:https</w:t>
                  </w:r>
                  <w:proofErr w:type="spellEnd"/>
                  <w:r w:rsidRPr="00990198">
                    <w:t>://doi.org/10.1145/1868044.1868047</w:t>
                  </w:r>
                  <w:proofErr w:type="gramEnd"/>
                </w:p>
                <w:p w14:paraId="4BFBFA36" w14:textId="77777777" w:rsidR="00C24AB5" w:rsidRDefault="00C24AB5" w:rsidP="00F24812">
                  <w:r>
                    <w:t xml:space="preserve">[5]   </w:t>
                  </w:r>
                  <w:r w:rsidRPr="00C24AB5">
                    <w:t xml:space="preserve">Cheng Zhang, Mitesh Patel, </w:t>
                  </w:r>
                  <w:proofErr w:type="spellStart"/>
                  <w:r w:rsidRPr="00C24AB5">
                    <w:t>Senaka</w:t>
                  </w:r>
                  <w:proofErr w:type="spellEnd"/>
                  <w:r w:rsidRPr="00C24AB5">
                    <w:t xml:space="preserve"> </w:t>
                  </w:r>
                  <w:proofErr w:type="spellStart"/>
                  <w:r w:rsidRPr="00C24AB5">
                    <w:t>Buthpitiya</w:t>
                  </w:r>
                  <w:proofErr w:type="spellEnd"/>
                  <w:r w:rsidRPr="00C24AB5">
                    <w:t xml:space="preserve">, Kent Lyons, Beverly Harrison, and Gregory D. Abowd. 2016. Driver Classification Based on Driving Behaviors. In Proceedings of the 21st International Conference on Intelligent User Interfaces (IUI ’16). Association for Computing Machinery, New York, NY, USA, 80–84. </w:t>
                  </w:r>
                  <w:proofErr w:type="spellStart"/>
                  <w:proofErr w:type="gramStart"/>
                  <w:r w:rsidRPr="00C24AB5">
                    <w:t>DOI:https</w:t>
                  </w:r>
                  <w:proofErr w:type="spellEnd"/>
                  <w:r w:rsidRPr="00C24AB5">
                    <w:t>://doi.org/10.1145/2856767.2856806</w:t>
                  </w:r>
                  <w:proofErr w:type="gramEnd"/>
                </w:p>
                <w:p w14:paraId="3D3CE5D5" w14:textId="77777777" w:rsidR="00CB579A" w:rsidRDefault="00CB579A" w:rsidP="00F24812">
                  <w:r>
                    <w:t xml:space="preserve">[6]   </w:t>
                  </w:r>
                  <w:r w:rsidRPr="00CB579A">
                    <w:t xml:space="preserve">Takahiro Tanaka, Kazuhiro </w:t>
                  </w:r>
                  <w:proofErr w:type="spellStart"/>
                  <w:r w:rsidRPr="00CB579A">
                    <w:t>Fujikake</w:t>
                  </w:r>
                  <w:proofErr w:type="spellEnd"/>
                  <w:r w:rsidRPr="00CB579A">
                    <w:t xml:space="preserve">, Yuki Yoshihara, Takashi </w:t>
                  </w:r>
                  <w:proofErr w:type="spellStart"/>
                  <w:r w:rsidRPr="00CB579A">
                    <w:t>Yonekawa</w:t>
                  </w:r>
                  <w:proofErr w:type="spellEnd"/>
                  <w:r w:rsidRPr="00CB579A">
                    <w:t xml:space="preserve">, Makoto </w:t>
                  </w:r>
                  <w:proofErr w:type="spellStart"/>
                  <w:r w:rsidRPr="00CB579A">
                    <w:t>Inagami</w:t>
                  </w:r>
                  <w:proofErr w:type="spellEnd"/>
                  <w:r w:rsidRPr="00CB579A">
                    <w:t xml:space="preserve">, Hirofumi Aoki, and Hitoshi Kanamori. 2018. Driving Behavior Improvement through Driving Support and Review Support from Driver Agent. In Proceedings of the 6th International Conference on Human-Agent Interaction (HAI ’18). Association for Computing Machinery, New York, NY, USA, 36–44. </w:t>
                  </w:r>
                  <w:proofErr w:type="spellStart"/>
                  <w:proofErr w:type="gramStart"/>
                  <w:r w:rsidRPr="00CB579A">
                    <w:t>DOI:https</w:t>
                  </w:r>
                  <w:proofErr w:type="spellEnd"/>
                  <w:r w:rsidRPr="00CB579A">
                    <w:t>://doi.org/10.1145/3284432.3284444</w:t>
                  </w:r>
                  <w:proofErr w:type="gramEnd"/>
                </w:p>
                <w:p w14:paraId="7C5C240D" w14:textId="5E95CD1A" w:rsidR="00B9355F" w:rsidRPr="00F24812" w:rsidRDefault="00B9355F" w:rsidP="00F24812">
                  <w:r>
                    <w:t xml:space="preserve">[7]   </w:t>
                  </w:r>
                  <w:r w:rsidRPr="00B9355F">
                    <w:t xml:space="preserve">David </w:t>
                  </w:r>
                  <w:proofErr w:type="spellStart"/>
                  <w:r w:rsidRPr="00B9355F">
                    <w:t>Wilfinger</w:t>
                  </w:r>
                  <w:proofErr w:type="spellEnd"/>
                  <w:r w:rsidRPr="00B9355F">
                    <w:t xml:space="preserve">, Martin </w:t>
                  </w:r>
                  <w:proofErr w:type="spellStart"/>
                  <w:r w:rsidRPr="00B9355F">
                    <w:t>Murer</w:t>
                  </w:r>
                  <w:proofErr w:type="spellEnd"/>
                  <w:r w:rsidRPr="00B9355F">
                    <w:t xml:space="preserve">, Axel Baumgartner, Christine </w:t>
                  </w:r>
                  <w:proofErr w:type="spellStart"/>
                  <w:r w:rsidRPr="00B9355F">
                    <w:t>Döttlinger</w:t>
                  </w:r>
                  <w:proofErr w:type="spellEnd"/>
                  <w:r w:rsidRPr="00B9355F">
                    <w:t xml:space="preserve">, Alexander </w:t>
                  </w:r>
                  <w:proofErr w:type="spellStart"/>
                  <w:r w:rsidRPr="00B9355F">
                    <w:t>Meschtscherjakov</w:t>
                  </w:r>
                  <w:proofErr w:type="spellEnd"/>
                  <w:r w:rsidRPr="00B9355F">
                    <w:t xml:space="preserve">, and Manfred </w:t>
                  </w:r>
                  <w:proofErr w:type="spellStart"/>
                  <w:r w:rsidRPr="00B9355F">
                    <w:t>Tscheligi</w:t>
                  </w:r>
                  <w:proofErr w:type="spellEnd"/>
                  <w:r w:rsidRPr="00B9355F">
                    <w:t>. 2013. The car data toolkit: smartphone supported automotive HCI research. In Proceedings of the 5th International Conference on Automotive User Interfaces and Interactive Vehicular Applications (</w:t>
                  </w:r>
                  <w:proofErr w:type="spellStart"/>
                  <w:r w:rsidRPr="00B9355F">
                    <w:t>AutomotiveUI</w:t>
                  </w:r>
                  <w:proofErr w:type="spellEnd"/>
                  <w:r w:rsidRPr="00B9355F">
                    <w:t xml:space="preserve"> ’13). Association for Computing Machinery, New York, NY, USA, 168–175. </w:t>
                  </w:r>
                  <w:proofErr w:type="spellStart"/>
                  <w:proofErr w:type="gramStart"/>
                  <w:r w:rsidRPr="00B9355F">
                    <w:t>DOI:https</w:t>
                  </w:r>
                  <w:proofErr w:type="spellEnd"/>
                  <w:r w:rsidRPr="00B9355F">
                    <w:t>://doi.org/10.1145/2516540.2516550</w:t>
                  </w:r>
                  <w:proofErr w:type="gramEnd"/>
                </w:p>
              </w:tc>
            </w:tr>
          </w:tbl>
          <w:p w14:paraId="2D76AF6E" w14:textId="77777777" w:rsidR="00BA38AB" w:rsidRPr="00FE373F" w:rsidRDefault="00BA38AB" w:rsidP="004F56C8"/>
          <w:p w14:paraId="3D34E581" w14:textId="6CE608E5" w:rsidR="00BA38AB" w:rsidRPr="005446E7" w:rsidRDefault="00E30EBF" w:rsidP="004F56C8">
            <w:pPr>
              <w:rPr>
                <w:color w:val="595959"/>
                <w:lang w:val="pt-PT"/>
              </w:rPr>
            </w:pPr>
            <w:r>
              <w:rPr>
                <w:color w:val="595959"/>
                <w:lang w:val="pt-PT"/>
              </w:rPr>
              <w:t>Obje</w:t>
            </w:r>
            <w:r w:rsidR="00BA38AB" w:rsidRPr="005446E7">
              <w:rPr>
                <w:color w:val="595959"/>
                <w:lang w:val="pt-PT"/>
              </w:rPr>
              <w:t>tivos</w:t>
            </w:r>
          </w:p>
          <w:tbl>
            <w:tblPr>
              <w:tblW w:w="9929" w:type="dxa"/>
              <w:tblLook w:val="01E0" w:firstRow="1" w:lastRow="1" w:firstColumn="1" w:lastColumn="1" w:noHBand="0" w:noVBand="0"/>
            </w:tblPr>
            <w:tblGrid>
              <w:gridCol w:w="9929"/>
            </w:tblGrid>
            <w:tr w:rsidR="00BA38AB" w:rsidRPr="000A3F31" w14:paraId="32177BA5"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12FC44B9" w14:textId="77777777" w:rsidR="00372F7F" w:rsidRDefault="000A3F31" w:rsidP="00BD7012">
                  <w:r w:rsidRPr="000A3F31">
                    <w:t>During the period of th</w:t>
                  </w:r>
                  <w:r>
                    <w:t>e proposed thesis students are expected to:</w:t>
                  </w:r>
                </w:p>
                <w:p w14:paraId="00C5D9BE" w14:textId="77777777" w:rsidR="00D92221" w:rsidRDefault="00D92221" w:rsidP="00D92221">
                  <w:pPr>
                    <w:pStyle w:val="ListParagraph"/>
                  </w:pPr>
                </w:p>
                <w:p w14:paraId="2B580FA0" w14:textId="24394DF6" w:rsidR="000A3F31" w:rsidRDefault="000A3F31" w:rsidP="000A3F31">
                  <w:pPr>
                    <w:pStyle w:val="ListParagraph"/>
                    <w:numPr>
                      <w:ilvl w:val="0"/>
                      <w:numId w:val="13"/>
                    </w:numPr>
                  </w:pPr>
                  <w:r>
                    <w:t>Develop a literature review starting from the work referenced in the motivation of this proposal</w:t>
                  </w:r>
                </w:p>
                <w:p w14:paraId="45708D11" w14:textId="362EA3C9" w:rsidR="006B510D" w:rsidRDefault="009863FF" w:rsidP="000A3F31">
                  <w:pPr>
                    <w:pStyle w:val="ListParagraph"/>
                    <w:numPr>
                      <w:ilvl w:val="0"/>
                      <w:numId w:val="13"/>
                    </w:numPr>
                  </w:pPr>
                  <w:r>
                    <w:t xml:space="preserve">Develop </w:t>
                  </w:r>
                  <w:proofErr w:type="gramStart"/>
                  <w:r>
                    <w:t>a research</w:t>
                  </w:r>
                  <w:proofErr w:type="gramEnd"/>
                  <w:r>
                    <w:t xml:space="preserve"> </w:t>
                  </w:r>
                  <w:r w:rsidR="007561CB">
                    <w:t xml:space="preserve">on how the ECUs works and who we can connect with them to </w:t>
                  </w:r>
                  <w:r w:rsidR="00BC1390">
                    <w:t>obtain data</w:t>
                  </w:r>
                </w:p>
                <w:p w14:paraId="364E28F7" w14:textId="37077775" w:rsidR="00DD6C26" w:rsidRDefault="00FF1320" w:rsidP="000A3F31">
                  <w:pPr>
                    <w:pStyle w:val="ListParagraph"/>
                    <w:numPr>
                      <w:ilvl w:val="0"/>
                      <w:numId w:val="13"/>
                    </w:numPr>
                  </w:pPr>
                  <w:r>
                    <w:t xml:space="preserve">Study the </w:t>
                  </w:r>
                  <w:r w:rsidR="00176157">
                    <w:t xml:space="preserve">bests ways to alert the driver </w:t>
                  </w:r>
                </w:p>
                <w:p w14:paraId="347E9733" w14:textId="39A43D2C" w:rsidR="00737509" w:rsidRDefault="00737509" w:rsidP="000A3F31">
                  <w:pPr>
                    <w:pStyle w:val="ListParagraph"/>
                    <w:numPr>
                      <w:ilvl w:val="0"/>
                      <w:numId w:val="13"/>
                    </w:numPr>
                  </w:pPr>
                  <w:r>
                    <w:t xml:space="preserve">Interact with the car ECU and other sensors and cameras </w:t>
                  </w:r>
                </w:p>
                <w:p w14:paraId="6CCB8ADC" w14:textId="2C590054" w:rsidR="00AF0B4D" w:rsidRDefault="00E97C1B" w:rsidP="000A3F31">
                  <w:pPr>
                    <w:pStyle w:val="ListParagraph"/>
                    <w:numPr>
                      <w:ilvl w:val="0"/>
                      <w:numId w:val="13"/>
                    </w:numPr>
                  </w:pPr>
                  <w:r>
                    <w:t xml:space="preserve">Use of </w:t>
                  </w:r>
                  <w:r w:rsidR="00782B4A">
                    <w:t xml:space="preserve">face detection libraries </w:t>
                  </w:r>
                </w:p>
                <w:p w14:paraId="6D6E53A8" w14:textId="20BB2600" w:rsidR="00782B4A" w:rsidRDefault="00782B4A" w:rsidP="000A3F31">
                  <w:pPr>
                    <w:pStyle w:val="ListParagraph"/>
                    <w:numPr>
                      <w:ilvl w:val="0"/>
                      <w:numId w:val="13"/>
                    </w:numPr>
                  </w:pPr>
                  <w:r>
                    <w:t>Use of GPS</w:t>
                  </w:r>
                  <w:r w:rsidR="008C5E40">
                    <w:t xml:space="preserve"> and other Android f</w:t>
                  </w:r>
                  <w:r w:rsidR="00EC027E">
                    <w:t>eatures</w:t>
                  </w:r>
                </w:p>
                <w:p w14:paraId="44C71420" w14:textId="33F090BF" w:rsidR="00737509" w:rsidRDefault="00737509" w:rsidP="000A3F31">
                  <w:pPr>
                    <w:pStyle w:val="ListParagraph"/>
                    <w:numPr>
                      <w:ilvl w:val="0"/>
                      <w:numId w:val="13"/>
                    </w:numPr>
                  </w:pPr>
                  <w:r>
                    <w:t xml:space="preserve">Implement an Android App </w:t>
                  </w:r>
                  <w:r w:rsidR="00175692">
                    <w:t xml:space="preserve">that use the ECU data and </w:t>
                  </w:r>
                  <w:r w:rsidR="00E30E06">
                    <w:t xml:space="preserve">use sensors and cameras </w:t>
                  </w:r>
                  <w:r w:rsidR="00175692">
                    <w:t xml:space="preserve">to </w:t>
                  </w:r>
                  <w:r w:rsidR="003B2CDC">
                    <w:t>improve</w:t>
                  </w:r>
                  <w:r w:rsidR="00175692">
                    <w:t xml:space="preserve"> driving</w:t>
                  </w:r>
                </w:p>
                <w:p w14:paraId="09327F59" w14:textId="77777777" w:rsidR="00C4419C" w:rsidRDefault="00AF0B4D" w:rsidP="00C4419C">
                  <w:pPr>
                    <w:pStyle w:val="ListParagraph"/>
                    <w:numPr>
                      <w:ilvl w:val="0"/>
                      <w:numId w:val="13"/>
                    </w:numPr>
                  </w:pPr>
                  <w:r>
                    <w:t xml:space="preserve">Study an appropriate </w:t>
                  </w:r>
                  <w:r w:rsidR="004255DA">
                    <w:t xml:space="preserve">way to </w:t>
                  </w:r>
                  <w:r w:rsidR="00A75371">
                    <w:t>give feedback to the driver</w:t>
                  </w:r>
                </w:p>
                <w:p w14:paraId="315557D6" w14:textId="51D59142" w:rsidR="00D92221" w:rsidRPr="000A3F31" w:rsidRDefault="00D92221" w:rsidP="00C4419C">
                  <w:pPr>
                    <w:pStyle w:val="ListParagraph"/>
                    <w:numPr>
                      <w:ilvl w:val="0"/>
                      <w:numId w:val="13"/>
                    </w:numPr>
                  </w:pPr>
                  <w:r>
                    <w:t>Perform the evaluation.</w:t>
                  </w:r>
                </w:p>
              </w:tc>
            </w:tr>
          </w:tbl>
          <w:p w14:paraId="49EF26AF" w14:textId="77777777" w:rsidR="00BA38AB" w:rsidRPr="000A3F31" w:rsidRDefault="00BA38AB" w:rsidP="004F56C8"/>
          <w:p w14:paraId="76ABD4D3" w14:textId="77777777" w:rsidR="00BA38AB" w:rsidRPr="004F56C8" w:rsidRDefault="00BA38AB" w:rsidP="00BA38AB">
            <w:pPr>
              <w:rPr>
                <w:color w:val="595959"/>
                <w:lang w:val="pt-PT"/>
              </w:rPr>
            </w:pPr>
            <w:r w:rsidRPr="004F56C8">
              <w:rPr>
                <w:color w:val="595959"/>
                <w:lang w:val="pt-PT"/>
              </w:rPr>
              <w:t xml:space="preserve">Recursos </w:t>
            </w:r>
          </w:p>
          <w:tbl>
            <w:tblPr>
              <w:tblW w:w="9929" w:type="dxa"/>
              <w:tblLook w:val="01E0" w:firstRow="1" w:lastRow="1" w:firstColumn="1" w:lastColumn="1" w:noHBand="0" w:noVBand="0"/>
            </w:tblPr>
            <w:tblGrid>
              <w:gridCol w:w="9929"/>
            </w:tblGrid>
            <w:tr w:rsidR="00BA38AB" w:rsidRPr="00FE373F" w14:paraId="4A144D9E"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20B1569D" w14:textId="77777777" w:rsidR="00372F7F" w:rsidRDefault="0095570C" w:rsidP="004F56C8">
                  <w:r w:rsidRPr="0095570C">
                    <w:t>The student will be provided with all the required resources for this Projec</w:t>
                  </w:r>
                  <w:r>
                    <w:t>t:</w:t>
                  </w:r>
                </w:p>
                <w:p w14:paraId="42683CDD" w14:textId="487B7795" w:rsidR="0095570C" w:rsidRDefault="00BC1390" w:rsidP="0095570C">
                  <w:pPr>
                    <w:pStyle w:val="ListParagraph"/>
                    <w:numPr>
                      <w:ilvl w:val="0"/>
                      <w:numId w:val="14"/>
                    </w:numPr>
                  </w:pPr>
                  <w:r>
                    <w:t>ECU</w:t>
                  </w:r>
                </w:p>
                <w:p w14:paraId="55F33534" w14:textId="4611C884" w:rsidR="0095570C" w:rsidRDefault="007F1928" w:rsidP="0095570C">
                  <w:pPr>
                    <w:pStyle w:val="ListParagraph"/>
                    <w:numPr>
                      <w:ilvl w:val="0"/>
                      <w:numId w:val="14"/>
                    </w:numPr>
                  </w:pPr>
                  <w:r>
                    <w:t>OBD plug</w:t>
                  </w:r>
                </w:p>
                <w:p w14:paraId="1BDE74E4" w14:textId="4499A792" w:rsidR="0095570C" w:rsidRDefault="007F1928" w:rsidP="0095570C">
                  <w:pPr>
                    <w:pStyle w:val="ListParagraph"/>
                    <w:numPr>
                      <w:ilvl w:val="0"/>
                      <w:numId w:val="14"/>
                    </w:numPr>
                  </w:pPr>
                  <w:r>
                    <w:t>Android phone</w:t>
                  </w:r>
                </w:p>
                <w:p w14:paraId="55BE5A57" w14:textId="309875F6" w:rsidR="007F1928" w:rsidRDefault="007F1928" w:rsidP="0095570C">
                  <w:pPr>
                    <w:pStyle w:val="ListParagraph"/>
                    <w:numPr>
                      <w:ilvl w:val="0"/>
                      <w:numId w:val="14"/>
                    </w:numPr>
                  </w:pPr>
                  <w:r>
                    <w:t>Sensors, cameras</w:t>
                  </w:r>
                </w:p>
                <w:p w14:paraId="15ED9F18" w14:textId="57FD1051" w:rsidR="0095570C" w:rsidRDefault="0095570C" w:rsidP="0095570C">
                  <w:pPr>
                    <w:pStyle w:val="ListParagraph"/>
                    <w:numPr>
                      <w:ilvl w:val="0"/>
                      <w:numId w:val="14"/>
                    </w:numPr>
                  </w:pPr>
                  <w:r>
                    <w:t>Access to literature libraries</w:t>
                  </w:r>
                </w:p>
                <w:p w14:paraId="391086E8" w14:textId="48F5BA01" w:rsidR="0095570C" w:rsidRPr="0095570C" w:rsidRDefault="0095570C" w:rsidP="004F56C8"/>
              </w:tc>
            </w:tr>
          </w:tbl>
          <w:p w14:paraId="07F2905A" w14:textId="77777777" w:rsidR="00BA38AB" w:rsidRPr="0095570C" w:rsidRDefault="00BA38AB" w:rsidP="004F56C8"/>
          <w:p w14:paraId="7F987A06" w14:textId="497E3B69" w:rsidR="00372F7F" w:rsidRPr="004F56C8" w:rsidRDefault="00E30EBF" w:rsidP="00372F7F">
            <w:pPr>
              <w:rPr>
                <w:color w:val="595959"/>
                <w:lang w:val="pt-PT"/>
              </w:rPr>
            </w:pPr>
            <w:r>
              <w:rPr>
                <w:color w:val="595959"/>
                <w:lang w:val="pt-PT"/>
              </w:rPr>
              <w:t>Preencher no caso de o proje</w:t>
            </w:r>
            <w:r w:rsidR="00372F7F" w:rsidRPr="004F56C8">
              <w:rPr>
                <w:color w:val="595959"/>
                <w:lang w:val="pt-PT"/>
              </w:rPr>
              <w:t>to ser desenvolvido numa Entidade Exterior:</w:t>
            </w:r>
          </w:p>
          <w:tbl>
            <w:tblPr>
              <w:tblW w:w="9929" w:type="dxa"/>
              <w:tblLook w:val="01E0" w:firstRow="1" w:lastRow="1" w:firstColumn="1" w:lastColumn="1" w:noHBand="0" w:noVBand="0"/>
            </w:tblPr>
            <w:tblGrid>
              <w:gridCol w:w="5713"/>
              <w:gridCol w:w="268"/>
              <w:gridCol w:w="3948"/>
            </w:tblGrid>
            <w:tr w:rsidR="00372F7F" w:rsidRPr="00FC78B1" w14:paraId="4361AA5D" w14:textId="77777777">
              <w:trPr>
                <w:trHeight w:val="288"/>
              </w:trPr>
              <w:tc>
                <w:tcPr>
                  <w:tcW w:w="5713" w:type="dxa"/>
                  <w:tcBorders>
                    <w:bottom w:val="single" w:sz="2" w:space="0" w:color="auto"/>
                  </w:tcBorders>
                  <w:vAlign w:val="bottom"/>
                </w:tcPr>
                <w:p w14:paraId="178E3444" w14:textId="77777777" w:rsidR="00372F7F" w:rsidRPr="00C92C47" w:rsidRDefault="00372F7F" w:rsidP="004F56C8">
                  <w:pPr>
                    <w:rPr>
                      <w:lang w:val="pt-PT"/>
                    </w:rPr>
                  </w:pPr>
                </w:p>
              </w:tc>
              <w:tc>
                <w:tcPr>
                  <w:tcW w:w="268" w:type="dxa"/>
                  <w:vAlign w:val="bottom"/>
                </w:tcPr>
                <w:p w14:paraId="4577C063" w14:textId="77777777" w:rsidR="00372F7F" w:rsidRPr="00C92C47" w:rsidRDefault="00372F7F" w:rsidP="004F56C8">
                  <w:pPr>
                    <w:rPr>
                      <w:lang w:val="pt-PT"/>
                    </w:rPr>
                  </w:pPr>
                </w:p>
              </w:tc>
              <w:tc>
                <w:tcPr>
                  <w:tcW w:w="3948" w:type="dxa"/>
                  <w:tcBorders>
                    <w:bottom w:val="single" w:sz="2" w:space="0" w:color="auto"/>
                  </w:tcBorders>
                  <w:vAlign w:val="bottom"/>
                </w:tcPr>
                <w:p w14:paraId="1E1C6BD6" w14:textId="77777777" w:rsidR="00372F7F" w:rsidRPr="00372F7F" w:rsidRDefault="00372F7F" w:rsidP="004F56C8">
                  <w:pPr>
                    <w:rPr>
                      <w:lang w:val="pt-PT"/>
                    </w:rPr>
                  </w:pPr>
                  <w:r w:rsidRPr="00372F7F">
                    <w:rPr>
                      <w:lang w:val="pt-PT"/>
                    </w:rPr>
                    <w:t>(</w:t>
                  </w:r>
                  <w:r w:rsidR="005C3021">
                    <w:rPr>
                      <w:rStyle w:val="bodyChar"/>
                      <w:lang w:val="en-GB"/>
                    </w:rPr>
                    <w:fldChar w:fldCharType="begin"/>
                  </w:r>
                  <w:r w:rsidRPr="00372F7F">
                    <w:rPr>
                      <w:rStyle w:val="bodyChar"/>
                      <w:lang w:val="pt-PT"/>
                    </w:rPr>
                    <w:instrText xml:space="preserve"> MACROBUTTON  DoFieldClick </w:instrText>
                  </w:r>
                  <w:r w:rsidRPr="00372F7F">
                    <w:rPr>
                      <w:rStyle w:val="areacodefieldCharChar"/>
                      <w:lang w:val="pt-PT"/>
                    </w:rPr>
                    <w:instrText>[</w:instrText>
                  </w:r>
                  <w:r w:rsidRPr="00372F7F">
                    <w:rPr>
                      <w:rStyle w:val="bodyChar"/>
                      <w:lang w:val="pt-PT"/>
                    </w:rPr>
                    <w:instrText>       </w:instrText>
                  </w:r>
                  <w:r w:rsidRPr="00372F7F">
                    <w:rPr>
                      <w:rStyle w:val="areacodefieldCharChar"/>
                      <w:lang w:val="pt-PT"/>
                    </w:rPr>
                    <w:instrText>]</w:instrText>
                  </w:r>
                  <w:r w:rsidR="005C3021">
                    <w:rPr>
                      <w:rStyle w:val="bodyChar"/>
                      <w:lang w:val="en-GB"/>
                    </w:rPr>
                    <w:fldChar w:fldCharType="end"/>
                  </w:r>
                  <w:r w:rsidRPr="00372F7F">
                    <w:rPr>
                      <w:lang w:val="pt-PT"/>
                    </w:rPr>
                    <w:t>)</w:t>
                  </w:r>
                </w:p>
              </w:tc>
            </w:tr>
            <w:tr w:rsidR="00372F7F" w:rsidRPr="00FC78B1" w14:paraId="6EA2E4AC" w14:textId="77777777">
              <w:trPr>
                <w:trHeight w:val="288"/>
              </w:trPr>
              <w:tc>
                <w:tcPr>
                  <w:tcW w:w="5713" w:type="dxa"/>
                  <w:tcBorders>
                    <w:top w:val="single" w:sz="2" w:space="0" w:color="auto"/>
                  </w:tcBorders>
                </w:tcPr>
                <w:p w14:paraId="14D17F6A" w14:textId="77777777" w:rsidR="00372F7F" w:rsidRPr="005446E7" w:rsidRDefault="00372F7F" w:rsidP="004F56C8">
                  <w:pPr>
                    <w:rPr>
                      <w:color w:val="595959"/>
                      <w:lang w:val="pt-PT"/>
                    </w:rPr>
                  </w:pPr>
                  <w:r w:rsidRPr="004F56C8">
                    <w:rPr>
                      <w:color w:val="595959"/>
                      <w:lang w:val="pt-PT"/>
                    </w:rPr>
                    <w:t xml:space="preserve">Nome </w:t>
                  </w:r>
                  <w:r w:rsidRPr="005446E7">
                    <w:rPr>
                      <w:color w:val="595959"/>
                      <w:lang w:val="pt-PT"/>
                    </w:rPr>
                    <w:t>da Entidade</w:t>
                  </w:r>
                </w:p>
              </w:tc>
              <w:tc>
                <w:tcPr>
                  <w:tcW w:w="268" w:type="dxa"/>
                </w:tcPr>
                <w:p w14:paraId="4411BFE1" w14:textId="77777777" w:rsidR="00372F7F" w:rsidRPr="005446E7" w:rsidRDefault="00372F7F" w:rsidP="004F56C8">
                  <w:pPr>
                    <w:rPr>
                      <w:color w:val="595959"/>
                      <w:lang w:val="pt-PT"/>
                    </w:rPr>
                  </w:pPr>
                </w:p>
              </w:tc>
              <w:tc>
                <w:tcPr>
                  <w:tcW w:w="3948" w:type="dxa"/>
                </w:tcPr>
                <w:p w14:paraId="77FAE151" w14:textId="77777777" w:rsidR="00372F7F" w:rsidRPr="005446E7" w:rsidRDefault="00372F7F" w:rsidP="004F56C8">
                  <w:pPr>
                    <w:rPr>
                      <w:color w:val="595959"/>
                      <w:lang w:val="pt-PT"/>
                    </w:rPr>
                  </w:pPr>
                  <w:r w:rsidRPr="005446E7">
                    <w:rPr>
                      <w:color w:val="595959"/>
                      <w:lang w:val="pt-PT"/>
                    </w:rPr>
                    <w:t>Contacto Telefónico</w:t>
                  </w:r>
                </w:p>
              </w:tc>
            </w:tr>
            <w:tr w:rsidR="00372F7F" w:rsidRPr="00FC78B1" w14:paraId="4FD1811A" w14:textId="77777777">
              <w:trPr>
                <w:trHeight w:val="288"/>
              </w:trPr>
              <w:tc>
                <w:tcPr>
                  <w:tcW w:w="5713" w:type="dxa"/>
                  <w:tcBorders>
                    <w:bottom w:val="single" w:sz="2" w:space="0" w:color="auto"/>
                  </w:tcBorders>
                  <w:vAlign w:val="bottom"/>
                </w:tcPr>
                <w:p w14:paraId="7A2B8B40" w14:textId="77777777" w:rsidR="00372F7F" w:rsidRPr="005446E7" w:rsidRDefault="00372F7F" w:rsidP="004F56C8">
                  <w:pPr>
                    <w:rPr>
                      <w:lang w:val="pt-PT"/>
                    </w:rPr>
                  </w:pPr>
                </w:p>
              </w:tc>
              <w:tc>
                <w:tcPr>
                  <w:tcW w:w="268" w:type="dxa"/>
                  <w:vAlign w:val="bottom"/>
                </w:tcPr>
                <w:p w14:paraId="7389FE53" w14:textId="77777777" w:rsidR="00372F7F" w:rsidRPr="005446E7" w:rsidRDefault="00372F7F" w:rsidP="004F56C8">
                  <w:pPr>
                    <w:rPr>
                      <w:lang w:val="pt-PT"/>
                    </w:rPr>
                  </w:pPr>
                </w:p>
              </w:tc>
              <w:tc>
                <w:tcPr>
                  <w:tcW w:w="3948" w:type="dxa"/>
                  <w:tcBorders>
                    <w:bottom w:val="single" w:sz="2" w:space="0" w:color="auto"/>
                  </w:tcBorders>
                  <w:vAlign w:val="bottom"/>
                </w:tcPr>
                <w:p w14:paraId="0FEE9B89" w14:textId="77777777" w:rsidR="00372F7F" w:rsidRPr="005446E7" w:rsidRDefault="00372F7F" w:rsidP="004F56C8">
                  <w:pPr>
                    <w:rPr>
                      <w:lang w:val="pt-PT"/>
                    </w:rPr>
                  </w:pPr>
                </w:p>
              </w:tc>
            </w:tr>
            <w:tr w:rsidR="00372F7F" w:rsidRPr="00FC78B1" w14:paraId="3FBEE21D" w14:textId="77777777">
              <w:trPr>
                <w:trHeight w:val="288"/>
              </w:trPr>
              <w:tc>
                <w:tcPr>
                  <w:tcW w:w="5713" w:type="dxa"/>
                  <w:tcBorders>
                    <w:top w:val="single" w:sz="2" w:space="0" w:color="auto"/>
                  </w:tcBorders>
                </w:tcPr>
                <w:p w14:paraId="3352B456" w14:textId="77777777" w:rsidR="00372F7F" w:rsidRPr="005446E7" w:rsidRDefault="00372F7F" w:rsidP="004F56C8">
                  <w:pPr>
                    <w:rPr>
                      <w:color w:val="595959"/>
                      <w:lang w:val="pt-PT"/>
                    </w:rPr>
                  </w:pPr>
                  <w:r w:rsidRPr="005446E7">
                    <w:rPr>
                      <w:color w:val="595959"/>
                      <w:lang w:val="pt-PT"/>
                    </w:rPr>
                    <w:t>Morada</w:t>
                  </w:r>
                </w:p>
              </w:tc>
              <w:tc>
                <w:tcPr>
                  <w:tcW w:w="268" w:type="dxa"/>
                </w:tcPr>
                <w:p w14:paraId="06DD24AE" w14:textId="77777777" w:rsidR="00372F7F" w:rsidRPr="005446E7" w:rsidRDefault="00372F7F" w:rsidP="004F56C8">
                  <w:pPr>
                    <w:rPr>
                      <w:color w:val="595959"/>
                      <w:lang w:val="pt-PT"/>
                    </w:rPr>
                  </w:pPr>
                </w:p>
              </w:tc>
              <w:tc>
                <w:tcPr>
                  <w:tcW w:w="3948" w:type="dxa"/>
                  <w:tcBorders>
                    <w:top w:val="single" w:sz="2" w:space="0" w:color="auto"/>
                  </w:tcBorders>
                </w:tcPr>
                <w:p w14:paraId="6CD4EE17" w14:textId="77777777" w:rsidR="00372F7F" w:rsidRPr="005446E7" w:rsidRDefault="00372F7F" w:rsidP="004F56C8">
                  <w:pPr>
                    <w:rPr>
                      <w:color w:val="595959"/>
                      <w:lang w:val="pt-PT"/>
                    </w:rPr>
                  </w:pPr>
                  <w:r w:rsidRPr="005446E7">
                    <w:rPr>
                      <w:color w:val="595959"/>
                      <w:lang w:val="pt-PT"/>
                    </w:rPr>
                    <w:t>E-Mail</w:t>
                  </w:r>
                </w:p>
              </w:tc>
            </w:tr>
          </w:tbl>
          <w:p w14:paraId="18F552D2" w14:textId="77777777" w:rsidR="00372F7F" w:rsidRPr="005446E7" w:rsidRDefault="00372F7F" w:rsidP="004F56C8">
            <w:pPr>
              <w:rPr>
                <w:color w:val="595959"/>
                <w:lang w:val="pt-PT"/>
              </w:rPr>
            </w:pPr>
          </w:p>
          <w:p w14:paraId="1677056D" w14:textId="77777777" w:rsidR="00372F7F" w:rsidRPr="004F56C8" w:rsidRDefault="00372F7F" w:rsidP="00372F7F">
            <w:pPr>
              <w:rPr>
                <w:color w:val="595959"/>
                <w:lang w:val="pt-PT"/>
              </w:rPr>
            </w:pPr>
            <w:r w:rsidRPr="004F56C8">
              <w:rPr>
                <w:color w:val="595959"/>
                <w:lang w:val="pt-PT"/>
              </w:rPr>
              <w:t>Observações</w:t>
            </w:r>
            <w:r w:rsidR="00B07DB0">
              <w:rPr>
                <w:color w:val="595959"/>
                <w:lang w:val="pt-PT"/>
              </w:rPr>
              <w:t xml:space="preserve"> e/ou Pré-Requisitos</w:t>
            </w:r>
          </w:p>
          <w:tbl>
            <w:tblPr>
              <w:tblW w:w="9929" w:type="dxa"/>
              <w:tblLook w:val="01E0" w:firstRow="1" w:lastRow="1" w:firstColumn="1" w:lastColumn="1" w:noHBand="0" w:noVBand="0"/>
            </w:tblPr>
            <w:tblGrid>
              <w:gridCol w:w="9929"/>
            </w:tblGrid>
            <w:tr w:rsidR="00372F7F" w:rsidRPr="00FC78B1" w14:paraId="0565AAEB"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6F17F6D8" w14:textId="77777777" w:rsidR="00372F7F" w:rsidRPr="00AF7E9B" w:rsidRDefault="00372F7F" w:rsidP="004F56C8">
                  <w:pPr>
                    <w:rPr>
                      <w:lang w:val="pt-PT"/>
                    </w:rPr>
                  </w:pPr>
                </w:p>
              </w:tc>
            </w:tr>
          </w:tbl>
          <w:p w14:paraId="285AA2F5" w14:textId="77777777" w:rsidR="00BA38AB" w:rsidRPr="00372F7F" w:rsidRDefault="00BA38AB" w:rsidP="004F56C8">
            <w:pPr>
              <w:rPr>
                <w:lang w:val="pt-PT"/>
              </w:rPr>
            </w:pPr>
          </w:p>
        </w:tc>
      </w:tr>
    </w:tbl>
    <w:p w14:paraId="4D3ADEAF" w14:textId="77777777" w:rsidR="00C92C47" w:rsidRPr="00C92C47" w:rsidRDefault="00C92C47" w:rsidP="00372F7F">
      <w:pPr>
        <w:rPr>
          <w:lang w:val="pt-PT"/>
        </w:rPr>
      </w:pPr>
    </w:p>
    <w:sectPr w:rsidR="00C92C47" w:rsidRPr="00C92C47" w:rsidSect="003A75E2">
      <w:pgSz w:w="12240" w:h="15840"/>
      <w:pgMar w:top="864" w:right="108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5A691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94C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CAD8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59A21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0F862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C425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38A3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2621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7441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1A7C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C117BF"/>
    <w:multiLevelType w:val="hybridMultilevel"/>
    <w:tmpl w:val="6A02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10E24"/>
    <w:multiLevelType w:val="hybridMultilevel"/>
    <w:tmpl w:val="E0D03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E45999"/>
    <w:multiLevelType w:val="hybridMultilevel"/>
    <w:tmpl w:val="00E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9E398B"/>
    <w:multiLevelType w:val="multilevel"/>
    <w:tmpl w:val="7E32E0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2838165">
    <w:abstractNumId w:val="9"/>
  </w:num>
  <w:num w:numId="2" w16cid:durableId="1614245819">
    <w:abstractNumId w:val="7"/>
  </w:num>
  <w:num w:numId="3" w16cid:durableId="295766295">
    <w:abstractNumId w:val="6"/>
  </w:num>
  <w:num w:numId="4" w16cid:durableId="1742370204">
    <w:abstractNumId w:val="5"/>
  </w:num>
  <w:num w:numId="5" w16cid:durableId="304822381">
    <w:abstractNumId w:val="4"/>
  </w:num>
  <w:num w:numId="6" w16cid:durableId="1992176820">
    <w:abstractNumId w:val="8"/>
  </w:num>
  <w:num w:numId="7" w16cid:durableId="715086731">
    <w:abstractNumId w:val="3"/>
  </w:num>
  <w:num w:numId="8" w16cid:durableId="2131588728">
    <w:abstractNumId w:val="2"/>
  </w:num>
  <w:num w:numId="9" w16cid:durableId="967785657">
    <w:abstractNumId w:val="1"/>
  </w:num>
  <w:num w:numId="10" w16cid:durableId="1023214735">
    <w:abstractNumId w:val="0"/>
  </w:num>
  <w:num w:numId="11" w16cid:durableId="1988703405">
    <w:abstractNumId w:val="11"/>
  </w:num>
  <w:num w:numId="12" w16cid:durableId="1364788157">
    <w:abstractNumId w:val="13"/>
  </w:num>
  <w:num w:numId="13" w16cid:durableId="862942457">
    <w:abstractNumId w:val="12"/>
  </w:num>
  <w:num w:numId="14" w16cid:durableId="19312306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attachedTemplate r:id="rId1"/>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463"/>
    <w:rsid w:val="00017E26"/>
    <w:rsid w:val="00035C45"/>
    <w:rsid w:val="000575D9"/>
    <w:rsid w:val="000A3F31"/>
    <w:rsid w:val="000C20EC"/>
    <w:rsid w:val="00136B80"/>
    <w:rsid w:val="00147DEF"/>
    <w:rsid w:val="0015310A"/>
    <w:rsid w:val="00175692"/>
    <w:rsid w:val="00176157"/>
    <w:rsid w:val="001E18F6"/>
    <w:rsid w:val="00221CA9"/>
    <w:rsid w:val="00256775"/>
    <w:rsid w:val="00295606"/>
    <w:rsid w:val="002C0212"/>
    <w:rsid w:val="00307E6C"/>
    <w:rsid w:val="00311E0F"/>
    <w:rsid w:val="00372F7F"/>
    <w:rsid w:val="003A75E2"/>
    <w:rsid w:val="003B2CDC"/>
    <w:rsid w:val="003E31D3"/>
    <w:rsid w:val="004238B8"/>
    <w:rsid w:val="004255DA"/>
    <w:rsid w:val="00477454"/>
    <w:rsid w:val="004A3091"/>
    <w:rsid w:val="004C76DA"/>
    <w:rsid w:val="004F56C8"/>
    <w:rsid w:val="00517CCF"/>
    <w:rsid w:val="00531116"/>
    <w:rsid w:val="005446E7"/>
    <w:rsid w:val="005C3021"/>
    <w:rsid w:val="00610F3F"/>
    <w:rsid w:val="00650B41"/>
    <w:rsid w:val="006B510D"/>
    <w:rsid w:val="006F1251"/>
    <w:rsid w:val="00737509"/>
    <w:rsid w:val="0074719E"/>
    <w:rsid w:val="007561CB"/>
    <w:rsid w:val="007742C0"/>
    <w:rsid w:val="00782B4A"/>
    <w:rsid w:val="007B2E8D"/>
    <w:rsid w:val="007D6556"/>
    <w:rsid w:val="007F1928"/>
    <w:rsid w:val="00813E4F"/>
    <w:rsid w:val="008C37E5"/>
    <w:rsid w:val="008C5E40"/>
    <w:rsid w:val="008F351D"/>
    <w:rsid w:val="00900604"/>
    <w:rsid w:val="009233B5"/>
    <w:rsid w:val="0095570C"/>
    <w:rsid w:val="009863FF"/>
    <w:rsid w:val="00990198"/>
    <w:rsid w:val="009F528C"/>
    <w:rsid w:val="00A106D4"/>
    <w:rsid w:val="00A25828"/>
    <w:rsid w:val="00A27E93"/>
    <w:rsid w:val="00A4499A"/>
    <w:rsid w:val="00A75371"/>
    <w:rsid w:val="00A87009"/>
    <w:rsid w:val="00AF0B4D"/>
    <w:rsid w:val="00AF7E9B"/>
    <w:rsid w:val="00B07DB0"/>
    <w:rsid w:val="00B16E5B"/>
    <w:rsid w:val="00B41463"/>
    <w:rsid w:val="00B75FFC"/>
    <w:rsid w:val="00B9355F"/>
    <w:rsid w:val="00BA38AB"/>
    <w:rsid w:val="00BC1390"/>
    <w:rsid w:val="00BD7012"/>
    <w:rsid w:val="00C0167A"/>
    <w:rsid w:val="00C224DE"/>
    <w:rsid w:val="00C24AB5"/>
    <w:rsid w:val="00C4419C"/>
    <w:rsid w:val="00C5022D"/>
    <w:rsid w:val="00C92C47"/>
    <w:rsid w:val="00CB579A"/>
    <w:rsid w:val="00CF1C02"/>
    <w:rsid w:val="00CF5CCD"/>
    <w:rsid w:val="00D1708A"/>
    <w:rsid w:val="00D34C97"/>
    <w:rsid w:val="00D34EA7"/>
    <w:rsid w:val="00D5199C"/>
    <w:rsid w:val="00D54847"/>
    <w:rsid w:val="00D92221"/>
    <w:rsid w:val="00DD6C26"/>
    <w:rsid w:val="00E013B9"/>
    <w:rsid w:val="00E2304F"/>
    <w:rsid w:val="00E30E06"/>
    <w:rsid w:val="00E30EBF"/>
    <w:rsid w:val="00E33388"/>
    <w:rsid w:val="00E91CAE"/>
    <w:rsid w:val="00E97C1B"/>
    <w:rsid w:val="00EC027E"/>
    <w:rsid w:val="00EF36A1"/>
    <w:rsid w:val="00EF538E"/>
    <w:rsid w:val="00F21999"/>
    <w:rsid w:val="00F24812"/>
    <w:rsid w:val="00F4062D"/>
    <w:rsid w:val="00FC78B1"/>
    <w:rsid w:val="00FD0223"/>
    <w:rsid w:val="00FE373F"/>
    <w:rsid w:val="00FF1320"/>
  </w:rsids>
  <m:mathPr>
    <m:mathFont m:val="Cambria Math"/>
    <m:brkBin m:val="before"/>
    <m:brkBinSub m:val="--"/>
    <m:smallFrac/>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97AE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75E2"/>
    <w:pPr>
      <w:spacing w:before="40"/>
    </w:pPr>
    <w:rPr>
      <w:rFonts w:ascii="Century Gothic" w:hAnsi="Century Gothic"/>
      <w:sz w:val="16"/>
      <w:szCs w:val="24"/>
      <w:lang w:val="en-US" w:eastAsia="en-US"/>
    </w:rPr>
  </w:style>
  <w:style w:type="paragraph" w:styleId="Heading1">
    <w:name w:val="heading 1"/>
    <w:basedOn w:val="body"/>
    <w:next w:val="Normal"/>
    <w:qFormat/>
    <w:rsid w:val="003A75E2"/>
    <w:pPr>
      <w:jc w:val="center"/>
      <w:outlineLvl w:val="0"/>
    </w:pPr>
    <w:rPr>
      <w:b/>
      <w:sz w:val="24"/>
    </w:rPr>
  </w:style>
  <w:style w:type="paragraph" w:styleId="Heading2">
    <w:name w:val="heading 2"/>
    <w:basedOn w:val="Normal"/>
    <w:next w:val="Normal"/>
    <w:qFormat/>
    <w:rsid w:val="003A75E2"/>
    <w:pPr>
      <w:spacing w:before="0"/>
      <w:jc w:val="center"/>
      <w:outlineLvl w:val="1"/>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3A75E2"/>
    <w:pPr>
      <w:spacing w:before="0"/>
    </w:pPr>
    <w:rPr>
      <w:sz w:val="18"/>
      <w:szCs w:val="20"/>
    </w:rPr>
  </w:style>
  <w:style w:type="character" w:styleId="Hyperlink">
    <w:name w:val="Hyperlink"/>
    <w:uiPriority w:val="99"/>
    <w:unhideWhenUsed/>
    <w:rsid w:val="00BD7012"/>
    <w:rPr>
      <w:color w:val="0000FF"/>
      <w:u w:val="single"/>
    </w:rPr>
  </w:style>
  <w:style w:type="paragraph" w:styleId="BalloonText">
    <w:name w:val="Balloon Text"/>
    <w:basedOn w:val="Normal"/>
    <w:semiHidden/>
    <w:rsid w:val="003A75E2"/>
    <w:rPr>
      <w:rFonts w:ascii="Tahoma" w:hAnsi="Tahoma" w:cs="Tahoma"/>
      <w:szCs w:val="16"/>
    </w:rPr>
  </w:style>
  <w:style w:type="character" w:styleId="CommentReference">
    <w:name w:val="annotation reference"/>
    <w:semiHidden/>
    <w:rsid w:val="003A75E2"/>
    <w:rPr>
      <w:sz w:val="16"/>
      <w:szCs w:val="16"/>
    </w:rPr>
  </w:style>
  <w:style w:type="paragraph" w:styleId="CommentText">
    <w:name w:val="annotation text"/>
    <w:basedOn w:val="Normal"/>
    <w:semiHidden/>
    <w:rsid w:val="003A75E2"/>
    <w:rPr>
      <w:sz w:val="20"/>
      <w:szCs w:val="20"/>
    </w:rPr>
  </w:style>
  <w:style w:type="paragraph" w:styleId="CommentSubject">
    <w:name w:val="annotation subject"/>
    <w:basedOn w:val="CommentText"/>
    <w:next w:val="CommentText"/>
    <w:semiHidden/>
    <w:rsid w:val="003A75E2"/>
    <w:rPr>
      <w:b/>
      <w:bCs/>
    </w:rPr>
  </w:style>
  <w:style w:type="paragraph" w:customStyle="1" w:styleId="areacodefield">
    <w:name w:val="area code field"/>
    <w:basedOn w:val="Normal"/>
    <w:rsid w:val="003A75E2"/>
    <w:rPr>
      <w:color w:val="FFFFFF"/>
    </w:rPr>
  </w:style>
  <w:style w:type="character" w:customStyle="1" w:styleId="areacodefieldCharChar">
    <w:name w:val="area code field Char Char"/>
    <w:rsid w:val="003A75E2"/>
    <w:rPr>
      <w:rFonts w:ascii="Century Gothic" w:hAnsi="Century Gothic"/>
      <w:color w:val="FFFFFF"/>
      <w:sz w:val="16"/>
      <w:szCs w:val="24"/>
      <w:lang w:val="en-US" w:eastAsia="en-US" w:bidi="ar-SA"/>
    </w:rPr>
  </w:style>
  <w:style w:type="character" w:customStyle="1" w:styleId="bodyChar">
    <w:name w:val="body Char"/>
    <w:rsid w:val="003A75E2"/>
    <w:rPr>
      <w:rFonts w:ascii="Century Gothic" w:hAnsi="Century Gothic"/>
      <w:sz w:val="18"/>
      <w:lang w:val="en-US" w:eastAsia="en-US" w:bidi="ar-SA"/>
    </w:rPr>
  </w:style>
  <w:style w:type="paragraph" w:styleId="ListParagraph">
    <w:name w:val="List Paragraph"/>
    <w:basedOn w:val="Normal"/>
    <w:uiPriority w:val="34"/>
    <w:qFormat/>
    <w:rsid w:val="00FE373F"/>
    <w:pPr>
      <w:ind w:left="720"/>
      <w:contextualSpacing/>
    </w:pPr>
  </w:style>
  <w:style w:type="paragraph" w:styleId="Bibliography">
    <w:name w:val="Bibliography"/>
    <w:basedOn w:val="Normal"/>
    <w:next w:val="Normal"/>
    <w:uiPriority w:val="37"/>
    <w:unhideWhenUsed/>
    <w:rsid w:val="00295606"/>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539649">
      <w:bodyDiv w:val="1"/>
      <w:marLeft w:val="0"/>
      <w:marRight w:val="0"/>
      <w:marTop w:val="0"/>
      <w:marBottom w:val="0"/>
      <w:divBdr>
        <w:top w:val="none" w:sz="0" w:space="0" w:color="auto"/>
        <w:left w:val="none" w:sz="0" w:space="0" w:color="auto"/>
        <w:bottom w:val="none" w:sz="0" w:space="0" w:color="auto"/>
        <w:right w:val="none" w:sz="0" w:space="0" w:color="auto"/>
      </w:divBdr>
      <w:divsChild>
        <w:div w:id="1535121817">
          <w:marLeft w:val="0"/>
          <w:marRight w:val="0"/>
          <w:marTop w:val="0"/>
          <w:marBottom w:val="0"/>
          <w:divBdr>
            <w:top w:val="none" w:sz="0" w:space="0" w:color="auto"/>
            <w:left w:val="none" w:sz="0" w:space="0" w:color="auto"/>
            <w:bottom w:val="none" w:sz="0" w:space="0" w:color="auto"/>
            <w:right w:val="none" w:sz="0" w:space="0" w:color="auto"/>
          </w:divBdr>
          <w:divsChild>
            <w:div w:id="1225482739">
              <w:marLeft w:val="0"/>
              <w:marRight w:val="0"/>
              <w:marTop w:val="0"/>
              <w:marBottom w:val="0"/>
              <w:divBdr>
                <w:top w:val="none" w:sz="0" w:space="0" w:color="auto"/>
                <w:left w:val="none" w:sz="0" w:space="0" w:color="auto"/>
                <w:bottom w:val="none" w:sz="0" w:space="0" w:color="auto"/>
                <w:right w:val="none" w:sz="0" w:space="0" w:color="auto"/>
              </w:divBdr>
              <w:divsChild>
                <w:div w:id="1619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21352">
      <w:bodyDiv w:val="1"/>
      <w:marLeft w:val="0"/>
      <w:marRight w:val="0"/>
      <w:marTop w:val="0"/>
      <w:marBottom w:val="0"/>
      <w:divBdr>
        <w:top w:val="none" w:sz="0" w:space="0" w:color="auto"/>
        <w:left w:val="none" w:sz="0" w:space="0" w:color="auto"/>
        <w:bottom w:val="none" w:sz="0" w:space="0" w:color="auto"/>
        <w:right w:val="none" w:sz="0" w:space="0" w:color="auto"/>
      </w:divBdr>
      <w:divsChild>
        <w:div w:id="1767113151">
          <w:marLeft w:val="0"/>
          <w:marRight w:val="0"/>
          <w:marTop w:val="0"/>
          <w:marBottom w:val="0"/>
          <w:divBdr>
            <w:top w:val="none" w:sz="0" w:space="0" w:color="auto"/>
            <w:left w:val="none" w:sz="0" w:space="0" w:color="auto"/>
            <w:bottom w:val="none" w:sz="0" w:space="0" w:color="auto"/>
            <w:right w:val="none" w:sz="0" w:space="0" w:color="auto"/>
          </w:divBdr>
          <w:divsChild>
            <w:div w:id="713310489">
              <w:marLeft w:val="0"/>
              <w:marRight w:val="0"/>
              <w:marTop w:val="0"/>
              <w:marBottom w:val="0"/>
              <w:divBdr>
                <w:top w:val="none" w:sz="0" w:space="0" w:color="auto"/>
                <w:left w:val="none" w:sz="0" w:space="0" w:color="auto"/>
                <w:bottom w:val="none" w:sz="0" w:space="0" w:color="auto"/>
                <w:right w:val="none" w:sz="0" w:space="0" w:color="auto"/>
              </w:divBdr>
              <w:divsChild>
                <w:div w:id="10932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Child's%20emergency%20contact%20and%20medical%20informatio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C:\Users\Pedro\AppData\Roaming\Microsoft\Templates\Child's emergency contact and medical information.dot</Template>
  <TotalTime>63</TotalTime>
  <Pages>2</Pages>
  <Words>1018</Words>
  <Characters>5807</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6812</CharactersWithSpaces>
  <SharedDoc>false</SharedDoc>
  <HLinks>
    <vt:vector size="6" baseType="variant">
      <vt:variant>
        <vt:i4>6946874</vt:i4>
      </vt:variant>
      <vt:variant>
        <vt:i4>4</vt:i4>
      </vt:variant>
      <vt:variant>
        <vt:i4>0</vt:i4>
      </vt:variant>
      <vt:variant>
        <vt:i4>5</vt:i4>
      </vt:variant>
      <vt:variant>
        <vt:lpwstr>https://www.dropbox.com/s/0ae30qw4fhce22b/SymbolicCity.jpg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Filipe Magno de Gouveia Quintal</cp:lastModifiedBy>
  <cp:revision>56</cp:revision>
  <cp:lastPrinted>2003-12-01T08:33:00Z</cp:lastPrinted>
  <dcterms:created xsi:type="dcterms:W3CDTF">2020-07-27T10:01:00Z</dcterms:created>
  <dcterms:modified xsi:type="dcterms:W3CDTF">2024-07-26T14:02:00Z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y fmtid="{D5CDD505-2E9C-101B-9397-08002B2CF9AE}" pid="3" name="ZOTERO_PREF_1">
    <vt:lpwstr>&lt;data data-version="3" zotero-version="5.0.60"&gt;&lt;session id="msueE8nl"/&gt;&lt;style id="http://www.zotero.org/styles/ieee" locale="en-US"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