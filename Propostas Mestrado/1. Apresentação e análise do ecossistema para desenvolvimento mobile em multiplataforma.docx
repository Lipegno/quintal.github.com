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29" w:type="dxa"/>
        <w:tblLook w:val="01E0" w:firstRow="1" w:lastRow="1" w:firstColumn="1" w:lastColumn="1" w:noHBand="0" w:noVBand="0"/>
      </w:tblPr>
      <w:tblGrid>
        <w:gridCol w:w="4440"/>
        <w:gridCol w:w="266"/>
        <w:gridCol w:w="1007"/>
        <w:gridCol w:w="268"/>
        <w:gridCol w:w="3948"/>
      </w:tblGrid>
      <w:tr w:rsidR="004F56C8" w:rsidRPr="007E7C87" w14:paraId="72E4ED52" w14:textId="77777777">
        <w:trPr>
          <w:trHeight w:val="432"/>
        </w:trPr>
        <w:tc>
          <w:tcPr>
            <w:tcW w:w="9929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5DC8940F" w14:textId="5C85395A" w:rsidR="004F56C8" w:rsidRPr="004F3A1B" w:rsidRDefault="000C20EC" w:rsidP="001E18F6">
            <w:pPr>
              <w:pStyle w:val="Heading1"/>
              <w:rPr>
                <w:lang w:val="pt-PT"/>
              </w:rPr>
            </w:pPr>
            <w:r w:rsidRPr="004F3A1B">
              <w:rPr>
                <w:lang w:val="pt-PT"/>
              </w:rPr>
              <w:t>Ficha de Proposta de Dissertaç</w:t>
            </w:r>
            <w:r w:rsidR="00EF36A1" w:rsidRPr="004F3A1B">
              <w:rPr>
                <w:lang w:val="pt-PT"/>
              </w:rPr>
              <w:t>ão/ Proje</w:t>
            </w:r>
            <w:r w:rsidRPr="004F3A1B">
              <w:rPr>
                <w:lang w:val="pt-PT"/>
              </w:rPr>
              <w:t>to</w:t>
            </w:r>
            <w:r w:rsidR="00E30EBF" w:rsidRPr="004F3A1B">
              <w:rPr>
                <w:lang w:val="pt-PT"/>
              </w:rPr>
              <w:t>/Estágio</w:t>
            </w:r>
            <w:r w:rsidRPr="004F3A1B">
              <w:rPr>
                <w:lang w:val="pt-PT"/>
              </w:rPr>
              <w:t xml:space="preserve"> </w:t>
            </w:r>
            <w:r w:rsidR="001E18F6" w:rsidRPr="004F3A1B">
              <w:rPr>
                <w:lang w:val="pt-PT"/>
              </w:rPr>
              <w:t>Mestrado</w:t>
            </w:r>
          </w:p>
        </w:tc>
      </w:tr>
      <w:tr w:rsidR="004F56C8" w:rsidRPr="00774861" w14:paraId="7F50696F" w14:textId="77777777">
        <w:trPr>
          <w:trHeight w:val="216"/>
        </w:trPr>
        <w:tc>
          <w:tcPr>
            <w:tcW w:w="9929" w:type="dxa"/>
            <w:gridSpan w:val="5"/>
            <w:tcBorders>
              <w:top w:val="single" w:sz="2" w:space="0" w:color="auto"/>
            </w:tcBorders>
          </w:tcPr>
          <w:p w14:paraId="537155E1" w14:textId="77777777" w:rsidR="004F56C8" w:rsidRPr="004F3A1B" w:rsidRDefault="004F56C8">
            <w:pPr>
              <w:rPr>
                <w:lang w:val="pt-PT"/>
              </w:rPr>
            </w:pPr>
          </w:p>
          <w:p w14:paraId="3DF87294" w14:textId="32D54489" w:rsidR="00372F7F" w:rsidRPr="004F3A1B" w:rsidRDefault="00372F7F" w:rsidP="00307E6C">
            <w:pPr>
              <w:rPr>
                <w:b/>
                <w:color w:val="1F497D"/>
                <w:lang w:val="pt-PT"/>
              </w:rPr>
            </w:pPr>
            <w:r w:rsidRPr="004F3A1B">
              <w:rPr>
                <w:b/>
                <w:color w:val="1F497D"/>
                <w:lang w:val="pt-PT"/>
              </w:rPr>
              <w:t xml:space="preserve">Ano </w:t>
            </w:r>
            <w:r w:rsidR="00256775" w:rsidRPr="004F3A1B">
              <w:rPr>
                <w:b/>
                <w:color w:val="1F497D"/>
                <w:lang w:val="pt-PT"/>
              </w:rPr>
              <w:t>L</w:t>
            </w:r>
            <w:r w:rsidR="00EF36A1" w:rsidRPr="004F3A1B">
              <w:rPr>
                <w:b/>
                <w:color w:val="1F497D"/>
                <w:lang w:val="pt-PT"/>
              </w:rPr>
              <w:t>etivo</w:t>
            </w:r>
            <w:r w:rsidRPr="004F3A1B">
              <w:rPr>
                <w:b/>
                <w:color w:val="1F497D"/>
                <w:lang w:val="pt-PT"/>
              </w:rPr>
              <w:t xml:space="preserve"> 20</w:t>
            </w:r>
            <w:r w:rsidR="00EF36A1" w:rsidRPr="004F3A1B">
              <w:rPr>
                <w:b/>
                <w:color w:val="1F497D"/>
                <w:lang w:val="pt-PT"/>
              </w:rPr>
              <w:t>1</w:t>
            </w:r>
            <w:r w:rsidR="00E013B9" w:rsidRPr="004F3A1B">
              <w:rPr>
                <w:b/>
                <w:color w:val="1F497D"/>
                <w:lang w:val="pt-PT"/>
              </w:rPr>
              <w:t>9</w:t>
            </w:r>
            <w:r w:rsidRPr="004F3A1B">
              <w:rPr>
                <w:b/>
                <w:color w:val="1F497D"/>
                <w:lang w:val="pt-PT"/>
              </w:rPr>
              <w:t>/20</w:t>
            </w:r>
            <w:r w:rsidR="00E013B9" w:rsidRPr="004F3A1B">
              <w:rPr>
                <w:b/>
                <w:color w:val="1F497D"/>
                <w:lang w:val="pt-PT"/>
              </w:rPr>
              <w:t>20</w:t>
            </w:r>
            <w:r w:rsidRPr="004F3A1B">
              <w:rPr>
                <w:b/>
                <w:color w:val="1F497D"/>
                <w:lang w:val="pt-PT"/>
              </w:rPr>
              <w:t>, Mest</w:t>
            </w:r>
            <w:r w:rsidR="00E30EBF" w:rsidRPr="004F3A1B">
              <w:rPr>
                <w:b/>
                <w:color w:val="1F497D"/>
                <w:lang w:val="pt-PT"/>
              </w:rPr>
              <w:t>rado em Engenharia Informática, F</w:t>
            </w:r>
            <w:r w:rsidR="00EF36A1" w:rsidRPr="004F3A1B">
              <w:rPr>
                <w:b/>
                <w:color w:val="1F497D"/>
                <w:lang w:val="pt-PT"/>
              </w:rPr>
              <w:t xml:space="preserve">CEE / </w:t>
            </w:r>
            <w:r w:rsidRPr="004F3A1B">
              <w:rPr>
                <w:b/>
                <w:color w:val="1F497D"/>
                <w:lang w:val="pt-PT"/>
              </w:rPr>
              <w:t>Universidade da Madeira</w:t>
            </w:r>
          </w:p>
        </w:tc>
      </w:tr>
      <w:tr w:rsidR="004F56C8" w:rsidRPr="00774861" w14:paraId="136121EA" w14:textId="77777777">
        <w:trPr>
          <w:trHeight w:val="288"/>
        </w:trPr>
        <w:tc>
          <w:tcPr>
            <w:tcW w:w="4440" w:type="dxa"/>
            <w:tcBorders>
              <w:bottom w:val="single" w:sz="2" w:space="0" w:color="auto"/>
            </w:tcBorders>
          </w:tcPr>
          <w:p w14:paraId="4AE9C714" w14:textId="77777777" w:rsidR="00BA38AB" w:rsidRPr="004F3A1B" w:rsidRDefault="00BA38AB" w:rsidP="00372F7F">
            <w:pPr>
              <w:rPr>
                <w:lang w:val="pt-PT"/>
              </w:rPr>
            </w:pPr>
          </w:p>
        </w:tc>
        <w:tc>
          <w:tcPr>
            <w:tcW w:w="266" w:type="dxa"/>
            <w:tcBorders>
              <w:bottom w:val="single" w:sz="2" w:space="0" w:color="auto"/>
            </w:tcBorders>
          </w:tcPr>
          <w:p w14:paraId="05871892" w14:textId="77777777" w:rsidR="004F56C8" w:rsidRPr="004F3A1B" w:rsidRDefault="004F56C8">
            <w:pPr>
              <w:rPr>
                <w:lang w:val="pt-PT"/>
              </w:rPr>
            </w:pPr>
          </w:p>
        </w:tc>
        <w:tc>
          <w:tcPr>
            <w:tcW w:w="5223" w:type="dxa"/>
            <w:gridSpan w:val="3"/>
            <w:tcBorders>
              <w:bottom w:val="single" w:sz="2" w:space="0" w:color="auto"/>
            </w:tcBorders>
          </w:tcPr>
          <w:p w14:paraId="2AC64566" w14:textId="77777777" w:rsidR="004F56C8" w:rsidRPr="004F3A1B" w:rsidRDefault="004F56C8">
            <w:pPr>
              <w:rPr>
                <w:lang w:val="pt-PT"/>
              </w:rPr>
            </w:pPr>
          </w:p>
        </w:tc>
      </w:tr>
      <w:tr w:rsidR="004F56C8" w:rsidRPr="00774861" w14:paraId="1F4E16EB" w14:textId="77777777">
        <w:trPr>
          <w:trHeight w:val="360"/>
        </w:trPr>
        <w:tc>
          <w:tcPr>
            <w:tcW w:w="9929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105EC8E8" w14:textId="77777777" w:rsidR="004F56C8" w:rsidRPr="004F3A1B" w:rsidRDefault="00AF7E9B">
            <w:pPr>
              <w:pStyle w:val="Heading2"/>
              <w:rPr>
                <w:lang w:val="pt-PT"/>
              </w:rPr>
            </w:pPr>
            <w:r w:rsidRPr="004F3A1B">
              <w:rPr>
                <w:lang w:val="pt-PT"/>
              </w:rPr>
              <w:t>Informação sobre o(s) Orientador(es)</w:t>
            </w:r>
          </w:p>
        </w:tc>
      </w:tr>
      <w:tr w:rsidR="004F56C8" w:rsidRPr="00774861" w14:paraId="3EE6E719" w14:textId="77777777">
        <w:trPr>
          <w:trHeight w:val="216"/>
        </w:trPr>
        <w:tc>
          <w:tcPr>
            <w:tcW w:w="9929" w:type="dxa"/>
            <w:gridSpan w:val="5"/>
            <w:tcBorders>
              <w:top w:val="single" w:sz="2" w:space="0" w:color="auto"/>
            </w:tcBorders>
          </w:tcPr>
          <w:p w14:paraId="11D1F669" w14:textId="77777777" w:rsidR="004F56C8" w:rsidRPr="004F3A1B" w:rsidRDefault="004F56C8">
            <w:pPr>
              <w:rPr>
                <w:lang w:val="pt-PT"/>
              </w:rPr>
            </w:pPr>
          </w:p>
        </w:tc>
      </w:tr>
      <w:tr w:rsidR="004F56C8" w:rsidRPr="00774861" w14:paraId="1900048B" w14:textId="77777777">
        <w:trPr>
          <w:trHeight w:val="288"/>
        </w:trPr>
        <w:tc>
          <w:tcPr>
            <w:tcW w:w="9929" w:type="dxa"/>
            <w:gridSpan w:val="5"/>
            <w:tcBorders>
              <w:bottom w:val="single" w:sz="2" w:space="0" w:color="auto"/>
            </w:tcBorders>
            <w:vAlign w:val="bottom"/>
          </w:tcPr>
          <w:p w14:paraId="3B3C7277" w14:textId="7FD09EEC" w:rsidR="004F56C8" w:rsidRPr="00774861" w:rsidRDefault="00077406" w:rsidP="00D34EA7">
            <w:pPr>
              <w:rPr>
                <w:lang w:val="pt-PT"/>
              </w:rPr>
            </w:pPr>
            <w:r w:rsidRPr="00774861">
              <w:rPr>
                <w:lang w:val="pt-PT"/>
              </w:rPr>
              <w:t>Apresentação e análise do ecossistema para desenvolvimento multiplataforma</w:t>
            </w:r>
          </w:p>
        </w:tc>
      </w:tr>
      <w:tr w:rsidR="004F56C8" w:rsidRPr="004F3A1B" w14:paraId="107B2FF8" w14:textId="77777777">
        <w:trPr>
          <w:trHeight w:val="288"/>
        </w:trPr>
        <w:tc>
          <w:tcPr>
            <w:tcW w:w="9929" w:type="dxa"/>
            <w:gridSpan w:val="5"/>
            <w:tcBorders>
              <w:top w:val="single" w:sz="2" w:space="0" w:color="auto"/>
            </w:tcBorders>
          </w:tcPr>
          <w:p w14:paraId="30BAFCA6" w14:textId="2616D1EC" w:rsidR="004F56C8" w:rsidRPr="004F3A1B" w:rsidRDefault="00E30EBF">
            <w:pPr>
              <w:rPr>
                <w:color w:val="595959"/>
                <w:lang w:val="pt-PT"/>
              </w:rPr>
            </w:pPr>
            <w:r w:rsidRPr="004F3A1B">
              <w:rPr>
                <w:color w:val="595959"/>
                <w:lang w:val="pt-PT"/>
              </w:rPr>
              <w:t>Título do Proje</w:t>
            </w:r>
            <w:r w:rsidR="00AF7E9B" w:rsidRPr="004F3A1B">
              <w:rPr>
                <w:color w:val="595959"/>
                <w:lang w:val="pt-PT"/>
              </w:rPr>
              <w:t>to</w:t>
            </w:r>
          </w:p>
        </w:tc>
      </w:tr>
      <w:tr w:rsidR="00AF7E9B" w:rsidRPr="004F3A1B" w14:paraId="535870AE" w14:textId="77777777">
        <w:trPr>
          <w:trHeight w:val="288"/>
        </w:trPr>
        <w:tc>
          <w:tcPr>
            <w:tcW w:w="5713" w:type="dxa"/>
            <w:gridSpan w:val="3"/>
            <w:tcBorders>
              <w:bottom w:val="single" w:sz="2" w:space="0" w:color="auto"/>
            </w:tcBorders>
            <w:vAlign w:val="bottom"/>
          </w:tcPr>
          <w:p w14:paraId="60EBF164" w14:textId="0A527BB6" w:rsidR="00AF7E9B" w:rsidRPr="004F3A1B" w:rsidRDefault="00FE373F" w:rsidP="003E31D3">
            <w:pPr>
              <w:rPr>
                <w:lang w:val="pt-PT"/>
              </w:rPr>
            </w:pPr>
            <w:r w:rsidRPr="004F3A1B">
              <w:rPr>
                <w:lang w:val="pt-PT"/>
              </w:rPr>
              <w:t>Filipe Magno Gouveia Quintal</w:t>
            </w:r>
          </w:p>
        </w:tc>
        <w:tc>
          <w:tcPr>
            <w:tcW w:w="268" w:type="dxa"/>
            <w:vAlign w:val="bottom"/>
          </w:tcPr>
          <w:p w14:paraId="5698814A" w14:textId="77777777" w:rsidR="00AF7E9B" w:rsidRPr="004F3A1B" w:rsidRDefault="00AF7E9B">
            <w:pPr>
              <w:rPr>
                <w:lang w:val="pt-PT"/>
              </w:rPr>
            </w:pPr>
          </w:p>
        </w:tc>
        <w:tc>
          <w:tcPr>
            <w:tcW w:w="3948" w:type="dxa"/>
            <w:tcBorders>
              <w:bottom w:val="single" w:sz="2" w:space="0" w:color="auto"/>
            </w:tcBorders>
            <w:vAlign w:val="bottom"/>
          </w:tcPr>
          <w:p w14:paraId="33A4C64E" w14:textId="35466F74" w:rsidR="00AF7E9B" w:rsidRPr="004F3A1B" w:rsidRDefault="00AF7E9B" w:rsidP="00A27E93">
            <w:pPr>
              <w:rPr>
                <w:lang w:val="pt-PT"/>
              </w:rPr>
            </w:pPr>
            <w:r w:rsidRPr="004F3A1B">
              <w:rPr>
                <w:lang w:val="pt-PT"/>
              </w:rPr>
              <w:t>(</w:t>
            </w:r>
            <w:r w:rsidR="00FE373F" w:rsidRPr="004F3A1B">
              <w:rPr>
                <w:lang w:val="pt-PT"/>
              </w:rPr>
              <w:t>967549595</w:t>
            </w:r>
            <w:r w:rsidRPr="004F3A1B">
              <w:rPr>
                <w:lang w:val="pt-PT"/>
              </w:rPr>
              <w:t>)</w:t>
            </w:r>
          </w:p>
        </w:tc>
      </w:tr>
      <w:tr w:rsidR="00AF7E9B" w:rsidRPr="004F3A1B" w14:paraId="01347C8B" w14:textId="77777777">
        <w:trPr>
          <w:trHeight w:val="288"/>
        </w:trPr>
        <w:tc>
          <w:tcPr>
            <w:tcW w:w="5713" w:type="dxa"/>
            <w:gridSpan w:val="3"/>
            <w:tcBorders>
              <w:top w:val="single" w:sz="2" w:space="0" w:color="auto"/>
            </w:tcBorders>
          </w:tcPr>
          <w:p w14:paraId="02E7B4F5" w14:textId="77777777" w:rsidR="00AF7E9B" w:rsidRPr="004F3A1B" w:rsidRDefault="00AF7E9B">
            <w:pPr>
              <w:rPr>
                <w:color w:val="595959"/>
                <w:lang w:val="pt-PT"/>
              </w:rPr>
            </w:pPr>
            <w:r w:rsidRPr="004F3A1B">
              <w:rPr>
                <w:color w:val="595959"/>
                <w:lang w:val="pt-PT"/>
              </w:rPr>
              <w:t>Nome do Professor Orientador</w:t>
            </w:r>
          </w:p>
        </w:tc>
        <w:tc>
          <w:tcPr>
            <w:tcW w:w="268" w:type="dxa"/>
          </w:tcPr>
          <w:p w14:paraId="0E15C425" w14:textId="77777777" w:rsidR="00AF7E9B" w:rsidRPr="004F3A1B" w:rsidRDefault="00AF7E9B">
            <w:pPr>
              <w:rPr>
                <w:color w:val="595959"/>
                <w:lang w:val="pt-PT"/>
              </w:rPr>
            </w:pPr>
          </w:p>
        </w:tc>
        <w:tc>
          <w:tcPr>
            <w:tcW w:w="3948" w:type="dxa"/>
          </w:tcPr>
          <w:p w14:paraId="74126834" w14:textId="77777777" w:rsidR="00AF7E9B" w:rsidRPr="004F3A1B" w:rsidRDefault="00AF7E9B" w:rsidP="004F56C8">
            <w:pPr>
              <w:rPr>
                <w:color w:val="595959"/>
                <w:lang w:val="pt-PT"/>
              </w:rPr>
            </w:pPr>
            <w:r w:rsidRPr="004F3A1B">
              <w:rPr>
                <w:color w:val="595959"/>
                <w:lang w:val="pt-PT"/>
              </w:rPr>
              <w:t>Contacto Telefónico</w:t>
            </w:r>
          </w:p>
        </w:tc>
      </w:tr>
      <w:tr w:rsidR="00AF7E9B" w:rsidRPr="00774861" w14:paraId="2FA23FD8" w14:textId="77777777">
        <w:trPr>
          <w:trHeight w:val="288"/>
        </w:trPr>
        <w:tc>
          <w:tcPr>
            <w:tcW w:w="5713" w:type="dxa"/>
            <w:gridSpan w:val="3"/>
            <w:tcBorders>
              <w:bottom w:val="single" w:sz="2" w:space="0" w:color="auto"/>
            </w:tcBorders>
            <w:vAlign w:val="bottom"/>
          </w:tcPr>
          <w:p w14:paraId="559A9877" w14:textId="77777777" w:rsidR="00AF7E9B" w:rsidRPr="004F3A1B" w:rsidRDefault="00AF7E9B">
            <w:pPr>
              <w:rPr>
                <w:lang w:val="pt-PT"/>
              </w:rPr>
            </w:pPr>
          </w:p>
        </w:tc>
        <w:tc>
          <w:tcPr>
            <w:tcW w:w="268" w:type="dxa"/>
            <w:vAlign w:val="bottom"/>
          </w:tcPr>
          <w:p w14:paraId="26D8015F" w14:textId="77777777" w:rsidR="00AF7E9B" w:rsidRPr="004F3A1B" w:rsidRDefault="00AF7E9B">
            <w:pPr>
              <w:rPr>
                <w:lang w:val="pt-PT"/>
              </w:rPr>
            </w:pPr>
          </w:p>
        </w:tc>
        <w:tc>
          <w:tcPr>
            <w:tcW w:w="3948" w:type="dxa"/>
            <w:tcBorders>
              <w:bottom w:val="single" w:sz="2" w:space="0" w:color="auto"/>
            </w:tcBorders>
            <w:vAlign w:val="bottom"/>
          </w:tcPr>
          <w:p w14:paraId="47B96D48" w14:textId="70B8A3F4" w:rsidR="00AF7E9B" w:rsidRPr="004F3A1B" w:rsidRDefault="00FE373F">
            <w:pPr>
              <w:rPr>
                <w:lang w:val="pt-PT"/>
              </w:rPr>
            </w:pPr>
            <w:r w:rsidRPr="004F3A1B">
              <w:rPr>
                <w:lang w:val="pt-PT"/>
              </w:rPr>
              <w:t>filipe.quintal@staff.uma.pt</w:t>
            </w:r>
          </w:p>
        </w:tc>
      </w:tr>
      <w:tr w:rsidR="00AF7E9B" w:rsidRPr="004F3A1B" w14:paraId="4D958BC6" w14:textId="77777777">
        <w:trPr>
          <w:trHeight w:val="288"/>
        </w:trPr>
        <w:tc>
          <w:tcPr>
            <w:tcW w:w="5713" w:type="dxa"/>
            <w:gridSpan w:val="3"/>
            <w:tcBorders>
              <w:top w:val="single" w:sz="2" w:space="0" w:color="auto"/>
            </w:tcBorders>
          </w:tcPr>
          <w:p w14:paraId="7E780F64" w14:textId="2DFCF3AF" w:rsidR="00AF7E9B" w:rsidRPr="004F3A1B" w:rsidRDefault="00E30EBF">
            <w:pPr>
              <w:rPr>
                <w:color w:val="595959"/>
                <w:lang w:val="pt-PT"/>
              </w:rPr>
            </w:pPr>
            <w:r w:rsidRPr="004F3A1B">
              <w:rPr>
                <w:color w:val="595959"/>
                <w:lang w:val="pt-PT"/>
              </w:rPr>
              <w:t>URL do Proje</w:t>
            </w:r>
            <w:r w:rsidR="00AF7E9B" w:rsidRPr="004F3A1B">
              <w:rPr>
                <w:color w:val="595959"/>
                <w:lang w:val="pt-PT"/>
              </w:rPr>
              <w:t>to</w:t>
            </w:r>
          </w:p>
        </w:tc>
        <w:tc>
          <w:tcPr>
            <w:tcW w:w="268" w:type="dxa"/>
          </w:tcPr>
          <w:p w14:paraId="5EF36BEF" w14:textId="77777777" w:rsidR="00AF7E9B" w:rsidRPr="004F3A1B" w:rsidRDefault="00AF7E9B">
            <w:pPr>
              <w:rPr>
                <w:color w:val="595959"/>
                <w:lang w:val="pt-PT"/>
              </w:rPr>
            </w:pPr>
          </w:p>
        </w:tc>
        <w:tc>
          <w:tcPr>
            <w:tcW w:w="3948" w:type="dxa"/>
            <w:tcBorders>
              <w:top w:val="single" w:sz="2" w:space="0" w:color="auto"/>
            </w:tcBorders>
          </w:tcPr>
          <w:p w14:paraId="3B808C5C" w14:textId="77777777" w:rsidR="00AF7E9B" w:rsidRPr="004F3A1B" w:rsidRDefault="00AF7E9B">
            <w:pPr>
              <w:rPr>
                <w:color w:val="595959"/>
                <w:lang w:val="pt-PT"/>
              </w:rPr>
            </w:pPr>
            <w:r w:rsidRPr="004F3A1B">
              <w:rPr>
                <w:color w:val="595959"/>
                <w:lang w:val="pt-PT"/>
              </w:rPr>
              <w:t>E-Mail</w:t>
            </w:r>
          </w:p>
        </w:tc>
      </w:tr>
    </w:tbl>
    <w:p w14:paraId="7D200969" w14:textId="77777777" w:rsidR="00B41463" w:rsidRPr="004F3A1B" w:rsidRDefault="00B41463">
      <w:pPr>
        <w:rPr>
          <w:color w:val="595959"/>
          <w:lang w:val="pt-PT"/>
        </w:rPr>
      </w:pPr>
    </w:p>
    <w:p w14:paraId="51160338" w14:textId="77777777" w:rsidR="00C92C47" w:rsidRPr="004F3A1B" w:rsidRDefault="00C92C47">
      <w:pPr>
        <w:rPr>
          <w:color w:val="595959"/>
          <w:lang w:val="pt-PT"/>
        </w:rPr>
      </w:pPr>
      <w:r w:rsidRPr="004F3A1B">
        <w:rPr>
          <w:color w:val="595959"/>
          <w:lang w:val="pt-PT"/>
        </w:rPr>
        <w:t>Preencher no caso de existir um Co-Orientador ou Orientador Externo:</w:t>
      </w:r>
    </w:p>
    <w:tbl>
      <w:tblPr>
        <w:tblW w:w="9929" w:type="dxa"/>
        <w:tblLook w:val="01E0" w:firstRow="1" w:lastRow="1" w:firstColumn="1" w:lastColumn="1" w:noHBand="0" w:noVBand="0"/>
      </w:tblPr>
      <w:tblGrid>
        <w:gridCol w:w="5713"/>
        <w:gridCol w:w="268"/>
        <w:gridCol w:w="3948"/>
      </w:tblGrid>
      <w:tr w:rsidR="00C92C47" w:rsidRPr="004F3A1B" w14:paraId="032B3F96" w14:textId="77777777">
        <w:trPr>
          <w:trHeight w:val="288"/>
        </w:trPr>
        <w:tc>
          <w:tcPr>
            <w:tcW w:w="5713" w:type="dxa"/>
            <w:tcBorders>
              <w:bottom w:val="single" w:sz="2" w:space="0" w:color="auto"/>
            </w:tcBorders>
            <w:vAlign w:val="bottom"/>
          </w:tcPr>
          <w:p w14:paraId="548661C5" w14:textId="77777777" w:rsidR="00C92C47" w:rsidRPr="004F3A1B" w:rsidRDefault="00C92C47" w:rsidP="004F56C8">
            <w:pPr>
              <w:rPr>
                <w:lang w:val="pt-PT"/>
              </w:rPr>
            </w:pPr>
          </w:p>
        </w:tc>
        <w:tc>
          <w:tcPr>
            <w:tcW w:w="268" w:type="dxa"/>
            <w:vAlign w:val="bottom"/>
          </w:tcPr>
          <w:p w14:paraId="4261A805" w14:textId="77777777" w:rsidR="00C92C47" w:rsidRPr="004F3A1B" w:rsidRDefault="00C92C47" w:rsidP="004F56C8">
            <w:pPr>
              <w:rPr>
                <w:lang w:val="pt-PT"/>
              </w:rPr>
            </w:pPr>
          </w:p>
        </w:tc>
        <w:tc>
          <w:tcPr>
            <w:tcW w:w="3948" w:type="dxa"/>
            <w:tcBorders>
              <w:bottom w:val="single" w:sz="2" w:space="0" w:color="auto"/>
            </w:tcBorders>
            <w:vAlign w:val="bottom"/>
          </w:tcPr>
          <w:p w14:paraId="37779F69" w14:textId="77777777" w:rsidR="00C92C47" w:rsidRPr="004F3A1B" w:rsidRDefault="00C92C47" w:rsidP="004F56C8">
            <w:pPr>
              <w:rPr>
                <w:lang w:val="pt-PT"/>
              </w:rPr>
            </w:pPr>
            <w:r w:rsidRPr="004F3A1B">
              <w:rPr>
                <w:lang w:val="pt-PT"/>
              </w:rPr>
              <w:t>(</w:t>
            </w:r>
            <w:r w:rsidR="005C3021" w:rsidRPr="004F3A1B">
              <w:rPr>
                <w:rStyle w:val="bodyChar"/>
                <w:lang w:val="pt-PT"/>
              </w:rPr>
              <w:fldChar w:fldCharType="begin"/>
            </w:r>
            <w:r w:rsidRPr="004F3A1B">
              <w:rPr>
                <w:rStyle w:val="bodyChar"/>
                <w:lang w:val="pt-PT"/>
              </w:rPr>
              <w:instrText xml:space="preserve"> MACROBUTTON  DoFieldClick </w:instrText>
            </w:r>
            <w:r w:rsidRPr="004F3A1B">
              <w:rPr>
                <w:rStyle w:val="areacodefieldCharChar"/>
                <w:lang w:val="pt-PT"/>
              </w:rPr>
              <w:instrText>[</w:instrText>
            </w:r>
            <w:r w:rsidRPr="004F3A1B">
              <w:rPr>
                <w:rStyle w:val="bodyChar"/>
                <w:lang w:val="pt-PT"/>
              </w:rPr>
              <w:instrText>       </w:instrText>
            </w:r>
            <w:r w:rsidRPr="004F3A1B">
              <w:rPr>
                <w:rStyle w:val="areacodefieldCharChar"/>
                <w:lang w:val="pt-PT"/>
              </w:rPr>
              <w:instrText>]</w:instrText>
            </w:r>
            <w:r w:rsidR="005C3021" w:rsidRPr="004F3A1B">
              <w:rPr>
                <w:rStyle w:val="bodyChar"/>
                <w:lang w:val="pt-PT"/>
              </w:rPr>
              <w:fldChar w:fldCharType="end"/>
            </w:r>
            <w:r w:rsidRPr="004F3A1B">
              <w:rPr>
                <w:lang w:val="pt-PT"/>
              </w:rPr>
              <w:t>)</w:t>
            </w:r>
          </w:p>
        </w:tc>
      </w:tr>
      <w:tr w:rsidR="00C92C47" w:rsidRPr="004F3A1B" w14:paraId="217A9EA4" w14:textId="77777777">
        <w:trPr>
          <w:trHeight w:val="288"/>
        </w:trPr>
        <w:tc>
          <w:tcPr>
            <w:tcW w:w="5713" w:type="dxa"/>
            <w:tcBorders>
              <w:top w:val="single" w:sz="2" w:space="0" w:color="auto"/>
            </w:tcBorders>
          </w:tcPr>
          <w:p w14:paraId="2D331910" w14:textId="77777777" w:rsidR="00C92C47" w:rsidRPr="004F3A1B" w:rsidRDefault="00C92C47" w:rsidP="00C92C47">
            <w:pPr>
              <w:rPr>
                <w:color w:val="595959"/>
                <w:lang w:val="pt-PT"/>
              </w:rPr>
            </w:pPr>
            <w:r w:rsidRPr="004F3A1B">
              <w:rPr>
                <w:color w:val="595959"/>
                <w:lang w:val="pt-PT"/>
              </w:rPr>
              <w:t>Nome</w:t>
            </w:r>
          </w:p>
        </w:tc>
        <w:tc>
          <w:tcPr>
            <w:tcW w:w="268" w:type="dxa"/>
          </w:tcPr>
          <w:p w14:paraId="1C553DCE" w14:textId="77777777" w:rsidR="00C92C47" w:rsidRPr="004F3A1B" w:rsidRDefault="00C92C47" w:rsidP="004F56C8">
            <w:pPr>
              <w:rPr>
                <w:color w:val="595959"/>
                <w:lang w:val="pt-PT"/>
              </w:rPr>
            </w:pPr>
          </w:p>
        </w:tc>
        <w:tc>
          <w:tcPr>
            <w:tcW w:w="3948" w:type="dxa"/>
          </w:tcPr>
          <w:p w14:paraId="0D30BACA" w14:textId="77777777" w:rsidR="00C92C47" w:rsidRPr="004F3A1B" w:rsidRDefault="00C92C47" w:rsidP="004F56C8">
            <w:pPr>
              <w:rPr>
                <w:color w:val="595959"/>
                <w:lang w:val="pt-PT"/>
              </w:rPr>
            </w:pPr>
            <w:r w:rsidRPr="004F3A1B">
              <w:rPr>
                <w:color w:val="595959"/>
                <w:lang w:val="pt-PT"/>
              </w:rPr>
              <w:t>Contacto Telefónico</w:t>
            </w:r>
          </w:p>
        </w:tc>
      </w:tr>
      <w:tr w:rsidR="00C92C47" w:rsidRPr="004F3A1B" w14:paraId="029F2999" w14:textId="77777777">
        <w:trPr>
          <w:trHeight w:val="288"/>
        </w:trPr>
        <w:tc>
          <w:tcPr>
            <w:tcW w:w="5713" w:type="dxa"/>
            <w:tcBorders>
              <w:bottom w:val="single" w:sz="2" w:space="0" w:color="auto"/>
            </w:tcBorders>
            <w:vAlign w:val="bottom"/>
          </w:tcPr>
          <w:p w14:paraId="7824C973" w14:textId="77777777" w:rsidR="00C92C47" w:rsidRPr="004F3A1B" w:rsidRDefault="00C92C47" w:rsidP="004F56C8">
            <w:pPr>
              <w:rPr>
                <w:lang w:val="pt-PT"/>
              </w:rPr>
            </w:pPr>
          </w:p>
        </w:tc>
        <w:tc>
          <w:tcPr>
            <w:tcW w:w="268" w:type="dxa"/>
            <w:vAlign w:val="bottom"/>
          </w:tcPr>
          <w:p w14:paraId="365132BF" w14:textId="77777777" w:rsidR="00C92C47" w:rsidRPr="004F3A1B" w:rsidRDefault="00C92C47" w:rsidP="004F56C8">
            <w:pPr>
              <w:rPr>
                <w:lang w:val="pt-PT"/>
              </w:rPr>
            </w:pPr>
          </w:p>
        </w:tc>
        <w:tc>
          <w:tcPr>
            <w:tcW w:w="3948" w:type="dxa"/>
            <w:tcBorders>
              <w:bottom w:val="single" w:sz="2" w:space="0" w:color="auto"/>
            </w:tcBorders>
            <w:vAlign w:val="bottom"/>
          </w:tcPr>
          <w:p w14:paraId="64148780" w14:textId="77777777" w:rsidR="00C92C47" w:rsidRPr="004F3A1B" w:rsidRDefault="00C92C47" w:rsidP="004F56C8">
            <w:pPr>
              <w:rPr>
                <w:lang w:val="pt-PT"/>
              </w:rPr>
            </w:pPr>
          </w:p>
        </w:tc>
      </w:tr>
      <w:tr w:rsidR="00C92C47" w:rsidRPr="004F3A1B" w14:paraId="37676E9D" w14:textId="77777777">
        <w:trPr>
          <w:trHeight w:val="288"/>
        </w:trPr>
        <w:tc>
          <w:tcPr>
            <w:tcW w:w="5713" w:type="dxa"/>
            <w:tcBorders>
              <w:top w:val="single" w:sz="2" w:space="0" w:color="auto"/>
            </w:tcBorders>
          </w:tcPr>
          <w:p w14:paraId="2F0B7BDE" w14:textId="77777777" w:rsidR="00C92C47" w:rsidRPr="004F3A1B" w:rsidRDefault="00C92C47" w:rsidP="004F56C8">
            <w:pPr>
              <w:rPr>
                <w:color w:val="595959"/>
                <w:lang w:val="pt-PT"/>
              </w:rPr>
            </w:pPr>
            <w:r w:rsidRPr="004F3A1B">
              <w:rPr>
                <w:color w:val="595959"/>
                <w:lang w:val="pt-PT"/>
              </w:rPr>
              <w:t>Departamento ou Empresa</w:t>
            </w:r>
          </w:p>
        </w:tc>
        <w:tc>
          <w:tcPr>
            <w:tcW w:w="268" w:type="dxa"/>
          </w:tcPr>
          <w:p w14:paraId="669BD0B6" w14:textId="77777777" w:rsidR="00C92C47" w:rsidRPr="004F3A1B" w:rsidRDefault="00C92C47" w:rsidP="004F56C8">
            <w:pPr>
              <w:rPr>
                <w:color w:val="595959"/>
                <w:lang w:val="pt-PT"/>
              </w:rPr>
            </w:pPr>
          </w:p>
        </w:tc>
        <w:tc>
          <w:tcPr>
            <w:tcW w:w="3948" w:type="dxa"/>
            <w:tcBorders>
              <w:top w:val="single" w:sz="2" w:space="0" w:color="auto"/>
            </w:tcBorders>
          </w:tcPr>
          <w:p w14:paraId="02A2B787" w14:textId="77777777" w:rsidR="00C92C47" w:rsidRPr="004F3A1B" w:rsidRDefault="00C92C47" w:rsidP="004F56C8">
            <w:pPr>
              <w:rPr>
                <w:color w:val="595959"/>
                <w:lang w:val="pt-PT"/>
              </w:rPr>
            </w:pPr>
            <w:r w:rsidRPr="004F3A1B">
              <w:rPr>
                <w:color w:val="595959"/>
                <w:lang w:val="pt-PT"/>
              </w:rPr>
              <w:t>E-Mail</w:t>
            </w:r>
          </w:p>
        </w:tc>
      </w:tr>
    </w:tbl>
    <w:p w14:paraId="160B5C33" w14:textId="77777777" w:rsidR="00C92C47" w:rsidRPr="004F3A1B" w:rsidRDefault="00C92C47">
      <w:pPr>
        <w:rPr>
          <w:lang w:val="pt-PT"/>
        </w:rPr>
      </w:pPr>
    </w:p>
    <w:p w14:paraId="4CDCCEDE" w14:textId="77777777" w:rsidR="00C92C47" w:rsidRPr="004F3A1B" w:rsidRDefault="00C92C47" w:rsidP="00C92C47">
      <w:pPr>
        <w:rPr>
          <w:color w:val="595959"/>
          <w:lang w:val="pt-PT"/>
        </w:rPr>
      </w:pPr>
      <w:r w:rsidRPr="004F3A1B">
        <w:rPr>
          <w:color w:val="595959"/>
          <w:lang w:val="pt-PT"/>
        </w:rPr>
        <w:t>Preencher no caso de ser uma dissertação proposta pelo aluno:</w:t>
      </w:r>
    </w:p>
    <w:tbl>
      <w:tblPr>
        <w:tblW w:w="9929" w:type="dxa"/>
        <w:tblLook w:val="01E0" w:firstRow="1" w:lastRow="1" w:firstColumn="1" w:lastColumn="1" w:noHBand="0" w:noVBand="0"/>
      </w:tblPr>
      <w:tblGrid>
        <w:gridCol w:w="5713"/>
        <w:gridCol w:w="268"/>
        <w:gridCol w:w="3948"/>
      </w:tblGrid>
      <w:tr w:rsidR="00C92C47" w:rsidRPr="004F3A1B" w14:paraId="0D26B706" w14:textId="77777777">
        <w:trPr>
          <w:trHeight w:val="288"/>
        </w:trPr>
        <w:tc>
          <w:tcPr>
            <w:tcW w:w="5713" w:type="dxa"/>
            <w:tcBorders>
              <w:bottom w:val="single" w:sz="2" w:space="0" w:color="auto"/>
            </w:tcBorders>
            <w:vAlign w:val="bottom"/>
          </w:tcPr>
          <w:p w14:paraId="4DF8F948" w14:textId="26A6A81C" w:rsidR="00C92C47" w:rsidRPr="004F3A1B" w:rsidRDefault="004F3A1B" w:rsidP="004F56C8">
            <w:pPr>
              <w:rPr>
                <w:lang w:val="pt-PT"/>
              </w:rPr>
            </w:pPr>
            <w:r w:rsidRPr="004F3A1B">
              <w:rPr>
                <w:lang w:val="pt-PT"/>
              </w:rPr>
              <w:t>Ricardo Lucas Jardim</w:t>
            </w:r>
          </w:p>
        </w:tc>
        <w:tc>
          <w:tcPr>
            <w:tcW w:w="268" w:type="dxa"/>
            <w:vAlign w:val="bottom"/>
          </w:tcPr>
          <w:p w14:paraId="638028CE" w14:textId="77777777" w:rsidR="00C92C47" w:rsidRPr="004F3A1B" w:rsidRDefault="00C92C47" w:rsidP="004F56C8">
            <w:pPr>
              <w:rPr>
                <w:lang w:val="pt-PT"/>
              </w:rPr>
            </w:pPr>
          </w:p>
        </w:tc>
        <w:tc>
          <w:tcPr>
            <w:tcW w:w="3948" w:type="dxa"/>
            <w:tcBorders>
              <w:bottom w:val="single" w:sz="2" w:space="0" w:color="auto"/>
            </w:tcBorders>
            <w:vAlign w:val="bottom"/>
          </w:tcPr>
          <w:p w14:paraId="46AA4505" w14:textId="0C3E5B3E" w:rsidR="00C92C47" w:rsidRPr="004F3A1B" w:rsidRDefault="004F3A1B" w:rsidP="00C92C47">
            <w:pPr>
              <w:rPr>
                <w:lang w:val="pt-PT"/>
              </w:rPr>
            </w:pPr>
            <w:r w:rsidRPr="004F3A1B">
              <w:rPr>
                <w:lang w:val="pt-PT"/>
              </w:rPr>
              <w:t>2040416</w:t>
            </w:r>
          </w:p>
        </w:tc>
      </w:tr>
      <w:tr w:rsidR="00C92C47" w:rsidRPr="004F3A1B" w14:paraId="1A3A09BE" w14:textId="77777777">
        <w:trPr>
          <w:trHeight w:val="288"/>
        </w:trPr>
        <w:tc>
          <w:tcPr>
            <w:tcW w:w="5713" w:type="dxa"/>
            <w:tcBorders>
              <w:top w:val="single" w:sz="2" w:space="0" w:color="auto"/>
            </w:tcBorders>
          </w:tcPr>
          <w:p w14:paraId="21480B5E" w14:textId="77777777" w:rsidR="00C92C47" w:rsidRPr="004F3A1B" w:rsidRDefault="00C92C47" w:rsidP="004F56C8">
            <w:pPr>
              <w:rPr>
                <w:color w:val="595959"/>
                <w:lang w:val="pt-PT"/>
              </w:rPr>
            </w:pPr>
            <w:r w:rsidRPr="004F3A1B">
              <w:rPr>
                <w:color w:val="595959"/>
                <w:lang w:val="pt-PT"/>
              </w:rPr>
              <w:t>Nome</w:t>
            </w:r>
          </w:p>
        </w:tc>
        <w:tc>
          <w:tcPr>
            <w:tcW w:w="268" w:type="dxa"/>
          </w:tcPr>
          <w:p w14:paraId="63E8D2BD" w14:textId="77777777" w:rsidR="00C92C47" w:rsidRPr="004F3A1B" w:rsidRDefault="00C92C47" w:rsidP="004F56C8">
            <w:pPr>
              <w:rPr>
                <w:color w:val="595959"/>
                <w:lang w:val="pt-PT"/>
              </w:rPr>
            </w:pPr>
          </w:p>
        </w:tc>
        <w:tc>
          <w:tcPr>
            <w:tcW w:w="3948" w:type="dxa"/>
          </w:tcPr>
          <w:p w14:paraId="75E98256" w14:textId="77777777" w:rsidR="00C92C47" w:rsidRPr="004F3A1B" w:rsidRDefault="00C92C47" w:rsidP="004F56C8">
            <w:pPr>
              <w:rPr>
                <w:color w:val="595959"/>
                <w:lang w:val="pt-PT"/>
              </w:rPr>
            </w:pPr>
            <w:r w:rsidRPr="004F3A1B">
              <w:rPr>
                <w:color w:val="595959"/>
                <w:lang w:val="pt-PT"/>
              </w:rPr>
              <w:t>Nº de Aluno</w:t>
            </w:r>
          </w:p>
        </w:tc>
      </w:tr>
    </w:tbl>
    <w:p w14:paraId="3F947219" w14:textId="77777777" w:rsidR="00C92C47" w:rsidRPr="004F3A1B" w:rsidRDefault="00C92C47">
      <w:pPr>
        <w:rPr>
          <w:lang w:val="pt-PT"/>
        </w:rPr>
      </w:pPr>
    </w:p>
    <w:tbl>
      <w:tblPr>
        <w:tblW w:w="9929" w:type="dxa"/>
        <w:tblLook w:val="01E0" w:firstRow="1" w:lastRow="1" w:firstColumn="1" w:lastColumn="1" w:noHBand="0" w:noVBand="0"/>
      </w:tblPr>
      <w:tblGrid>
        <w:gridCol w:w="9929"/>
      </w:tblGrid>
      <w:tr w:rsidR="00C92C47" w:rsidRPr="00774861" w14:paraId="79E0797F" w14:textId="77777777">
        <w:trPr>
          <w:trHeight w:val="360"/>
        </w:trPr>
        <w:tc>
          <w:tcPr>
            <w:tcW w:w="9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3CEA0C23" w14:textId="7C1D2531" w:rsidR="00C92C47" w:rsidRPr="004F3A1B" w:rsidRDefault="00C92C47" w:rsidP="00C92C47">
            <w:pPr>
              <w:pStyle w:val="Heading2"/>
              <w:rPr>
                <w:lang w:val="pt-PT"/>
              </w:rPr>
            </w:pPr>
            <w:r w:rsidRPr="004F3A1B">
              <w:rPr>
                <w:lang w:val="pt-PT"/>
              </w:rPr>
              <w:t>Informação sobre a Dissertação</w:t>
            </w:r>
            <w:r w:rsidR="00D5199C" w:rsidRPr="004F3A1B">
              <w:rPr>
                <w:lang w:val="pt-PT"/>
              </w:rPr>
              <w:t>/Projeto/Estágio</w:t>
            </w:r>
          </w:p>
        </w:tc>
      </w:tr>
    </w:tbl>
    <w:p w14:paraId="33A1F4B9" w14:textId="77777777" w:rsidR="00C92C47" w:rsidRPr="004F3A1B" w:rsidRDefault="00C92C47">
      <w:pPr>
        <w:rPr>
          <w:lang w:val="pt-PT"/>
        </w:rPr>
      </w:pPr>
    </w:p>
    <w:tbl>
      <w:tblPr>
        <w:tblW w:w="9929" w:type="dxa"/>
        <w:tblLook w:val="01E0" w:firstRow="1" w:lastRow="1" w:firstColumn="1" w:lastColumn="1" w:noHBand="0" w:noVBand="0"/>
      </w:tblPr>
      <w:tblGrid>
        <w:gridCol w:w="10145"/>
      </w:tblGrid>
      <w:tr w:rsidR="00BA38AB" w:rsidRPr="004F3A1B" w14:paraId="25551FC2" w14:textId="77777777">
        <w:trPr>
          <w:trHeight w:val="288"/>
        </w:trPr>
        <w:tc>
          <w:tcPr>
            <w:tcW w:w="9929" w:type="dxa"/>
            <w:tcBorders>
              <w:bottom w:val="single" w:sz="2" w:space="0" w:color="auto"/>
            </w:tcBorders>
            <w:vAlign w:val="bottom"/>
          </w:tcPr>
          <w:p w14:paraId="67363326" w14:textId="7BC50351" w:rsidR="00BA38AB" w:rsidRPr="004F3A1B" w:rsidRDefault="005446E7" w:rsidP="004F56C8">
            <w:pPr>
              <w:rPr>
                <w:lang w:val="pt-PT"/>
              </w:rPr>
            </w:pPr>
            <w:r w:rsidRPr="004F3A1B">
              <w:rPr>
                <w:lang w:val="pt-PT"/>
              </w:rPr>
              <w:t xml:space="preserve"> </w:t>
            </w:r>
            <w:r w:rsidR="004F3A1B" w:rsidRPr="004F3A1B">
              <w:rPr>
                <w:lang w:val="pt-PT"/>
              </w:rPr>
              <w:t xml:space="preserve">Engenharia Informática </w:t>
            </w:r>
          </w:p>
        </w:tc>
      </w:tr>
      <w:tr w:rsidR="00BA38AB" w:rsidRPr="00774861" w14:paraId="382A6393" w14:textId="77777777">
        <w:trPr>
          <w:trHeight w:val="288"/>
        </w:trPr>
        <w:tc>
          <w:tcPr>
            <w:tcW w:w="9929" w:type="dxa"/>
            <w:tcBorders>
              <w:top w:val="single" w:sz="2" w:space="0" w:color="auto"/>
            </w:tcBorders>
          </w:tcPr>
          <w:p w14:paraId="4DB01EFB" w14:textId="77777777" w:rsidR="00BA38AB" w:rsidRPr="004F3A1B" w:rsidRDefault="00BA38AB" w:rsidP="004F56C8">
            <w:pPr>
              <w:rPr>
                <w:color w:val="595959"/>
                <w:lang w:val="pt-PT"/>
              </w:rPr>
            </w:pPr>
            <w:r w:rsidRPr="004F3A1B">
              <w:rPr>
                <w:color w:val="595959"/>
                <w:lang w:val="pt-PT"/>
              </w:rPr>
              <w:t>Área(s) Científica(s)</w:t>
            </w:r>
          </w:p>
          <w:p w14:paraId="78A1644A" w14:textId="77777777" w:rsidR="00BA38AB" w:rsidRPr="004F3A1B" w:rsidRDefault="00BA38AB" w:rsidP="004F56C8">
            <w:pPr>
              <w:rPr>
                <w:lang w:val="pt-PT"/>
              </w:rPr>
            </w:pPr>
          </w:p>
          <w:p w14:paraId="6291544E" w14:textId="77777777" w:rsidR="00BA38AB" w:rsidRPr="004F3A1B" w:rsidRDefault="00BA38AB" w:rsidP="004F56C8">
            <w:pPr>
              <w:rPr>
                <w:color w:val="595959"/>
                <w:lang w:val="pt-PT"/>
              </w:rPr>
            </w:pPr>
            <w:r w:rsidRPr="004F3A1B">
              <w:rPr>
                <w:color w:val="595959"/>
                <w:lang w:val="pt-PT"/>
              </w:rPr>
              <w:t>Motivação</w:t>
            </w:r>
          </w:p>
          <w:tbl>
            <w:tblPr>
              <w:tblW w:w="9819" w:type="dxa"/>
              <w:tblLook w:val="01E0" w:firstRow="1" w:lastRow="1" w:firstColumn="1" w:lastColumn="1" w:noHBand="0" w:noVBand="0"/>
            </w:tblPr>
            <w:tblGrid>
              <w:gridCol w:w="9819"/>
            </w:tblGrid>
            <w:tr w:rsidR="00BA38AB" w:rsidRPr="007E3A3A" w14:paraId="75E00041" w14:textId="77777777" w:rsidTr="007E3A3A">
              <w:trPr>
                <w:trHeight w:val="840"/>
              </w:trPr>
              <w:tc>
                <w:tcPr>
                  <w:tcW w:w="981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FFFFF"/>
                  <w:vAlign w:val="center"/>
                </w:tcPr>
                <w:p w14:paraId="3DFA0176" w14:textId="5B8B3FDC" w:rsidR="007E3A3A" w:rsidRPr="007E3A3A" w:rsidRDefault="007E3A3A" w:rsidP="007E3A3A">
                  <w:pPr>
                    <w:rPr>
                      <w:lang w:val="pt-PT"/>
                    </w:rPr>
                  </w:pPr>
                  <w:r w:rsidRPr="007E3A3A">
                    <w:rPr>
                      <w:lang w:val="pt-PT"/>
                    </w:rPr>
                    <w:t>Atualmente os dispositivos móveis estão rapidamente a tornar-se cada vez mais presentes na vida quotidiana de todos nos, graças às suas capacidades informáticas e a um amplo conjunto de diferentes sensores, assim desempenham tanto o papel de local de trabalho móvel, como de comuni</w:t>
                  </w:r>
                  <w:r>
                    <w:rPr>
                      <w:lang w:val="pt-PT"/>
                    </w:rPr>
                    <w:t>ca</w:t>
                  </w:r>
                  <w:r w:rsidRPr="007E3A3A">
                    <w:rPr>
                      <w:lang w:val="pt-PT"/>
                    </w:rPr>
                    <w:t xml:space="preserve">ção e utilização pessoal, capazes de conhecer o ambiente e monitorizar as atividades dos utilizadores. Com </w:t>
                  </w:r>
                  <w:r w:rsidR="003E11E1">
                    <w:rPr>
                      <w:lang w:val="pt-PT"/>
                    </w:rPr>
                    <w:t>o</w:t>
                  </w:r>
                  <w:r w:rsidRPr="007E3A3A">
                    <w:rPr>
                      <w:lang w:val="pt-PT"/>
                    </w:rPr>
                    <w:t xml:space="preserve"> crescente  mercado de dispositivos móveis criou-se o problema de apoiar todas estas diferentes plataformas para atingir o maior número de potenciais utilizadores. [1].</w:t>
                  </w:r>
                  <w:r>
                    <w:rPr>
                      <w:lang w:val="pt-PT"/>
                    </w:rPr>
                    <w:t xml:space="preserve"> </w:t>
                  </w:r>
                  <w:r w:rsidRPr="007E3A3A">
                    <w:rPr>
                      <w:lang w:val="pt-PT"/>
                    </w:rPr>
                    <w:t>Devido a este problema o desenvolvimento de uma aplicação móvel poderá implicar elevados custos de produção, aumentando drasticamente o tempo e as competências necessárias para os desenvolvedores.</w:t>
                  </w:r>
                  <w:r w:rsidR="00A61544" w:rsidRPr="007E3A3A">
                    <w:rPr>
                      <w:lang w:val="pt-PT"/>
                    </w:rPr>
                    <w:t>[2]</w:t>
                  </w:r>
                  <w:r w:rsidRPr="007E3A3A">
                    <w:rPr>
                      <w:lang w:val="pt-PT"/>
                    </w:rPr>
                    <w:t xml:space="preserve"> Como solução deste problema surgi</w:t>
                  </w:r>
                  <w:r w:rsidR="0076666A">
                    <w:rPr>
                      <w:lang w:val="pt-PT"/>
                    </w:rPr>
                    <w:t>u</w:t>
                  </w:r>
                  <w:r w:rsidRPr="007E3A3A">
                    <w:rPr>
                      <w:lang w:val="pt-PT"/>
                    </w:rPr>
                    <w:t xml:space="preserve"> as </w:t>
                  </w:r>
                  <w:r w:rsidRPr="007E3A3A">
                    <w:rPr>
                      <w:i/>
                      <w:iCs/>
                      <w:lang w:val="pt-PT"/>
                    </w:rPr>
                    <w:t xml:space="preserve">frameworks </w:t>
                  </w:r>
                  <w:r w:rsidRPr="007E3A3A">
                    <w:rPr>
                      <w:lang w:val="pt-PT"/>
                    </w:rPr>
                    <w:t>para o desenvolvimento em multiplataforma (</w:t>
                  </w:r>
                  <w:r w:rsidRPr="007E3A3A">
                    <w:rPr>
                      <w:i/>
                      <w:iCs/>
                      <w:lang w:val="pt-PT"/>
                    </w:rPr>
                    <w:t>cross-platform</w:t>
                  </w:r>
                  <w:r w:rsidR="003E11E1">
                    <w:rPr>
                      <w:i/>
                      <w:iCs/>
                      <w:lang w:val="pt-PT"/>
                    </w:rPr>
                    <w:t xml:space="preserve">), que permitem reduzir o custo e esforço de </w:t>
                  </w:r>
                  <w:r w:rsidR="003E11E1" w:rsidRPr="007E3A3A">
                    <w:rPr>
                      <w:lang w:val="pt-PT"/>
                    </w:rPr>
                    <w:t>desenvolvimento</w:t>
                  </w:r>
                  <w:r w:rsidR="003E11E1">
                    <w:rPr>
                      <w:lang w:val="pt-PT"/>
                    </w:rPr>
                    <w:t xml:space="preserve">, redução de recursos e </w:t>
                  </w:r>
                  <w:r w:rsidR="00B625FB">
                    <w:rPr>
                      <w:lang w:val="pt-PT"/>
                    </w:rPr>
                    <w:t>aumento da velocidade construção e reutilização de código.</w:t>
                  </w:r>
                  <w:r w:rsidR="003E11E1">
                    <w:rPr>
                      <w:i/>
                      <w:iCs/>
                      <w:lang w:val="pt-PT"/>
                    </w:rPr>
                    <w:t xml:space="preserve">   </w:t>
                  </w:r>
                  <w:r w:rsidR="00B625FB">
                    <w:rPr>
                      <w:lang w:val="pt-PT"/>
                    </w:rPr>
                    <w:t>,p</w:t>
                  </w:r>
                  <w:r w:rsidRPr="007E3A3A">
                    <w:rPr>
                      <w:lang w:val="pt-PT"/>
                    </w:rPr>
                    <w:t xml:space="preserve">orem existe uma enorme variedade de soluções para cada tipo de aplicação e características a desenvolver, tornando difícil a escolha da </w:t>
                  </w:r>
                  <w:r w:rsidRPr="007E3A3A">
                    <w:rPr>
                      <w:i/>
                      <w:iCs/>
                      <w:lang w:val="pt-PT"/>
                    </w:rPr>
                    <w:t xml:space="preserve">framework </w:t>
                  </w:r>
                  <w:r w:rsidRPr="007E3A3A">
                    <w:rPr>
                      <w:lang w:val="pt-PT"/>
                    </w:rPr>
                    <w:t xml:space="preserve">a utilizar. [3] </w:t>
                  </w:r>
                </w:p>
                <w:p w14:paraId="3B16F046" w14:textId="77777777" w:rsidR="007E3A3A" w:rsidRPr="007E3A3A" w:rsidRDefault="007E3A3A" w:rsidP="007E3A3A">
                  <w:pPr>
                    <w:rPr>
                      <w:lang w:val="pt-PT"/>
                    </w:rPr>
                  </w:pPr>
                </w:p>
                <w:p w14:paraId="7A0C7030" w14:textId="740FA5C3" w:rsidR="007E3A3A" w:rsidRPr="007E3A3A" w:rsidRDefault="007E3A3A" w:rsidP="007E3A3A">
                  <w:pPr>
                    <w:rPr>
                      <w:lang w:val="pt-PT"/>
                    </w:rPr>
                  </w:pPr>
                  <w:r w:rsidRPr="007E3A3A">
                    <w:rPr>
                      <w:lang w:val="pt-PT"/>
                    </w:rPr>
                    <w:t xml:space="preserve">A escolha de uma </w:t>
                  </w:r>
                  <w:r w:rsidRPr="007E3A3A">
                    <w:rPr>
                      <w:i/>
                      <w:iCs/>
                      <w:lang w:val="pt-PT"/>
                    </w:rPr>
                    <w:t>framework</w:t>
                  </w:r>
                  <w:r>
                    <w:rPr>
                      <w:lang w:val="pt-PT"/>
                    </w:rPr>
                    <w:t xml:space="preserve"> </w:t>
                  </w:r>
                  <w:r w:rsidRPr="007E3A3A">
                    <w:rPr>
                      <w:lang w:val="pt-PT"/>
                    </w:rPr>
                    <w:t>para o desenvolvimento de uma aplicação torna-se muito importante devido ao facto de todas estas possuírem diferentes comportamentos, estruturas, linguagens e o mais importante, custo e esfo</w:t>
                  </w:r>
                  <w:r w:rsidR="009B45BC">
                    <w:rPr>
                      <w:lang w:val="pt-PT"/>
                    </w:rPr>
                    <w:t>r</w:t>
                  </w:r>
                  <w:r w:rsidRPr="007E3A3A">
                    <w:rPr>
                      <w:lang w:val="pt-PT"/>
                    </w:rPr>
                    <w:t xml:space="preserve">ço na criação em comparação com o desempenho desejado. Devido à sua arquitetura, contêm diferentes limitações, suporte e formas de manusear as </w:t>
                  </w:r>
                  <w:r w:rsidRPr="007E3A3A">
                    <w:rPr>
                      <w:i/>
                      <w:iCs/>
                      <w:lang w:val="pt-PT"/>
                    </w:rPr>
                    <w:t xml:space="preserve">API's </w:t>
                  </w:r>
                  <w:r w:rsidRPr="007E3A3A">
                    <w:rPr>
                      <w:lang w:val="pt-PT"/>
                    </w:rPr>
                    <w:t xml:space="preserve">fornecidas pelos sistemas operativos (Android, iOS e Windows). [4][5] Assim sendo, torna-se essencial selecionar a </w:t>
                  </w:r>
                  <w:r w:rsidRPr="007E3A3A">
                    <w:rPr>
                      <w:i/>
                      <w:iCs/>
                      <w:lang w:val="pt-PT"/>
                    </w:rPr>
                    <w:t xml:space="preserve">framework </w:t>
                  </w:r>
                  <w:r w:rsidRPr="007E3A3A">
                    <w:rPr>
                      <w:lang w:val="pt-PT"/>
                    </w:rPr>
                    <w:t xml:space="preserve">ideal para a aplicação a ser desenvolvida, maximizando a sua performance e melhorando a experiência do utilizador.[6] </w:t>
                  </w:r>
                </w:p>
                <w:p w14:paraId="4A38DB92" w14:textId="77777777" w:rsidR="007E3A3A" w:rsidRPr="007E3A3A" w:rsidRDefault="007E3A3A" w:rsidP="007E3A3A">
                  <w:pPr>
                    <w:rPr>
                      <w:lang w:val="pt-PT"/>
                    </w:rPr>
                  </w:pPr>
                </w:p>
                <w:p w14:paraId="30D9188D" w14:textId="75D5925D" w:rsidR="00FE373F" w:rsidRDefault="007E3A3A" w:rsidP="007E3A3A">
                  <w:pPr>
                    <w:rPr>
                      <w:lang w:val="pt-PT"/>
                    </w:rPr>
                  </w:pPr>
                  <w:r w:rsidRPr="007E3A3A">
                    <w:rPr>
                      <w:lang w:val="pt-PT"/>
                    </w:rPr>
                    <w:t xml:space="preserve">Nesta tese, o nosso objetivo é criar uma revisão de literatura sobre este tópico, avaliando e comparando as diferentes </w:t>
                  </w:r>
                  <w:r w:rsidRPr="007E3A3A">
                    <w:rPr>
                      <w:i/>
                      <w:iCs/>
                      <w:lang w:val="pt-PT"/>
                    </w:rPr>
                    <w:t>frameworks</w:t>
                  </w:r>
                  <w:r w:rsidRPr="007E3A3A">
                    <w:rPr>
                      <w:lang w:val="pt-PT"/>
                    </w:rPr>
                    <w:t xml:space="preserve">, em que são de livre acesso e que compilam para código nativo dos dispositivos alvo, excluindo assim </w:t>
                  </w:r>
                  <w:r w:rsidRPr="007E3A3A">
                    <w:rPr>
                      <w:i/>
                      <w:iCs/>
                      <w:lang w:val="pt-PT"/>
                    </w:rPr>
                    <w:t xml:space="preserve">frameworks </w:t>
                  </w:r>
                  <w:r w:rsidRPr="007E3A3A">
                    <w:rPr>
                      <w:lang w:val="pt-PT"/>
                    </w:rPr>
                    <w:t>que são baseadas em browsers (web app).</w:t>
                  </w:r>
                </w:p>
                <w:p w14:paraId="099BEC96" w14:textId="77777777" w:rsidR="007E3A3A" w:rsidRDefault="007E3A3A" w:rsidP="007E3A3A">
                  <w:pPr>
                    <w:rPr>
                      <w:lang w:val="pt-PT"/>
                    </w:rPr>
                  </w:pPr>
                </w:p>
                <w:p w14:paraId="64DF1207" w14:textId="5CC383C9" w:rsidR="007E3A3A" w:rsidRPr="007E7C87" w:rsidRDefault="007E3A3A" w:rsidP="007E3A3A">
                  <w:pPr>
                    <w:spacing w:line="276" w:lineRule="auto"/>
                  </w:pPr>
                  <w:r>
                    <w:rPr>
                      <w:lang w:val="pt-PT"/>
                    </w:rPr>
                    <w:t xml:space="preserve">[1] </w:t>
                  </w:r>
                  <w:r w:rsidRPr="007E3A3A">
                    <w:rPr>
                      <w:lang w:val="pt-PT"/>
                    </w:rPr>
                    <w:t xml:space="preserve">Matteo Ciman e Ombretta Gaggi. </w:t>
                  </w:r>
                  <w:r w:rsidRPr="007E3A3A">
                    <w:t xml:space="preserve">2017 . An Empirical Analysis of Energy Consumption of Cross-platform Frameworks for Mobile Development. </w:t>
                  </w:r>
                  <w:r w:rsidRPr="007E7C87">
                    <w:t>In Pervasive and Mobile Computing, Volume 39, August 2017, Pages 214-230.</w:t>
                  </w:r>
                </w:p>
                <w:p w14:paraId="2F055A0D" w14:textId="53A3AFC7" w:rsidR="007E3A3A" w:rsidRPr="007E3A3A" w:rsidRDefault="007E3A3A" w:rsidP="007E3A3A">
                  <w:pPr>
                    <w:spacing w:line="276" w:lineRule="auto"/>
                  </w:pPr>
                  <w:r w:rsidRPr="007E3A3A">
                    <w:t>[2] Matteo Ciman, Ombretta Gaggi, and Nicola Gonzo. 2014. Cross-platform mobile development: a study on apps with animations. In Proceedings of the 29th Annual ACM Symposium on Applied Computing (SAC ’14). Association for Computing Machinery, New York, NY, USA, 757–759. DOI:https://doi.org/10.1145/2554850.2555104</w:t>
                  </w:r>
                </w:p>
                <w:p w14:paraId="11134798" w14:textId="499B4580" w:rsidR="007E3A3A" w:rsidRPr="007E3A3A" w:rsidRDefault="007E3A3A" w:rsidP="007E3A3A">
                  <w:pPr>
                    <w:spacing w:line="276" w:lineRule="auto"/>
                  </w:pPr>
                  <w:r w:rsidRPr="007E3A3A">
                    <w:lastRenderedPageBreak/>
                    <w:t>[3] Nader Boushehrinejadmoradi, Vinod Ganapathy, Santosh Nagarakatte, and Liviu Iftode. 2015. Testing cross-platform mobile app development frameworks. In Proceedings of the 30th IEEE/ACM International Conference on Automated Software Engineering (ASE ’15). IEEE Press, 441–451. DOI:https://doi.org/10.1109/ASE.2015.21</w:t>
                  </w:r>
                </w:p>
                <w:p w14:paraId="2BAE4638" w14:textId="77777777" w:rsidR="007E3A3A" w:rsidRPr="007E3A3A" w:rsidRDefault="007E3A3A" w:rsidP="007E3A3A">
                  <w:pPr>
                    <w:spacing w:line="276" w:lineRule="auto"/>
                  </w:pPr>
                  <w:r w:rsidRPr="007E3A3A">
                    <w:t>[4] Wafaa S. El-Kassas, Bassem A. Abdullah, Ahmed H. Yousef, Ayman M. Wahba. Taxonomy of Cross-Platform Mobile Applications Development Approaches, Ain Shams Engineering Journal, Volume 8, Issue 2, 2017, 163-190,ISSN 2090-4479,</w:t>
                  </w:r>
                </w:p>
                <w:p w14:paraId="48D894DE" w14:textId="64C62207" w:rsidR="007E3A3A" w:rsidRPr="007E3A3A" w:rsidRDefault="007E3A3A" w:rsidP="007E3A3A">
                  <w:pPr>
                    <w:spacing w:line="276" w:lineRule="auto"/>
                  </w:pPr>
                  <w:r w:rsidRPr="007E3A3A">
                    <w:t>https://doi.org/10.1016/j.asej.2015.08.004.</w:t>
                  </w:r>
                </w:p>
                <w:p w14:paraId="54A90723" w14:textId="48E4A880" w:rsidR="007E3A3A" w:rsidRPr="007E3A3A" w:rsidRDefault="007E3A3A" w:rsidP="007E3A3A">
                  <w:pPr>
                    <w:spacing w:line="276" w:lineRule="auto"/>
                  </w:pPr>
                  <w:r w:rsidRPr="007E3A3A">
                    <w:t xml:space="preserve">[5] Heitkötter, Henning &amp; Heierhoff, Sebastian &amp; Majchrzak, Tim A.. (2013). Evaluating Cross-Platform Development Approaches for Mobile Applications. Lecture Notes in Business Information Processing. 140. 120-138. 10.1007/978-3-642-36608-6_8.  </w:t>
                  </w:r>
                </w:p>
                <w:p w14:paraId="2F801F14" w14:textId="77777777" w:rsidR="007E3A3A" w:rsidRDefault="007E3A3A" w:rsidP="007E3A3A">
                  <w:pPr>
                    <w:spacing w:line="276" w:lineRule="auto"/>
                  </w:pPr>
                  <w:r w:rsidRPr="007E3A3A">
                    <w:t>[6] Xiaoping Jia, Aline Ebone, and Yongshan Tan. 2018. A performance evaluation of cross-platform mobile application development approaches. In Proceedings of the 5th International Conference on Mobile Software Engineering and Systems (MOBILESoft ’18). Association for Computing Machinery, New York, NY, USA, 92–93. DOI:https://doi.org/10.1145/3197231.3197252</w:t>
                  </w:r>
                </w:p>
                <w:p w14:paraId="7C5C240D" w14:textId="7E7A28E7" w:rsidR="00A61544" w:rsidRPr="007E3A3A" w:rsidRDefault="00A61544" w:rsidP="007E3A3A">
                  <w:pPr>
                    <w:spacing w:line="276" w:lineRule="auto"/>
                  </w:pPr>
                </w:p>
              </w:tc>
            </w:tr>
          </w:tbl>
          <w:p w14:paraId="2D76AF6E" w14:textId="77777777" w:rsidR="00BA38AB" w:rsidRPr="007E3A3A" w:rsidRDefault="00BA38AB" w:rsidP="004F56C8"/>
          <w:p w14:paraId="3D34E581" w14:textId="6CE608E5" w:rsidR="00BA38AB" w:rsidRPr="004F3A1B" w:rsidRDefault="00E30EBF" w:rsidP="004F56C8">
            <w:pPr>
              <w:rPr>
                <w:color w:val="595959"/>
                <w:lang w:val="pt-PT"/>
              </w:rPr>
            </w:pPr>
            <w:r w:rsidRPr="004F3A1B">
              <w:rPr>
                <w:color w:val="595959"/>
                <w:lang w:val="pt-PT"/>
              </w:rPr>
              <w:t>Obje</w:t>
            </w:r>
            <w:r w:rsidR="00BA38AB" w:rsidRPr="004F3A1B">
              <w:rPr>
                <w:color w:val="595959"/>
                <w:lang w:val="pt-PT"/>
              </w:rPr>
              <w:t>tivos</w:t>
            </w:r>
          </w:p>
          <w:tbl>
            <w:tblPr>
              <w:tblW w:w="9818" w:type="dxa"/>
              <w:tblLook w:val="01E0" w:firstRow="1" w:lastRow="1" w:firstColumn="1" w:lastColumn="1" w:noHBand="0" w:noVBand="0"/>
            </w:tblPr>
            <w:tblGrid>
              <w:gridCol w:w="9818"/>
            </w:tblGrid>
            <w:tr w:rsidR="00BA38AB" w:rsidRPr="004F3A1B" w14:paraId="32177BA5" w14:textId="77777777" w:rsidTr="007E3A3A">
              <w:trPr>
                <w:trHeight w:val="365"/>
              </w:trPr>
              <w:tc>
                <w:tcPr>
                  <w:tcW w:w="9818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FFFFF"/>
                  <w:vAlign w:val="center"/>
                </w:tcPr>
                <w:p w14:paraId="00C5D9BE" w14:textId="61DA1367" w:rsidR="00D92221" w:rsidRPr="00A61544" w:rsidRDefault="00A61544" w:rsidP="00A61544">
                  <w:pPr>
                    <w:rPr>
                      <w:lang w:val="pt-PT"/>
                    </w:rPr>
                  </w:pPr>
                  <w:r w:rsidRPr="00A61544">
                    <w:rPr>
                      <w:lang w:val="pt-PT"/>
                    </w:rPr>
                    <w:t>Durante o período da tese proposta, espera-se que os estudantes o façam:</w:t>
                  </w:r>
                </w:p>
                <w:p w14:paraId="48BA9038" w14:textId="77777777" w:rsidR="00D92221" w:rsidRDefault="00A61544" w:rsidP="00A61544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lang w:val="pt-PT"/>
                    </w:rPr>
                  </w:pPr>
                  <w:r w:rsidRPr="00A61544">
                    <w:rPr>
                      <w:lang w:val="pt-PT"/>
                    </w:rPr>
                    <w:t>Desenvolver uma revisão bibliográfica a partir do trabalho referido na motivação da presente proposta</w:t>
                  </w:r>
                </w:p>
                <w:p w14:paraId="064BE0DA" w14:textId="743FB638" w:rsidR="00A61544" w:rsidRPr="00F0095E" w:rsidRDefault="00A61544" w:rsidP="00A61544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Desenvolver </w:t>
                  </w:r>
                  <w:r w:rsidR="00F0095E">
                    <w:rPr>
                      <w:lang w:val="pt-PT"/>
                    </w:rPr>
                    <w:t xml:space="preserve">uma análise comparativa entre várias </w:t>
                  </w:r>
                  <w:r w:rsidR="00F0095E">
                    <w:rPr>
                      <w:i/>
                      <w:iCs/>
                      <w:lang w:val="pt-PT"/>
                    </w:rPr>
                    <w:t>frameworks</w:t>
                  </w:r>
                  <w:r w:rsidR="00F0095E">
                    <w:rPr>
                      <w:lang w:val="pt-PT"/>
                    </w:rPr>
                    <w:t xml:space="preserve"> de multiplataforma</w:t>
                  </w:r>
                  <w:r w:rsidR="00F0095E">
                    <w:rPr>
                      <w:i/>
                      <w:iCs/>
                      <w:lang w:val="pt-PT"/>
                    </w:rPr>
                    <w:t xml:space="preserve"> (flutter, xamarin, appcelerator titanium, react native, native script)</w:t>
                  </w:r>
                </w:p>
                <w:p w14:paraId="60F5450A" w14:textId="77777777" w:rsidR="00F0095E" w:rsidRDefault="00F0095E" w:rsidP="00F0095E">
                  <w:pPr>
                    <w:pStyle w:val="ListParagraph"/>
                    <w:numPr>
                      <w:ilvl w:val="1"/>
                      <w:numId w:val="13"/>
                    </w:numPr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Arquitetura</w:t>
                  </w:r>
                </w:p>
                <w:p w14:paraId="2EECB1F5" w14:textId="72DEF4BB" w:rsidR="00F0095E" w:rsidRDefault="00F0095E" w:rsidP="00F0095E">
                  <w:pPr>
                    <w:pStyle w:val="ListParagraph"/>
                    <w:numPr>
                      <w:ilvl w:val="1"/>
                      <w:numId w:val="13"/>
                    </w:numPr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Desempenho</w:t>
                  </w:r>
                </w:p>
                <w:p w14:paraId="5C40EC50" w14:textId="77777777" w:rsidR="00F0095E" w:rsidRDefault="00F0095E" w:rsidP="00F0095E">
                  <w:pPr>
                    <w:pStyle w:val="ListParagraph"/>
                    <w:numPr>
                      <w:ilvl w:val="1"/>
                      <w:numId w:val="13"/>
                    </w:numPr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Dificuldades de ambiente e criação</w:t>
                  </w:r>
                </w:p>
                <w:p w14:paraId="09238BFC" w14:textId="77777777" w:rsidR="00F0095E" w:rsidRDefault="00F0095E" w:rsidP="00F0095E">
                  <w:pPr>
                    <w:pStyle w:val="ListParagraph"/>
                    <w:numPr>
                      <w:ilvl w:val="1"/>
                      <w:numId w:val="13"/>
                    </w:numPr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Custos</w:t>
                  </w:r>
                </w:p>
                <w:p w14:paraId="3F911A01" w14:textId="77777777" w:rsidR="00F0095E" w:rsidRDefault="00F0095E" w:rsidP="00F0095E">
                  <w:pPr>
                    <w:pStyle w:val="ListParagraph"/>
                    <w:numPr>
                      <w:ilvl w:val="1"/>
                      <w:numId w:val="13"/>
                    </w:numPr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Limitações</w:t>
                  </w:r>
                </w:p>
                <w:p w14:paraId="315557D6" w14:textId="3FEFD13D" w:rsidR="00F0095E" w:rsidRPr="00A61544" w:rsidRDefault="00F0095E" w:rsidP="00F0095E">
                  <w:pPr>
                    <w:pStyle w:val="ListParagraph"/>
                    <w:numPr>
                      <w:ilvl w:val="1"/>
                      <w:numId w:val="13"/>
                    </w:numPr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Suporte</w:t>
                  </w:r>
                </w:p>
              </w:tc>
            </w:tr>
          </w:tbl>
          <w:p w14:paraId="49EF26AF" w14:textId="77777777" w:rsidR="00BA38AB" w:rsidRPr="004F3A1B" w:rsidRDefault="00BA38AB" w:rsidP="004F56C8">
            <w:pPr>
              <w:rPr>
                <w:lang w:val="pt-PT"/>
              </w:rPr>
            </w:pPr>
          </w:p>
          <w:p w14:paraId="76ABD4D3" w14:textId="77777777" w:rsidR="00BA38AB" w:rsidRPr="004F3A1B" w:rsidRDefault="00BA38AB" w:rsidP="00BA38AB">
            <w:pPr>
              <w:rPr>
                <w:color w:val="595959"/>
                <w:lang w:val="pt-PT"/>
              </w:rPr>
            </w:pPr>
            <w:r w:rsidRPr="004F3A1B">
              <w:rPr>
                <w:color w:val="595959"/>
                <w:lang w:val="pt-PT"/>
              </w:rPr>
              <w:t xml:space="preserve">Recursos </w:t>
            </w:r>
          </w:p>
          <w:tbl>
            <w:tblPr>
              <w:tblW w:w="9833" w:type="dxa"/>
              <w:tblLook w:val="01E0" w:firstRow="1" w:lastRow="1" w:firstColumn="1" w:lastColumn="1" w:noHBand="0" w:noVBand="0"/>
            </w:tblPr>
            <w:tblGrid>
              <w:gridCol w:w="9833"/>
            </w:tblGrid>
            <w:tr w:rsidR="00BA38AB" w:rsidRPr="00774861" w14:paraId="4A144D9E" w14:textId="77777777" w:rsidTr="007E3A3A">
              <w:trPr>
                <w:trHeight w:val="484"/>
              </w:trPr>
              <w:tc>
                <w:tcPr>
                  <w:tcW w:w="9833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FFFFF"/>
                  <w:vAlign w:val="center"/>
                </w:tcPr>
                <w:p w14:paraId="391086E8" w14:textId="79C8C0A9" w:rsidR="0095570C" w:rsidRPr="004F3A1B" w:rsidRDefault="009B45BC" w:rsidP="007E7C87">
                  <w:pPr>
                    <w:pStyle w:val="ListParagraph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Ao aluno serão disponibilizados dispositivos reais para o teste das frameworks escolhidas em ambiente iOS e Android</w:t>
                  </w:r>
                </w:p>
              </w:tc>
            </w:tr>
          </w:tbl>
          <w:p w14:paraId="07F2905A" w14:textId="77777777" w:rsidR="00BA38AB" w:rsidRPr="004F3A1B" w:rsidRDefault="00BA38AB" w:rsidP="004F56C8">
            <w:pPr>
              <w:rPr>
                <w:lang w:val="pt-PT"/>
              </w:rPr>
            </w:pPr>
          </w:p>
          <w:p w14:paraId="7F987A06" w14:textId="497E3B69" w:rsidR="00372F7F" w:rsidRPr="004F3A1B" w:rsidRDefault="00E30EBF" w:rsidP="00372F7F">
            <w:pPr>
              <w:rPr>
                <w:color w:val="595959"/>
                <w:lang w:val="pt-PT"/>
              </w:rPr>
            </w:pPr>
            <w:r w:rsidRPr="004F3A1B">
              <w:rPr>
                <w:color w:val="595959"/>
                <w:lang w:val="pt-PT"/>
              </w:rPr>
              <w:t>Preencher no caso de o proje</w:t>
            </w:r>
            <w:r w:rsidR="00372F7F" w:rsidRPr="004F3A1B">
              <w:rPr>
                <w:color w:val="595959"/>
                <w:lang w:val="pt-PT"/>
              </w:rPr>
              <w:t>to ser desenvolvido numa Entidade Exterior:</w:t>
            </w:r>
          </w:p>
          <w:tbl>
            <w:tblPr>
              <w:tblW w:w="9929" w:type="dxa"/>
              <w:tblLook w:val="01E0" w:firstRow="1" w:lastRow="1" w:firstColumn="1" w:lastColumn="1" w:noHBand="0" w:noVBand="0"/>
            </w:tblPr>
            <w:tblGrid>
              <w:gridCol w:w="5713"/>
              <w:gridCol w:w="268"/>
              <w:gridCol w:w="3948"/>
            </w:tblGrid>
            <w:tr w:rsidR="00372F7F" w:rsidRPr="00774861" w14:paraId="4361AA5D" w14:textId="77777777">
              <w:trPr>
                <w:trHeight w:val="288"/>
              </w:trPr>
              <w:tc>
                <w:tcPr>
                  <w:tcW w:w="5713" w:type="dxa"/>
                  <w:tcBorders>
                    <w:bottom w:val="single" w:sz="2" w:space="0" w:color="auto"/>
                  </w:tcBorders>
                  <w:vAlign w:val="bottom"/>
                </w:tcPr>
                <w:p w14:paraId="178E3444" w14:textId="77777777" w:rsidR="00372F7F" w:rsidRPr="004F3A1B" w:rsidRDefault="00372F7F" w:rsidP="004F56C8">
                  <w:pPr>
                    <w:rPr>
                      <w:lang w:val="pt-PT"/>
                    </w:rPr>
                  </w:pPr>
                </w:p>
              </w:tc>
              <w:tc>
                <w:tcPr>
                  <w:tcW w:w="268" w:type="dxa"/>
                  <w:vAlign w:val="bottom"/>
                </w:tcPr>
                <w:p w14:paraId="4577C063" w14:textId="77777777" w:rsidR="00372F7F" w:rsidRPr="004F3A1B" w:rsidRDefault="00372F7F" w:rsidP="004F56C8">
                  <w:pPr>
                    <w:rPr>
                      <w:lang w:val="pt-PT"/>
                    </w:rPr>
                  </w:pPr>
                </w:p>
              </w:tc>
              <w:tc>
                <w:tcPr>
                  <w:tcW w:w="3948" w:type="dxa"/>
                  <w:tcBorders>
                    <w:bottom w:val="single" w:sz="2" w:space="0" w:color="auto"/>
                  </w:tcBorders>
                  <w:vAlign w:val="bottom"/>
                </w:tcPr>
                <w:p w14:paraId="1E1C6BD6" w14:textId="77777777" w:rsidR="00372F7F" w:rsidRPr="004F3A1B" w:rsidRDefault="00372F7F" w:rsidP="004F56C8">
                  <w:pPr>
                    <w:rPr>
                      <w:lang w:val="pt-PT"/>
                    </w:rPr>
                  </w:pPr>
                  <w:r w:rsidRPr="004F3A1B">
                    <w:rPr>
                      <w:lang w:val="pt-PT"/>
                    </w:rPr>
                    <w:t>(</w:t>
                  </w:r>
                  <w:r w:rsidR="005C3021" w:rsidRPr="004F3A1B">
                    <w:rPr>
                      <w:rStyle w:val="bodyChar"/>
                      <w:lang w:val="pt-PT"/>
                    </w:rPr>
                    <w:fldChar w:fldCharType="begin"/>
                  </w:r>
                  <w:r w:rsidRPr="004F3A1B">
                    <w:rPr>
                      <w:rStyle w:val="bodyChar"/>
                      <w:lang w:val="pt-PT"/>
                    </w:rPr>
                    <w:instrText xml:space="preserve"> MACROBUTTON  DoFieldClick </w:instrText>
                  </w:r>
                  <w:r w:rsidRPr="004F3A1B">
                    <w:rPr>
                      <w:rStyle w:val="areacodefieldCharChar"/>
                      <w:lang w:val="pt-PT"/>
                    </w:rPr>
                    <w:instrText>[</w:instrText>
                  </w:r>
                  <w:r w:rsidRPr="004F3A1B">
                    <w:rPr>
                      <w:rStyle w:val="bodyChar"/>
                      <w:lang w:val="pt-PT"/>
                    </w:rPr>
                    <w:instrText>       </w:instrText>
                  </w:r>
                  <w:r w:rsidRPr="004F3A1B">
                    <w:rPr>
                      <w:rStyle w:val="areacodefieldCharChar"/>
                      <w:lang w:val="pt-PT"/>
                    </w:rPr>
                    <w:instrText>]</w:instrText>
                  </w:r>
                  <w:r w:rsidR="005C3021" w:rsidRPr="004F3A1B">
                    <w:rPr>
                      <w:rStyle w:val="bodyChar"/>
                      <w:lang w:val="pt-PT"/>
                    </w:rPr>
                    <w:fldChar w:fldCharType="end"/>
                  </w:r>
                  <w:r w:rsidRPr="004F3A1B">
                    <w:rPr>
                      <w:lang w:val="pt-PT"/>
                    </w:rPr>
                    <w:t>)</w:t>
                  </w:r>
                </w:p>
              </w:tc>
            </w:tr>
            <w:tr w:rsidR="00372F7F" w:rsidRPr="00774861" w14:paraId="6EA2E4AC" w14:textId="77777777">
              <w:trPr>
                <w:trHeight w:val="288"/>
              </w:trPr>
              <w:tc>
                <w:tcPr>
                  <w:tcW w:w="5713" w:type="dxa"/>
                  <w:tcBorders>
                    <w:top w:val="single" w:sz="2" w:space="0" w:color="auto"/>
                  </w:tcBorders>
                </w:tcPr>
                <w:p w14:paraId="14D17F6A" w14:textId="77777777" w:rsidR="00372F7F" w:rsidRPr="004F3A1B" w:rsidRDefault="00372F7F" w:rsidP="004F56C8">
                  <w:pPr>
                    <w:rPr>
                      <w:color w:val="595959"/>
                      <w:lang w:val="pt-PT"/>
                    </w:rPr>
                  </w:pPr>
                  <w:r w:rsidRPr="004F3A1B">
                    <w:rPr>
                      <w:color w:val="595959"/>
                      <w:lang w:val="pt-PT"/>
                    </w:rPr>
                    <w:t>Nome da Entidade</w:t>
                  </w:r>
                </w:p>
              </w:tc>
              <w:tc>
                <w:tcPr>
                  <w:tcW w:w="268" w:type="dxa"/>
                </w:tcPr>
                <w:p w14:paraId="4411BFE1" w14:textId="77777777" w:rsidR="00372F7F" w:rsidRPr="004F3A1B" w:rsidRDefault="00372F7F" w:rsidP="004F56C8">
                  <w:pPr>
                    <w:rPr>
                      <w:color w:val="595959"/>
                      <w:lang w:val="pt-PT"/>
                    </w:rPr>
                  </w:pPr>
                </w:p>
              </w:tc>
              <w:tc>
                <w:tcPr>
                  <w:tcW w:w="3948" w:type="dxa"/>
                </w:tcPr>
                <w:p w14:paraId="77FAE151" w14:textId="77777777" w:rsidR="00372F7F" w:rsidRPr="004F3A1B" w:rsidRDefault="00372F7F" w:rsidP="004F56C8">
                  <w:pPr>
                    <w:rPr>
                      <w:color w:val="595959"/>
                      <w:lang w:val="pt-PT"/>
                    </w:rPr>
                  </w:pPr>
                  <w:r w:rsidRPr="004F3A1B">
                    <w:rPr>
                      <w:color w:val="595959"/>
                      <w:lang w:val="pt-PT"/>
                    </w:rPr>
                    <w:t>Contacto Telefónico</w:t>
                  </w:r>
                </w:p>
              </w:tc>
            </w:tr>
            <w:tr w:rsidR="00372F7F" w:rsidRPr="00774861" w14:paraId="4FD1811A" w14:textId="77777777">
              <w:trPr>
                <w:trHeight w:val="288"/>
              </w:trPr>
              <w:tc>
                <w:tcPr>
                  <w:tcW w:w="5713" w:type="dxa"/>
                  <w:tcBorders>
                    <w:bottom w:val="single" w:sz="2" w:space="0" w:color="auto"/>
                  </w:tcBorders>
                  <w:vAlign w:val="bottom"/>
                </w:tcPr>
                <w:p w14:paraId="7A2B8B40" w14:textId="77777777" w:rsidR="00372F7F" w:rsidRPr="004F3A1B" w:rsidRDefault="00372F7F" w:rsidP="004F56C8">
                  <w:pPr>
                    <w:rPr>
                      <w:lang w:val="pt-PT"/>
                    </w:rPr>
                  </w:pPr>
                </w:p>
              </w:tc>
              <w:tc>
                <w:tcPr>
                  <w:tcW w:w="268" w:type="dxa"/>
                  <w:vAlign w:val="bottom"/>
                </w:tcPr>
                <w:p w14:paraId="7389FE53" w14:textId="77777777" w:rsidR="00372F7F" w:rsidRPr="004F3A1B" w:rsidRDefault="00372F7F" w:rsidP="004F56C8">
                  <w:pPr>
                    <w:rPr>
                      <w:lang w:val="pt-PT"/>
                    </w:rPr>
                  </w:pPr>
                </w:p>
              </w:tc>
              <w:tc>
                <w:tcPr>
                  <w:tcW w:w="3948" w:type="dxa"/>
                  <w:tcBorders>
                    <w:bottom w:val="single" w:sz="2" w:space="0" w:color="auto"/>
                  </w:tcBorders>
                  <w:vAlign w:val="bottom"/>
                </w:tcPr>
                <w:p w14:paraId="0FEE9B89" w14:textId="77777777" w:rsidR="00372F7F" w:rsidRPr="004F3A1B" w:rsidRDefault="00372F7F" w:rsidP="004F56C8">
                  <w:pPr>
                    <w:rPr>
                      <w:lang w:val="pt-PT"/>
                    </w:rPr>
                  </w:pPr>
                </w:p>
              </w:tc>
            </w:tr>
            <w:tr w:rsidR="00372F7F" w:rsidRPr="00774861" w14:paraId="3FBEE21D" w14:textId="77777777">
              <w:trPr>
                <w:trHeight w:val="288"/>
              </w:trPr>
              <w:tc>
                <w:tcPr>
                  <w:tcW w:w="5713" w:type="dxa"/>
                  <w:tcBorders>
                    <w:top w:val="single" w:sz="2" w:space="0" w:color="auto"/>
                  </w:tcBorders>
                </w:tcPr>
                <w:p w14:paraId="3352B456" w14:textId="77777777" w:rsidR="00372F7F" w:rsidRPr="004F3A1B" w:rsidRDefault="00372F7F" w:rsidP="004F56C8">
                  <w:pPr>
                    <w:rPr>
                      <w:color w:val="595959"/>
                      <w:lang w:val="pt-PT"/>
                    </w:rPr>
                  </w:pPr>
                  <w:r w:rsidRPr="004F3A1B">
                    <w:rPr>
                      <w:color w:val="595959"/>
                      <w:lang w:val="pt-PT"/>
                    </w:rPr>
                    <w:t>Morada</w:t>
                  </w:r>
                </w:p>
              </w:tc>
              <w:tc>
                <w:tcPr>
                  <w:tcW w:w="268" w:type="dxa"/>
                </w:tcPr>
                <w:p w14:paraId="06DD24AE" w14:textId="77777777" w:rsidR="00372F7F" w:rsidRPr="004F3A1B" w:rsidRDefault="00372F7F" w:rsidP="004F56C8">
                  <w:pPr>
                    <w:rPr>
                      <w:color w:val="595959"/>
                      <w:lang w:val="pt-PT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2" w:space="0" w:color="auto"/>
                  </w:tcBorders>
                </w:tcPr>
                <w:p w14:paraId="6CD4EE17" w14:textId="77777777" w:rsidR="00372F7F" w:rsidRPr="004F3A1B" w:rsidRDefault="00372F7F" w:rsidP="004F56C8">
                  <w:pPr>
                    <w:rPr>
                      <w:color w:val="595959"/>
                      <w:lang w:val="pt-PT"/>
                    </w:rPr>
                  </w:pPr>
                  <w:r w:rsidRPr="004F3A1B">
                    <w:rPr>
                      <w:color w:val="595959"/>
                      <w:lang w:val="pt-PT"/>
                    </w:rPr>
                    <w:t>E-Mail</w:t>
                  </w:r>
                </w:p>
              </w:tc>
            </w:tr>
          </w:tbl>
          <w:p w14:paraId="18F552D2" w14:textId="77777777" w:rsidR="00372F7F" w:rsidRPr="004F3A1B" w:rsidRDefault="00372F7F" w:rsidP="004F56C8">
            <w:pPr>
              <w:rPr>
                <w:color w:val="595959"/>
                <w:lang w:val="pt-PT"/>
              </w:rPr>
            </w:pPr>
          </w:p>
          <w:p w14:paraId="1677056D" w14:textId="77777777" w:rsidR="00372F7F" w:rsidRPr="004F3A1B" w:rsidRDefault="00372F7F" w:rsidP="00372F7F">
            <w:pPr>
              <w:rPr>
                <w:color w:val="595959"/>
                <w:lang w:val="pt-PT"/>
              </w:rPr>
            </w:pPr>
            <w:r w:rsidRPr="004F3A1B">
              <w:rPr>
                <w:color w:val="595959"/>
                <w:lang w:val="pt-PT"/>
              </w:rPr>
              <w:t>Observações</w:t>
            </w:r>
            <w:r w:rsidR="00B07DB0" w:rsidRPr="004F3A1B">
              <w:rPr>
                <w:color w:val="595959"/>
                <w:lang w:val="pt-PT"/>
              </w:rPr>
              <w:t xml:space="preserve"> e/ou Pré-Requisitos</w:t>
            </w:r>
          </w:p>
          <w:tbl>
            <w:tblPr>
              <w:tblW w:w="9819" w:type="dxa"/>
              <w:tblLook w:val="01E0" w:firstRow="1" w:lastRow="1" w:firstColumn="1" w:lastColumn="1" w:noHBand="0" w:noVBand="0"/>
            </w:tblPr>
            <w:tblGrid>
              <w:gridCol w:w="9819"/>
            </w:tblGrid>
            <w:tr w:rsidR="00372F7F" w:rsidRPr="00774861" w14:paraId="0565AAEB" w14:textId="77777777" w:rsidTr="007E3A3A">
              <w:trPr>
                <w:trHeight w:val="484"/>
              </w:trPr>
              <w:tc>
                <w:tcPr>
                  <w:tcW w:w="981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FFFFF"/>
                  <w:vAlign w:val="center"/>
                </w:tcPr>
                <w:p w14:paraId="6F17F6D8" w14:textId="77777777" w:rsidR="00372F7F" w:rsidRPr="004F3A1B" w:rsidRDefault="00372F7F" w:rsidP="004F56C8">
                  <w:pPr>
                    <w:rPr>
                      <w:lang w:val="pt-PT"/>
                    </w:rPr>
                  </w:pPr>
                </w:p>
              </w:tc>
            </w:tr>
          </w:tbl>
          <w:p w14:paraId="285AA2F5" w14:textId="77777777" w:rsidR="00BA38AB" w:rsidRPr="004F3A1B" w:rsidRDefault="00BA38AB" w:rsidP="004F56C8">
            <w:pPr>
              <w:rPr>
                <w:lang w:val="pt-PT"/>
              </w:rPr>
            </w:pPr>
          </w:p>
        </w:tc>
      </w:tr>
    </w:tbl>
    <w:p w14:paraId="4D3ADEAF" w14:textId="77777777" w:rsidR="00C92C47" w:rsidRPr="004F3A1B" w:rsidRDefault="00C92C47" w:rsidP="00372F7F">
      <w:pPr>
        <w:rPr>
          <w:lang w:val="pt-PT"/>
        </w:rPr>
      </w:pPr>
    </w:p>
    <w:sectPr w:rsidR="00C92C47" w:rsidRPr="004F3A1B" w:rsidSect="003A75E2">
      <w:pgSz w:w="12240" w:h="15840"/>
      <w:pgMar w:top="864" w:right="108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5A691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94C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CCAD8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9A2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0F862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C425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38A3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26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7441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41A7C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C117BF"/>
    <w:multiLevelType w:val="hybridMultilevel"/>
    <w:tmpl w:val="6A023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610E24"/>
    <w:multiLevelType w:val="hybridMultilevel"/>
    <w:tmpl w:val="E0D03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E45999"/>
    <w:multiLevelType w:val="hybridMultilevel"/>
    <w:tmpl w:val="00EE2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9E398B"/>
    <w:multiLevelType w:val="multilevel"/>
    <w:tmpl w:val="7E32E0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attachedTemplate r:id="rId1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463"/>
    <w:rsid w:val="00077406"/>
    <w:rsid w:val="0008033E"/>
    <w:rsid w:val="000A3F31"/>
    <w:rsid w:val="000C20EC"/>
    <w:rsid w:val="00136AEF"/>
    <w:rsid w:val="00147DEF"/>
    <w:rsid w:val="0015310A"/>
    <w:rsid w:val="001564C9"/>
    <w:rsid w:val="001E18F6"/>
    <w:rsid w:val="00256775"/>
    <w:rsid w:val="00295606"/>
    <w:rsid w:val="00307E6C"/>
    <w:rsid w:val="00311E0F"/>
    <w:rsid w:val="00311F3D"/>
    <w:rsid w:val="00372F7F"/>
    <w:rsid w:val="003A75E2"/>
    <w:rsid w:val="003E11E1"/>
    <w:rsid w:val="003E31D3"/>
    <w:rsid w:val="004238B8"/>
    <w:rsid w:val="004C76DA"/>
    <w:rsid w:val="004D6BFD"/>
    <w:rsid w:val="004F3A1B"/>
    <w:rsid w:val="004F56C8"/>
    <w:rsid w:val="00531116"/>
    <w:rsid w:val="005446E7"/>
    <w:rsid w:val="005C3021"/>
    <w:rsid w:val="00610F3F"/>
    <w:rsid w:val="00650B41"/>
    <w:rsid w:val="0076666A"/>
    <w:rsid w:val="007742C0"/>
    <w:rsid w:val="00774861"/>
    <w:rsid w:val="007B2E8D"/>
    <w:rsid w:val="007D6556"/>
    <w:rsid w:val="007E3A3A"/>
    <w:rsid w:val="007E7C87"/>
    <w:rsid w:val="008F351D"/>
    <w:rsid w:val="00900604"/>
    <w:rsid w:val="0095570C"/>
    <w:rsid w:val="009B45BC"/>
    <w:rsid w:val="009F528C"/>
    <w:rsid w:val="00A27E93"/>
    <w:rsid w:val="00A61544"/>
    <w:rsid w:val="00AF7E9B"/>
    <w:rsid w:val="00B07DB0"/>
    <w:rsid w:val="00B41463"/>
    <w:rsid w:val="00B625FB"/>
    <w:rsid w:val="00BA38AB"/>
    <w:rsid w:val="00BD7012"/>
    <w:rsid w:val="00C92C47"/>
    <w:rsid w:val="00CF5CCD"/>
    <w:rsid w:val="00D1708A"/>
    <w:rsid w:val="00D34C97"/>
    <w:rsid w:val="00D34EA7"/>
    <w:rsid w:val="00D5199C"/>
    <w:rsid w:val="00D92221"/>
    <w:rsid w:val="00E013B9"/>
    <w:rsid w:val="00E30EBF"/>
    <w:rsid w:val="00EF36A1"/>
    <w:rsid w:val="00EF538E"/>
    <w:rsid w:val="00F0095E"/>
    <w:rsid w:val="00F23D95"/>
    <w:rsid w:val="00F4062D"/>
    <w:rsid w:val="00FA261A"/>
    <w:rsid w:val="00FE373F"/>
    <w:rsid w:val="00FE48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97AE2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75E2"/>
    <w:pPr>
      <w:spacing w:before="40"/>
    </w:pPr>
    <w:rPr>
      <w:rFonts w:ascii="Century Gothic" w:hAnsi="Century Gothic"/>
      <w:sz w:val="16"/>
      <w:szCs w:val="24"/>
      <w:lang w:val="en-US" w:eastAsia="en-US"/>
    </w:rPr>
  </w:style>
  <w:style w:type="paragraph" w:styleId="Heading1">
    <w:name w:val="heading 1"/>
    <w:basedOn w:val="body"/>
    <w:next w:val="Normal"/>
    <w:qFormat/>
    <w:rsid w:val="003A75E2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3A75E2"/>
    <w:pPr>
      <w:spacing w:before="0"/>
      <w:jc w:val="center"/>
      <w:outlineLvl w:val="1"/>
    </w:pPr>
    <w:rPr>
      <w:b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3A75E2"/>
    <w:pPr>
      <w:spacing w:before="0"/>
    </w:pPr>
    <w:rPr>
      <w:sz w:val="18"/>
      <w:szCs w:val="20"/>
    </w:rPr>
  </w:style>
  <w:style w:type="character" w:styleId="Hyperlink">
    <w:name w:val="Hyperlink"/>
    <w:uiPriority w:val="99"/>
    <w:unhideWhenUsed/>
    <w:rsid w:val="00BD7012"/>
    <w:rPr>
      <w:color w:val="0000FF"/>
      <w:u w:val="single"/>
    </w:rPr>
  </w:style>
  <w:style w:type="paragraph" w:styleId="BalloonText">
    <w:name w:val="Balloon Text"/>
    <w:basedOn w:val="Normal"/>
    <w:semiHidden/>
    <w:rsid w:val="003A75E2"/>
    <w:rPr>
      <w:rFonts w:ascii="Tahoma" w:hAnsi="Tahoma" w:cs="Tahoma"/>
      <w:szCs w:val="16"/>
    </w:rPr>
  </w:style>
  <w:style w:type="character" w:styleId="CommentReference">
    <w:name w:val="annotation reference"/>
    <w:semiHidden/>
    <w:rsid w:val="003A75E2"/>
    <w:rPr>
      <w:sz w:val="16"/>
      <w:szCs w:val="16"/>
    </w:rPr>
  </w:style>
  <w:style w:type="paragraph" w:styleId="CommentText">
    <w:name w:val="annotation text"/>
    <w:basedOn w:val="Normal"/>
    <w:semiHidden/>
    <w:rsid w:val="003A75E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A75E2"/>
    <w:rPr>
      <w:b/>
      <w:bCs/>
    </w:rPr>
  </w:style>
  <w:style w:type="paragraph" w:customStyle="1" w:styleId="areacodefield">
    <w:name w:val="area code field"/>
    <w:basedOn w:val="Normal"/>
    <w:rsid w:val="003A75E2"/>
    <w:rPr>
      <w:color w:val="FFFFFF"/>
    </w:rPr>
  </w:style>
  <w:style w:type="character" w:customStyle="1" w:styleId="areacodefieldCharChar">
    <w:name w:val="area code field Char Char"/>
    <w:rsid w:val="003A75E2"/>
    <w:rPr>
      <w:rFonts w:ascii="Century Gothic" w:hAnsi="Century Gothic"/>
      <w:color w:val="FFFFFF"/>
      <w:sz w:val="16"/>
      <w:szCs w:val="24"/>
      <w:lang w:val="en-US" w:eastAsia="en-US" w:bidi="ar-SA"/>
    </w:rPr>
  </w:style>
  <w:style w:type="character" w:customStyle="1" w:styleId="bodyChar">
    <w:name w:val="body Char"/>
    <w:rsid w:val="003A75E2"/>
    <w:rPr>
      <w:rFonts w:ascii="Century Gothic" w:hAnsi="Century Gothic"/>
      <w:sz w:val="18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FE373F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295606"/>
    <w:pPr>
      <w:tabs>
        <w:tab w:val="left" w:pos="380"/>
      </w:tabs>
      <w:ind w:left="384" w:hanging="384"/>
    </w:pPr>
  </w:style>
  <w:style w:type="paragraph" w:styleId="Quote">
    <w:name w:val="Quote"/>
    <w:basedOn w:val="Normal"/>
    <w:next w:val="Normal"/>
    <w:link w:val="QuoteChar"/>
    <w:uiPriority w:val="29"/>
    <w:qFormat/>
    <w:rsid w:val="007E3A3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A3A"/>
    <w:rPr>
      <w:rFonts w:ascii="Century Gothic" w:hAnsi="Century Gothic"/>
      <w:i/>
      <w:iCs/>
      <w:color w:val="404040" w:themeColor="text1" w:themeTint="BF"/>
      <w:sz w:val="16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5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9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8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AppData\Roaming\Microsoft\Templates\Child's%20emergency%20contact%20and%20medical%20information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C:\Users\Pedro\AppData\Roaming\Microsoft\Templates\Child's emergency contact and medical information.dot</Template>
  <TotalTime>17</TotalTime>
  <Pages>2</Pages>
  <Words>805</Words>
  <Characters>4595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5390</CharactersWithSpaces>
  <SharedDoc>false</SharedDoc>
  <HLinks>
    <vt:vector size="6" baseType="variant">
      <vt:variant>
        <vt:i4>6946874</vt:i4>
      </vt:variant>
      <vt:variant>
        <vt:i4>4</vt:i4>
      </vt:variant>
      <vt:variant>
        <vt:i4>0</vt:i4>
      </vt:variant>
      <vt:variant>
        <vt:i4>5</vt:i4>
      </vt:variant>
      <vt:variant>
        <vt:lpwstr>https://www.dropbox.com/s/0ae30qw4fhce22b/SymbolicCity.jpg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Filipe Magno de Gouveia Quintal</cp:lastModifiedBy>
  <cp:revision>9</cp:revision>
  <cp:lastPrinted>2003-12-01T08:33:00Z</cp:lastPrinted>
  <dcterms:created xsi:type="dcterms:W3CDTF">2020-07-17T13:39:00Z</dcterms:created>
  <dcterms:modified xsi:type="dcterms:W3CDTF">2020-07-28T10:24:00Z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TC011807381033</vt:lpwstr>
  </property>
  <property fmtid="{D5CDD505-2E9C-101B-9397-08002B2CF9AE}" pid="3" name="ZOTERO_PREF_1">
    <vt:lpwstr>&lt;data data-version="3" zotero-version="5.0.60"&gt;&lt;session id="msueE8nl"/&gt;&lt;style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4" name="ZOTERO_PREF_2">
    <vt:lpwstr>nalAbbreviations" value="true"/&gt;&lt;/prefs&gt;&lt;/data&gt;</vt:lpwstr>
  </property>
</Properties>
</file>