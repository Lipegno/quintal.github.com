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9" w:type="dxa"/>
        <w:tblLook w:val="01E0" w:firstRow="1" w:lastRow="1" w:firstColumn="1" w:lastColumn="1" w:noHBand="0" w:noVBand="0"/>
      </w:tblPr>
      <w:tblGrid>
        <w:gridCol w:w="4440"/>
        <w:gridCol w:w="266"/>
        <w:gridCol w:w="1007"/>
        <w:gridCol w:w="268"/>
        <w:gridCol w:w="3948"/>
      </w:tblGrid>
      <w:tr w:rsidR="004F56C8" w:rsidRPr="00F55547"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0C20EC" w:rsidRDefault="000C20EC" w:rsidP="001E18F6">
            <w:pPr>
              <w:pStyle w:val="Heading1"/>
              <w:rPr>
                <w:lang w:val="pt-PT"/>
              </w:rPr>
            </w:pPr>
            <w:r w:rsidRPr="000C20EC">
              <w:rPr>
                <w:lang w:val="pt-PT"/>
              </w:rPr>
              <w:t>Ficha de Proposta de Dissertaç</w:t>
            </w:r>
            <w:r w:rsidR="00EF36A1">
              <w:rPr>
                <w:lang w:val="pt-PT"/>
              </w:rPr>
              <w:t>ão/ Proje</w:t>
            </w:r>
            <w:r>
              <w:rPr>
                <w:lang w:val="pt-PT"/>
              </w:rPr>
              <w:t>to</w:t>
            </w:r>
            <w:r w:rsidR="00E30EBF">
              <w:rPr>
                <w:lang w:val="pt-PT"/>
              </w:rPr>
              <w:t>/Estágio</w:t>
            </w:r>
            <w:r>
              <w:rPr>
                <w:lang w:val="pt-PT"/>
              </w:rPr>
              <w:t xml:space="preserve"> </w:t>
            </w:r>
            <w:r w:rsidR="001E18F6">
              <w:rPr>
                <w:lang w:val="pt-PT"/>
              </w:rPr>
              <w:t>Mestrado</w:t>
            </w:r>
          </w:p>
        </w:tc>
      </w:tr>
      <w:tr w:rsidR="004F56C8" w:rsidRPr="00F55547" w14:paraId="7F50696F" w14:textId="77777777">
        <w:trPr>
          <w:trHeight w:val="216"/>
        </w:trPr>
        <w:tc>
          <w:tcPr>
            <w:tcW w:w="9929" w:type="dxa"/>
            <w:gridSpan w:val="5"/>
            <w:tcBorders>
              <w:top w:val="single" w:sz="2" w:space="0" w:color="auto"/>
            </w:tcBorders>
          </w:tcPr>
          <w:p w14:paraId="537155E1" w14:textId="77777777" w:rsidR="004F56C8" w:rsidRDefault="004F56C8">
            <w:pPr>
              <w:rPr>
                <w:lang w:val="pt-PT"/>
              </w:rPr>
            </w:pPr>
          </w:p>
          <w:p w14:paraId="3DF87294" w14:textId="32D54489" w:rsidR="00372F7F" w:rsidRPr="004F56C8" w:rsidRDefault="00372F7F" w:rsidP="00307E6C">
            <w:pPr>
              <w:rPr>
                <w:b/>
                <w:color w:val="1F497D"/>
                <w:lang w:val="pt-PT"/>
              </w:rPr>
            </w:pPr>
            <w:r w:rsidRPr="004F56C8">
              <w:rPr>
                <w:b/>
                <w:color w:val="1F497D"/>
                <w:lang w:val="pt-PT"/>
              </w:rPr>
              <w:t xml:space="preserve">Ano </w:t>
            </w:r>
            <w:r w:rsidR="00256775" w:rsidRPr="00256775">
              <w:rPr>
                <w:b/>
                <w:color w:val="1F497D"/>
                <w:lang w:val="pt-PT"/>
              </w:rPr>
              <w:t>L</w:t>
            </w:r>
            <w:r w:rsidR="00EF36A1" w:rsidRPr="00256775">
              <w:rPr>
                <w:b/>
                <w:color w:val="1F497D"/>
                <w:lang w:val="pt-PT"/>
              </w:rPr>
              <w:t>etivo</w:t>
            </w:r>
            <w:r w:rsidRPr="004F56C8">
              <w:rPr>
                <w:b/>
                <w:color w:val="1F497D"/>
                <w:lang w:val="pt-PT"/>
              </w:rPr>
              <w:t xml:space="preserve"> 20</w:t>
            </w:r>
            <w:r w:rsidR="00EF36A1">
              <w:rPr>
                <w:b/>
                <w:color w:val="1F497D"/>
                <w:lang w:val="pt-PT"/>
              </w:rPr>
              <w:t>1</w:t>
            </w:r>
            <w:r w:rsidR="00E013B9">
              <w:rPr>
                <w:b/>
                <w:color w:val="1F497D"/>
                <w:lang w:val="pt-PT"/>
              </w:rPr>
              <w:t>9</w:t>
            </w:r>
            <w:r w:rsidRPr="004F56C8">
              <w:rPr>
                <w:b/>
                <w:color w:val="1F497D"/>
                <w:lang w:val="pt-PT"/>
              </w:rPr>
              <w:t>/20</w:t>
            </w:r>
            <w:r w:rsidR="00E013B9">
              <w:rPr>
                <w:b/>
                <w:color w:val="1F497D"/>
                <w:lang w:val="pt-PT"/>
              </w:rPr>
              <w:t>20</w:t>
            </w:r>
            <w:r w:rsidRPr="004F56C8">
              <w:rPr>
                <w:b/>
                <w:color w:val="1F497D"/>
                <w:lang w:val="pt-PT"/>
              </w:rPr>
              <w:t>, Mest</w:t>
            </w:r>
            <w:r w:rsidR="00E30EBF">
              <w:rPr>
                <w:b/>
                <w:color w:val="1F497D"/>
                <w:lang w:val="pt-PT"/>
              </w:rPr>
              <w:t>rado em Engenharia Informática, F</w:t>
            </w:r>
            <w:r w:rsidR="00EF36A1">
              <w:rPr>
                <w:b/>
                <w:color w:val="1F497D"/>
                <w:lang w:val="pt-PT"/>
              </w:rPr>
              <w:t xml:space="preserve">CEE / </w:t>
            </w:r>
            <w:r w:rsidRPr="004F56C8">
              <w:rPr>
                <w:b/>
                <w:color w:val="1F497D"/>
                <w:lang w:val="pt-PT"/>
              </w:rPr>
              <w:t>Universidade da Madeira</w:t>
            </w:r>
          </w:p>
        </w:tc>
      </w:tr>
      <w:tr w:rsidR="004F56C8" w:rsidRPr="00F55547" w14:paraId="136121EA" w14:textId="77777777">
        <w:trPr>
          <w:trHeight w:val="288"/>
        </w:trPr>
        <w:tc>
          <w:tcPr>
            <w:tcW w:w="4440" w:type="dxa"/>
            <w:tcBorders>
              <w:bottom w:val="single" w:sz="2" w:space="0" w:color="auto"/>
            </w:tcBorders>
          </w:tcPr>
          <w:p w14:paraId="4AE9C714" w14:textId="77777777" w:rsidR="00BA38AB" w:rsidRPr="00AF7E9B" w:rsidRDefault="00BA38AB" w:rsidP="00372F7F">
            <w:pPr>
              <w:rPr>
                <w:lang w:val="pt-PT"/>
              </w:rPr>
            </w:pPr>
          </w:p>
        </w:tc>
        <w:tc>
          <w:tcPr>
            <w:tcW w:w="266" w:type="dxa"/>
            <w:tcBorders>
              <w:bottom w:val="single" w:sz="2" w:space="0" w:color="auto"/>
            </w:tcBorders>
          </w:tcPr>
          <w:p w14:paraId="05871892" w14:textId="77777777" w:rsidR="004F56C8" w:rsidRPr="00AF7E9B" w:rsidRDefault="004F56C8">
            <w:pPr>
              <w:rPr>
                <w:lang w:val="pt-PT"/>
              </w:rPr>
            </w:pPr>
          </w:p>
        </w:tc>
        <w:tc>
          <w:tcPr>
            <w:tcW w:w="5223" w:type="dxa"/>
            <w:gridSpan w:val="3"/>
            <w:tcBorders>
              <w:bottom w:val="single" w:sz="2" w:space="0" w:color="auto"/>
            </w:tcBorders>
          </w:tcPr>
          <w:p w14:paraId="2AC64566" w14:textId="77777777" w:rsidR="004F56C8" w:rsidRPr="00AF7E9B" w:rsidRDefault="004F56C8">
            <w:pPr>
              <w:rPr>
                <w:lang w:val="pt-PT"/>
              </w:rPr>
            </w:pPr>
          </w:p>
        </w:tc>
      </w:tr>
      <w:tr w:rsidR="004F56C8" w:rsidRPr="00F55547"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AF7E9B" w:rsidRDefault="00AF7E9B">
            <w:pPr>
              <w:pStyle w:val="Heading2"/>
              <w:rPr>
                <w:lang w:val="pt-PT"/>
              </w:rPr>
            </w:pPr>
            <w:r w:rsidRPr="00AF7E9B">
              <w:rPr>
                <w:lang w:val="pt-PT"/>
              </w:rPr>
              <w:t>Informação sobre o(s) Orientador</w:t>
            </w:r>
            <w:r>
              <w:rPr>
                <w:lang w:val="pt-PT"/>
              </w:rPr>
              <w:t>(</w:t>
            </w:r>
            <w:proofErr w:type="spellStart"/>
            <w:r>
              <w:rPr>
                <w:lang w:val="pt-PT"/>
              </w:rPr>
              <w:t>es</w:t>
            </w:r>
            <w:proofErr w:type="spellEnd"/>
            <w:r>
              <w:rPr>
                <w:lang w:val="pt-PT"/>
              </w:rPr>
              <w:t>)</w:t>
            </w:r>
          </w:p>
        </w:tc>
      </w:tr>
      <w:tr w:rsidR="004F56C8" w:rsidRPr="00F55547" w14:paraId="3EE6E719" w14:textId="77777777">
        <w:trPr>
          <w:trHeight w:val="216"/>
        </w:trPr>
        <w:tc>
          <w:tcPr>
            <w:tcW w:w="9929" w:type="dxa"/>
            <w:gridSpan w:val="5"/>
            <w:tcBorders>
              <w:top w:val="single" w:sz="2" w:space="0" w:color="auto"/>
            </w:tcBorders>
          </w:tcPr>
          <w:p w14:paraId="11D1F669" w14:textId="77777777" w:rsidR="004F56C8" w:rsidRPr="00AF7E9B" w:rsidRDefault="004F56C8">
            <w:pPr>
              <w:rPr>
                <w:lang w:val="pt-PT"/>
              </w:rPr>
            </w:pPr>
          </w:p>
        </w:tc>
      </w:tr>
      <w:tr w:rsidR="00F55547" w:rsidRPr="00F55547" w14:paraId="1900048B" w14:textId="77777777">
        <w:trPr>
          <w:trHeight w:val="288"/>
        </w:trPr>
        <w:tc>
          <w:tcPr>
            <w:tcW w:w="9929" w:type="dxa"/>
            <w:gridSpan w:val="5"/>
            <w:tcBorders>
              <w:bottom w:val="single" w:sz="2" w:space="0" w:color="auto"/>
            </w:tcBorders>
            <w:vAlign w:val="bottom"/>
          </w:tcPr>
          <w:p w14:paraId="3B3C7277" w14:textId="0C1D8E8F" w:rsidR="00F55547" w:rsidRPr="00F55547" w:rsidRDefault="00F55547" w:rsidP="00F55547">
            <w:pPr>
              <w:rPr>
                <w:highlight w:val="yellow"/>
                <w:lang w:val="pt-PT"/>
              </w:rPr>
            </w:pPr>
            <w:r w:rsidRPr="009144E4">
              <w:rPr>
                <w:lang w:val="pt-PT"/>
              </w:rPr>
              <w:t xml:space="preserve">Modelação e Implementação </w:t>
            </w:r>
            <w:r>
              <w:rPr>
                <w:lang w:val="pt-PT"/>
              </w:rPr>
              <w:t xml:space="preserve">da infraestrutura de </w:t>
            </w:r>
            <w:proofErr w:type="spellStart"/>
            <w:r>
              <w:rPr>
                <w:lang w:val="pt-PT"/>
              </w:rPr>
              <w:t>backend</w:t>
            </w:r>
            <w:proofErr w:type="spellEnd"/>
            <w:r>
              <w:rPr>
                <w:lang w:val="pt-PT"/>
              </w:rPr>
              <w:t xml:space="preserve"> para uma</w:t>
            </w:r>
            <w:r w:rsidRPr="009144E4">
              <w:rPr>
                <w:lang w:val="pt-PT"/>
              </w:rPr>
              <w:t xml:space="preserve"> aplicação de venda de Certificados Digitais</w:t>
            </w:r>
          </w:p>
        </w:tc>
      </w:tr>
      <w:tr w:rsidR="004F56C8" w14:paraId="107B2FF8" w14:textId="77777777">
        <w:trPr>
          <w:trHeight w:val="288"/>
        </w:trPr>
        <w:tc>
          <w:tcPr>
            <w:tcW w:w="9929" w:type="dxa"/>
            <w:gridSpan w:val="5"/>
            <w:tcBorders>
              <w:top w:val="single" w:sz="2" w:space="0" w:color="auto"/>
            </w:tcBorders>
          </w:tcPr>
          <w:p w14:paraId="30BAFCA6" w14:textId="2616D1EC" w:rsidR="004F56C8" w:rsidRPr="00372F7F" w:rsidRDefault="00E30EBF">
            <w:pPr>
              <w:rPr>
                <w:color w:val="595959"/>
                <w:lang w:val="en-GB"/>
              </w:rPr>
            </w:pPr>
            <w:proofErr w:type="spellStart"/>
            <w:r>
              <w:rPr>
                <w:color w:val="595959"/>
                <w:lang w:val="en-GB"/>
              </w:rPr>
              <w:t>Título</w:t>
            </w:r>
            <w:proofErr w:type="spellEnd"/>
            <w:r>
              <w:rPr>
                <w:color w:val="595959"/>
                <w:lang w:val="en-GB"/>
              </w:rPr>
              <w:t xml:space="preserve"> do </w:t>
            </w:r>
            <w:proofErr w:type="spellStart"/>
            <w:r>
              <w:rPr>
                <w:color w:val="595959"/>
                <w:lang w:val="en-GB"/>
              </w:rPr>
              <w:t>Proje</w:t>
            </w:r>
            <w:r w:rsidR="00AF7E9B" w:rsidRPr="00372F7F">
              <w:rPr>
                <w:color w:val="595959"/>
                <w:lang w:val="en-GB"/>
              </w:rPr>
              <w:t>to</w:t>
            </w:r>
            <w:proofErr w:type="spellEnd"/>
          </w:p>
        </w:tc>
      </w:tr>
      <w:tr w:rsidR="00AF7E9B" w14:paraId="535870AE" w14:textId="77777777">
        <w:trPr>
          <w:trHeight w:val="288"/>
        </w:trPr>
        <w:tc>
          <w:tcPr>
            <w:tcW w:w="5713" w:type="dxa"/>
            <w:gridSpan w:val="3"/>
            <w:tcBorders>
              <w:bottom w:val="single" w:sz="2" w:space="0" w:color="auto"/>
            </w:tcBorders>
            <w:vAlign w:val="bottom"/>
          </w:tcPr>
          <w:p w14:paraId="60EBF164" w14:textId="0A527BB6" w:rsidR="00AF7E9B" w:rsidRDefault="00FE373F" w:rsidP="003E31D3">
            <w:pPr>
              <w:rPr>
                <w:lang w:val="en-GB"/>
              </w:rPr>
            </w:pPr>
            <w:r>
              <w:rPr>
                <w:lang w:val="en-GB"/>
              </w:rPr>
              <w:t xml:space="preserve">Filipe </w:t>
            </w:r>
            <w:proofErr w:type="spellStart"/>
            <w:r>
              <w:rPr>
                <w:lang w:val="en-GB"/>
              </w:rPr>
              <w:t>Magno</w:t>
            </w:r>
            <w:proofErr w:type="spellEnd"/>
            <w:r>
              <w:rPr>
                <w:lang w:val="en-GB"/>
              </w:rPr>
              <w:t xml:space="preserve"> Gouveia Quintal</w:t>
            </w:r>
          </w:p>
        </w:tc>
        <w:tc>
          <w:tcPr>
            <w:tcW w:w="268" w:type="dxa"/>
            <w:vAlign w:val="bottom"/>
          </w:tcPr>
          <w:p w14:paraId="5698814A" w14:textId="77777777" w:rsidR="00AF7E9B" w:rsidRDefault="00AF7E9B">
            <w:pPr>
              <w:rPr>
                <w:lang w:val="en-GB"/>
              </w:rPr>
            </w:pPr>
          </w:p>
        </w:tc>
        <w:tc>
          <w:tcPr>
            <w:tcW w:w="3948" w:type="dxa"/>
            <w:tcBorders>
              <w:bottom w:val="single" w:sz="2" w:space="0" w:color="auto"/>
            </w:tcBorders>
            <w:vAlign w:val="bottom"/>
          </w:tcPr>
          <w:p w14:paraId="33A4C64E" w14:textId="35466F74" w:rsidR="00AF7E9B" w:rsidRDefault="00AF7E9B" w:rsidP="00A27E93">
            <w:pPr>
              <w:rPr>
                <w:lang w:val="en-GB"/>
              </w:rPr>
            </w:pPr>
            <w:r>
              <w:rPr>
                <w:lang w:val="en-GB"/>
              </w:rPr>
              <w:t>(</w:t>
            </w:r>
            <w:r w:rsidR="00FE373F">
              <w:rPr>
                <w:lang w:val="en-GB"/>
              </w:rPr>
              <w:t>967549595</w:t>
            </w:r>
            <w:r>
              <w:rPr>
                <w:lang w:val="en-GB"/>
              </w:rPr>
              <w:t>)</w:t>
            </w:r>
          </w:p>
        </w:tc>
      </w:tr>
      <w:tr w:rsidR="00AF7E9B" w14:paraId="01347C8B" w14:textId="77777777">
        <w:trPr>
          <w:trHeight w:val="288"/>
        </w:trPr>
        <w:tc>
          <w:tcPr>
            <w:tcW w:w="5713" w:type="dxa"/>
            <w:gridSpan w:val="3"/>
            <w:tcBorders>
              <w:top w:val="single" w:sz="2" w:space="0" w:color="auto"/>
            </w:tcBorders>
          </w:tcPr>
          <w:p w14:paraId="02E7B4F5" w14:textId="77777777" w:rsidR="00AF7E9B" w:rsidRPr="00372F7F" w:rsidRDefault="00AF7E9B">
            <w:pPr>
              <w:rPr>
                <w:color w:val="595959"/>
                <w:lang w:val="en-GB"/>
              </w:rPr>
            </w:pPr>
            <w:r w:rsidRPr="00372F7F">
              <w:rPr>
                <w:color w:val="595959"/>
                <w:lang w:val="en-GB"/>
              </w:rPr>
              <w:t xml:space="preserve">Nome do Professor </w:t>
            </w:r>
            <w:proofErr w:type="spellStart"/>
            <w:r w:rsidRPr="00372F7F">
              <w:rPr>
                <w:color w:val="595959"/>
                <w:lang w:val="en-GB"/>
              </w:rPr>
              <w:t>Orientador</w:t>
            </w:r>
            <w:proofErr w:type="spellEnd"/>
          </w:p>
        </w:tc>
        <w:tc>
          <w:tcPr>
            <w:tcW w:w="268" w:type="dxa"/>
          </w:tcPr>
          <w:p w14:paraId="0E15C425" w14:textId="77777777" w:rsidR="00AF7E9B" w:rsidRPr="00372F7F" w:rsidRDefault="00AF7E9B">
            <w:pPr>
              <w:rPr>
                <w:color w:val="595959"/>
                <w:lang w:val="en-GB"/>
              </w:rPr>
            </w:pPr>
          </w:p>
        </w:tc>
        <w:tc>
          <w:tcPr>
            <w:tcW w:w="3948" w:type="dxa"/>
          </w:tcPr>
          <w:p w14:paraId="74126834" w14:textId="77777777" w:rsidR="00AF7E9B" w:rsidRPr="00372F7F" w:rsidRDefault="00AF7E9B"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AF7E9B" w14:paraId="2FA23FD8" w14:textId="77777777">
        <w:trPr>
          <w:trHeight w:val="288"/>
        </w:trPr>
        <w:tc>
          <w:tcPr>
            <w:tcW w:w="5713" w:type="dxa"/>
            <w:gridSpan w:val="3"/>
            <w:tcBorders>
              <w:bottom w:val="single" w:sz="2" w:space="0" w:color="auto"/>
            </w:tcBorders>
            <w:vAlign w:val="bottom"/>
          </w:tcPr>
          <w:p w14:paraId="559A9877" w14:textId="77777777" w:rsidR="00AF7E9B" w:rsidRDefault="00AF7E9B">
            <w:pPr>
              <w:rPr>
                <w:lang w:val="en-GB"/>
              </w:rPr>
            </w:pPr>
          </w:p>
        </w:tc>
        <w:tc>
          <w:tcPr>
            <w:tcW w:w="268" w:type="dxa"/>
            <w:vAlign w:val="bottom"/>
          </w:tcPr>
          <w:p w14:paraId="26D8015F" w14:textId="77777777" w:rsidR="00AF7E9B" w:rsidRDefault="00AF7E9B">
            <w:pPr>
              <w:rPr>
                <w:lang w:val="en-GB"/>
              </w:rPr>
            </w:pPr>
          </w:p>
        </w:tc>
        <w:tc>
          <w:tcPr>
            <w:tcW w:w="3948" w:type="dxa"/>
            <w:tcBorders>
              <w:bottom w:val="single" w:sz="2" w:space="0" w:color="auto"/>
            </w:tcBorders>
            <w:vAlign w:val="bottom"/>
          </w:tcPr>
          <w:p w14:paraId="47B96D48" w14:textId="70B8A3F4" w:rsidR="00AF7E9B" w:rsidRDefault="00FE373F">
            <w:pPr>
              <w:rPr>
                <w:lang w:val="en-GB"/>
              </w:rPr>
            </w:pPr>
            <w:r>
              <w:rPr>
                <w:lang w:val="en-GB"/>
              </w:rPr>
              <w:t>filipe.quintal@staff.uma.pt</w:t>
            </w:r>
          </w:p>
        </w:tc>
      </w:tr>
      <w:tr w:rsidR="00AF7E9B" w:rsidRPr="00372F7F" w14:paraId="4D958BC6" w14:textId="77777777">
        <w:trPr>
          <w:trHeight w:val="288"/>
        </w:trPr>
        <w:tc>
          <w:tcPr>
            <w:tcW w:w="5713" w:type="dxa"/>
            <w:gridSpan w:val="3"/>
            <w:tcBorders>
              <w:top w:val="single" w:sz="2" w:space="0" w:color="auto"/>
            </w:tcBorders>
          </w:tcPr>
          <w:p w14:paraId="7E780F64" w14:textId="2DFCF3AF" w:rsidR="00AF7E9B" w:rsidRPr="00372F7F" w:rsidRDefault="00E30EBF">
            <w:pPr>
              <w:rPr>
                <w:color w:val="595959"/>
                <w:lang w:val="en-GB"/>
              </w:rPr>
            </w:pPr>
            <w:r>
              <w:rPr>
                <w:color w:val="595959"/>
                <w:lang w:val="en-GB"/>
              </w:rPr>
              <w:t xml:space="preserve">URL do </w:t>
            </w:r>
            <w:proofErr w:type="spellStart"/>
            <w:r>
              <w:rPr>
                <w:color w:val="595959"/>
                <w:lang w:val="en-GB"/>
              </w:rPr>
              <w:t>Proje</w:t>
            </w:r>
            <w:r w:rsidR="00AF7E9B" w:rsidRPr="00372F7F">
              <w:rPr>
                <w:color w:val="595959"/>
                <w:lang w:val="en-GB"/>
              </w:rPr>
              <w:t>to</w:t>
            </w:r>
            <w:proofErr w:type="spellEnd"/>
          </w:p>
        </w:tc>
        <w:tc>
          <w:tcPr>
            <w:tcW w:w="268" w:type="dxa"/>
          </w:tcPr>
          <w:p w14:paraId="5EF36BEF" w14:textId="77777777" w:rsidR="00AF7E9B" w:rsidRPr="00372F7F" w:rsidRDefault="00AF7E9B">
            <w:pPr>
              <w:rPr>
                <w:color w:val="595959"/>
                <w:lang w:val="en-GB"/>
              </w:rPr>
            </w:pPr>
          </w:p>
        </w:tc>
        <w:tc>
          <w:tcPr>
            <w:tcW w:w="3948" w:type="dxa"/>
            <w:tcBorders>
              <w:top w:val="single" w:sz="2" w:space="0" w:color="auto"/>
            </w:tcBorders>
          </w:tcPr>
          <w:p w14:paraId="3B808C5C" w14:textId="77777777" w:rsidR="00AF7E9B" w:rsidRPr="00372F7F" w:rsidRDefault="00AF7E9B">
            <w:pPr>
              <w:rPr>
                <w:color w:val="595959"/>
                <w:lang w:val="en-GB"/>
              </w:rPr>
            </w:pPr>
            <w:r w:rsidRPr="00372F7F">
              <w:rPr>
                <w:color w:val="595959"/>
                <w:lang w:val="en-GB"/>
              </w:rPr>
              <w:t>E-Mail</w:t>
            </w:r>
          </w:p>
        </w:tc>
      </w:tr>
    </w:tbl>
    <w:p w14:paraId="7D200969" w14:textId="77777777" w:rsidR="00B41463" w:rsidRPr="00372F7F" w:rsidRDefault="00B41463">
      <w:pPr>
        <w:rPr>
          <w:color w:val="595959"/>
          <w:lang w:val="en-GB"/>
        </w:rPr>
      </w:pPr>
    </w:p>
    <w:p w14:paraId="51160338" w14:textId="77777777" w:rsidR="00C92C47" w:rsidRPr="00372F7F" w:rsidRDefault="00C92C47">
      <w:pPr>
        <w:rPr>
          <w:color w:val="595959"/>
          <w:lang w:val="pt-PT"/>
        </w:rPr>
      </w:pPr>
      <w:r w:rsidRPr="00372F7F">
        <w:rPr>
          <w:color w:val="595959"/>
          <w:lang w:val="pt-PT"/>
        </w:rPr>
        <w:t xml:space="preserve">Preencher no caso de existir um </w:t>
      </w:r>
      <w:proofErr w:type="spellStart"/>
      <w:r w:rsidRPr="00372F7F">
        <w:rPr>
          <w:color w:val="595959"/>
          <w:lang w:val="pt-PT"/>
        </w:rPr>
        <w:t>Co-Orientador</w:t>
      </w:r>
      <w:proofErr w:type="spellEnd"/>
      <w:r w:rsidRPr="00372F7F">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14:paraId="032B3F96" w14:textId="77777777">
        <w:trPr>
          <w:trHeight w:val="288"/>
        </w:trPr>
        <w:tc>
          <w:tcPr>
            <w:tcW w:w="5713" w:type="dxa"/>
            <w:tcBorders>
              <w:bottom w:val="single" w:sz="2" w:space="0" w:color="auto"/>
            </w:tcBorders>
            <w:vAlign w:val="bottom"/>
          </w:tcPr>
          <w:p w14:paraId="548661C5" w14:textId="33C586E0" w:rsidR="00C92C47" w:rsidRPr="00C92C47" w:rsidRDefault="006145ED" w:rsidP="004F56C8">
            <w:pPr>
              <w:rPr>
                <w:lang w:val="pt-PT"/>
              </w:rPr>
            </w:pPr>
            <w:r>
              <w:rPr>
                <w:lang w:val="pt-PT"/>
              </w:rPr>
              <w:t>Sofia Catarina Câmara Leme Pessanha de Meneses</w:t>
            </w:r>
          </w:p>
        </w:tc>
        <w:tc>
          <w:tcPr>
            <w:tcW w:w="268" w:type="dxa"/>
            <w:vAlign w:val="bottom"/>
          </w:tcPr>
          <w:p w14:paraId="4261A805" w14:textId="77777777" w:rsidR="00C92C47" w:rsidRPr="00C92C47" w:rsidRDefault="00C92C47" w:rsidP="004F56C8">
            <w:pPr>
              <w:rPr>
                <w:lang w:val="pt-PT"/>
              </w:rPr>
            </w:pPr>
          </w:p>
        </w:tc>
        <w:tc>
          <w:tcPr>
            <w:tcW w:w="3948" w:type="dxa"/>
            <w:tcBorders>
              <w:bottom w:val="single" w:sz="2" w:space="0" w:color="auto"/>
            </w:tcBorders>
            <w:vAlign w:val="bottom"/>
          </w:tcPr>
          <w:p w14:paraId="37779F69" w14:textId="705E8FA5" w:rsidR="00C92C47" w:rsidRDefault="006145ED" w:rsidP="004F56C8">
            <w:pPr>
              <w:rPr>
                <w:lang w:val="en-GB"/>
              </w:rPr>
            </w:pPr>
            <w:r>
              <w:rPr>
                <w:rStyle w:val="bodyChar"/>
              </w:rPr>
              <w:t>925970388</w:t>
            </w:r>
          </w:p>
        </w:tc>
      </w:tr>
      <w:tr w:rsidR="00C92C47" w14:paraId="217A9EA4" w14:textId="77777777">
        <w:trPr>
          <w:trHeight w:val="288"/>
        </w:trPr>
        <w:tc>
          <w:tcPr>
            <w:tcW w:w="5713" w:type="dxa"/>
            <w:tcBorders>
              <w:top w:val="single" w:sz="2" w:space="0" w:color="auto"/>
            </w:tcBorders>
          </w:tcPr>
          <w:p w14:paraId="2D331910" w14:textId="77777777" w:rsidR="00C92C47" w:rsidRPr="00372F7F" w:rsidRDefault="00C92C47" w:rsidP="00C92C47">
            <w:pPr>
              <w:rPr>
                <w:color w:val="595959"/>
                <w:lang w:val="en-GB"/>
              </w:rPr>
            </w:pPr>
            <w:r w:rsidRPr="00D45054">
              <w:rPr>
                <w:color w:val="595959"/>
                <w:lang w:val="en-GB"/>
              </w:rPr>
              <w:t>Nome</w:t>
            </w:r>
          </w:p>
        </w:tc>
        <w:tc>
          <w:tcPr>
            <w:tcW w:w="268" w:type="dxa"/>
          </w:tcPr>
          <w:p w14:paraId="1C553DCE" w14:textId="77777777" w:rsidR="00C92C47" w:rsidRPr="00372F7F" w:rsidRDefault="00C92C47" w:rsidP="004F56C8">
            <w:pPr>
              <w:rPr>
                <w:color w:val="595959"/>
                <w:lang w:val="en-GB"/>
              </w:rPr>
            </w:pPr>
          </w:p>
        </w:tc>
        <w:tc>
          <w:tcPr>
            <w:tcW w:w="3948" w:type="dxa"/>
          </w:tcPr>
          <w:p w14:paraId="0D30BACA" w14:textId="77777777" w:rsidR="00C92C47" w:rsidRPr="00372F7F" w:rsidRDefault="00C92C47"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C92C47" w14:paraId="029F2999" w14:textId="77777777">
        <w:trPr>
          <w:trHeight w:val="288"/>
        </w:trPr>
        <w:tc>
          <w:tcPr>
            <w:tcW w:w="5713" w:type="dxa"/>
            <w:tcBorders>
              <w:bottom w:val="single" w:sz="2" w:space="0" w:color="auto"/>
            </w:tcBorders>
            <w:vAlign w:val="bottom"/>
          </w:tcPr>
          <w:p w14:paraId="7824C973" w14:textId="03A5B905" w:rsidR="00C92C47" w:rsidRDefault="000F15CA" w:rsidP="004F56C8">
            <w:pPr>
              <w:rPr>
                <w:lang w:val="en-GB"/>
              </w:rPr>
            </w:pPr>
            <w:r>
              <w:rPr>
                <w:lang w:val="en-GB"/>
              </w:rPr>
              <w:t>ACIN iCloud Solutions</w:t>
            </w:r>
          </w:p>
        </w:tc>
        <w:tc>
          <w:tcPr>
            <w:tcW w:w="268" w:type="dxa"/>
            <w:vAlign w:val="bottom"/>
          </w:tcPr>
          <w:p w14:paraId="365132BF" w14:textId="77777777" w:rsidR="00C92C47" w:rsidRDefault="00C92C47" w:rsidP="004F56C8">
            <w:pPr>
              <w:rPr>
                <w:lang w:val="en-GB"/>
              </w:rPr>
            </w:pPr>
          </w:p>
        </w:tc>
        <w:tc>
          <w:tcPr>
            <w:tcW w:w="3948" w:type="dxa"/>
            <w:tcBorders>
              <w:bottom w:val="single" w:sz="2" w:space="0" w:color="auto"/>
            </w:tcBorders>
            <w:vAlign w:val="bottom"/>
          </w:tcPr>
          <w:p w14:paraId="64148780" w14:textId="225DD610" w:rsidR="00C92C47" w:rsidRDefault="00D45054" w:rsidP="004F56C8">
            <w:pPr>
              <w:rPr>
                <w:lang w:val="en-GB"/>
              </w:rPr>
            </w:pPr>
            <w:r w:rsidRPr="00D45054">
              <w:rPr>
                <w:lang w:val="en-GB"/>
              </w:rPr>
              <w:t>sofia.meneses@acin.pt</w:t>
            </w:r>
          </w:p>
        </w:tc>
      </w:tr>
      <w:tr w:rsidR="00C92C47" w14:paraId="37676E9D" w14:textId="77777777">
        <w:trPr>
          <w:trHeight w:val="288"/>
        </w:trPr>
        <w:tc>
          <w:tcPr>
            <w:tcW w:w="5713" w:type="dxa"/>
            <w:tcBorders>
              <w:top w:val="single" w:sz="2" w:space="0" w:color="auto"/>
            </w:tcBorders>
          </w:tcPr>
          <w:p w14:paraId="2F0B7BDE" w14:textId="77777777" w:rsidR="00C92C47" w:rsidRPr="00372F7F" w:rsidRDefault="00C92C47" w:rsidP="004F56C8">
            <w:pPr>
              <w:rPr>
                <w:color w:val="595959"/>
                <w:lang w:val="en-GB"/>
              </w:rPr>
            </w:pPr>
            <w:proofErr w:type="spellStart"/>
            <w:r w:rsidRPr="00372F7F">
              <w:rPr>
                <w:color w:val="595959"/>
                <w:lang w:val="en-GB"/>
              </w:rPr>
              <w:t>Departamento</w:t>
            </w:r>
            <w:proofErr w:type="spellEnd"/>
            <w:r w:rsidRPr="00372F7F">
              <w:rPr>
                <w:color w:val="595959"/>
                <w:lang w:val="en-GB"/>
              </w:rPr>
              <w:t xml:space="preserve"> </w:t>
            </w:r>
            <w:proofErr w:type="spellStart"/>
            <w:r w:rsidRPr="00372F7F">
              <w:rPr>
                <w:color w:val="595959"/>
                <w:lang w:val="en-GB"/>
              </w:rPr>
              <w:t>ou</w:t>
            </w:r>
            <w:proofErr w:type="spellEnd"/>
            <w:r w:rsidRPr="00372F7F">
              <w:rPr>
                <w:color w:val="595959"/>
                <w:lang w:val="en-GB"/>
              </w:rPr>
              <w:t xml:space="preserve"> </w:t>
            </w:r>
            <w:proofErr w:type="spellStart"/>
            <w:r w:rsidRPr="00372F7F">
              <w:rPr>
                <w:color w:val="595959"/>
                <w:lang w:val="en-GB"/>
              </w:rPr>
              <w:t>Empresa</w:t>
            </w:r>
            <w:proofErr w:type="spellEnd"/>
          </w:p>
        </w:tc>
        <w:tc>
          <w:tcPr>
            <w:tcW w:w="268" w:type="dxa"/>
          </w:tcPr>
          <w:p w14:paraId="669BD0B6" w14:textId="77777777" w:rsidR="00C92C47" w:rsidRPr="00372F7F" w:rsidRDefault="00C92C47" w:rsidP="004F56C8">
            <w:pPr>
              <w:rPr>
                <w:color w:val="595959"/>
                <w:lang w:val="en-GB"/>
              </w:rPr>
            </w:pPr>
          </w:p>
        </w:tc>
        <w:tc>
          <w:tcPr>
            <w:tcW w:w="3948" w:type="dxa"/>
            <w:tcBorders>
              <w:top w:val="single" w:sz="2" w:space="0" w:color="auto"/>
            </w:tcBorders>
          </w:tcPr>
          <w:p w14:paraId="02A2B787" w14:textId="77777777" w:rsidR="00C92C47" w:rsidRPr="00372F7F" w:rsidRDefault="00C92C47" w:rsidP="004F56C8">
            <w:pPr>
              <w:rPr>
                <w:color w:val="595959"/>
                <w:lang w:val="en-GB"/>
              </w:rPr>
            </w:pPr>
            <w:r w:rsidRPr="00372F7F">
              <w:rPr>
                <w:color w:val="595959"/>
                <w:lang w:val="en-GB"/>
              </w:rPr>
              <w:t>E-Mail</w:t>
            </w:r>
          </w:p>
        </w:tc>
      </w:tr>
    </w:tbl>
    <w:p w14:paraId="160B5C33" w14:textId="77777777" w:rsidR="00C92C47" w:rsidRDefault="00C92C47">
      <w:pPr>
        <w:rPr>
          <w:lang w:val="en-GB"/>
        </w:rPr>
      </w:pPr>
    </w:p>
    <w:p w14:paraId="4CDCCEDE" w14:textId="77777777" w:rsidR="00C92C47" w:rsidRPr="00372F7F" w:rsidRDefault="00C92C47" w:rsidP="00C92C47">
      <w:pPr>
        <w:rPr>
          <w:color w:val="595959"/>
          <w:lang w:val="pt-PT"/>
        </w:rPr>
      </w:pPr>
      <w:r w:rsidRPr="00372F7F">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7F1928" w14:paraId="0D26B706" w14:textId="77777777">
        <w:trPr>
          <w:trHeight w:val="288"/>
        </w:trPr>
        <w:tc>
          <w:tcPr>
            <w:tcW w:w="5713" w:type="dxa"/>
            <w:tcBorders>
              <w:bottom w:val="single" w:sz="2" w:space="0" w:color="auto"/>
            </w:tcBorders>
            <w:vAlign w:val="bottom"/>
          </w:tcPr>
          <w:p w14:paraId="4DF8F948" w14:textId="672C7A36" w:rsidR="00C92C47" w:rsidRPr="00C92C47" w:rsidRDefault="00D45054" w:rsidP="004F56C8">
            <w:pPr>
              <w:rPr>
                <w:lang w:val="pt-PT"/>
              </w:rPr>
            </w:pPr>
            <w:r>
              <w:rPr>
                <w:lang w:val="pt-PT"/>
              </w:rPr>
              <w:t>Francisco José Figueira Gouveia Caldeira</w:t>
            </w:r>
          </w:p>
        </w:tc>
        <w:tc>
          <w:tcPr>
            <w:tcW w:w="268" w:type="dxa"/>
            <w:vAlign w:val="bottom"/>
          </w:tcPr>
          <w:p w14:paraId="638028CE" w14:textId="77777777" w:rsidR="00C92C47" w:rsidRPr="00C92C47" w:rsidRDefault="00C92C47" w:rsidP="004F56C8">
            <w:pPr>
              <w:rPr>
                <w:lang w:val="pt-PT"/>
              </w:rPr>
            </w:pPr>
          </w:p>
        </w:tc>
        <w:tc>
          <w:tcPr>
            <w:tcW w:w="3948" w:type="dxa"/>
            <w:tcBorders>
              <w:bottom w:val="single" w:sz="2" w:space="0" w:color="auto"/>
            </w:tcBorders>
            <w:vAlign w:val="bottom"/>
          </w:tcPr>
          <w:p w14:paraId="46AA4505" w14:textId="4B4AAA81" w:rsidR="00C92C47" w:rsidRPr="005446E7" w:rsidRDefault="00D45054" w:rsidP="00C92C47">
            <w:pPr>
              <w:rPr>
                <w:lang w:val="pt-PT"/>
              </w:rPr>
            </w:pPr>
            <w:r>
              <w:rPr>
                <w:lang w:val="pt-PT"/>
              </w:rPr>
              <w:t>2004019</w:t>
            </w:r>
          </w:p>
        </w:tc>
      </w:tr>
      <w:tr w:rsidR="00C92C47" w14:paraId="1A3A09BE" w14:textId="77777777">
        <w:trPr>
          <w:trHeight w:val="288"/>
        </w:trPr>
        <w:tc>
          <w:tcPr>
            <w:tcW w:w="5713" w:type="dxa"/>
            <w:tcBorders>
              <w:top w:val="single" w:sz="2" w:space="0" w:color="auto"/>
            </w:tcBorders>
          </w:tcPr>
          <w:p w14:paraId="21480B5E" w14:textId="77777777" w:rsidR="00C92C47" w:rsidRPr="00372F7F" w:rsidRDefault="00C92C47" w:rsidP="004F56C8">
            <w:pPr>
              <w:rPr>
                <w:color w:val="595959"/>
                <w:lang w:val="en-GB"/>
              </w:rPr>
            </w:pPr>
            <w:r w:rsidRPr="00372F7F">
              <w:rPr>
                <w:color w:val="595959"/>
                <w:lang w:val="en-GB"/>
              </w:rPr>
              <w:t>Nome</w:t>
            </w:r>
          </w:p>
        </w:tc>
        <w:tc>
          <w:tcPr>
            <w:tcW w:w="268" w:type="dxa"/>
          </w:tcPr>
          <w:p w14:paraId="63E8D2BD" w14:textId="77777777" w:rsidR="00C92C47" w:rsidRPr="00372F7F" w:rsidRDefault="00C92C47" w:rsidP="004F56C8">
            <w:pPr>
              <w:rPr>
                <w:color w:val="595959"/>
                <w:lang w:val="en-GB"/>
              </w:rPr>
            </w:pPr>
          </w:p>
        </w:tc>
        <w:tc>
          <w:tcPr>
            <w:tcW w:w="3948" w:type="dxa"/>
          </w:tcPr>
          <w:p w14:paraId="75E98256" w14:textId="77777777" w:rsidR="00C92C47" w:rsidRPr="00372F7F" w:rsidRDefault="00C92C47" w:rsidP="004F56C8">
            <w:pPr>
              <w:rPr>
                <w:color w:val="595959"/>
                <w:lang w:val="en-GB"/>
              </w:rPr>
            </w:pPr>
            <w:r w:rsidRPr="00372F7F">
              <w:rPr>
                <w:color w:val="595959"/>
                <w:lang w:val="en-GB"/>
              </w:rPr>
              <w:t xml:space="preserve">Nº de </w:t>
            </w:r>
            <w:proofErr w:type="spellStart"/>
            <w:r w:rsidRPr="00372F7F">
              <w:rPr>
                <w:color w:val="595959"/>
                <w:lang w:val="en-GB"/>
              </w:rPr>
              <w:t>Aluno</w:t>
            </w:r>
            <w:proofErr w:type="spellEnd"/>
          </w:p>
        </w:tc>
      </w:tr>
    </w:tbl>
    <w:p w14:paraId="3F947219" w14:textId="77777777" w:rsidR="00C92C47" w:rsidRDefault="00C92C47">
      <w:pPr>
        <w:rPr>
          <w:lang w:val="en-GB"/>
        </w:rPr>
      </w:pPr>
    </w:p>
    <w:tbl>
      <w:tblPr>
        <w:tblW w:w="9929" w:type="dxa"/>
        <w:tblLook w:val="01E0" w:firstRow="1" w:lastRow="1" w:firstColumn="1" w:lastColumn="1" w:noHBand="0" w:noVBand="0"/>
      </w:tblPr>
      <w:tblGrid>
        <w:gridCol w:w="9929"/>
      </w:tblGrid>
      <w:tr w:rsidR="00C92C47" w:rsidRPr="00F55547"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AF7E9B" w:rsidRDefault="00C92C47" w:rsidP="00C92C47">
            <w:pPr>
              <w:pStyle w:val="Heading2"/>
              <w:rPr>
                <w:lang w:val="pt-PT"/>
              </w:rPr>
            </w:pPr>
            <w:r w:rsidRPr="00AF7E9B">
              <w:rPr>
                <w:lang w:val="pt-PT"/>
              </w:rPr>
              <w:t xml:space="preserve">Informação sobre </w:t>
            </w:r>
            <w:r>
              <w:rPr>
                <w:lang w:val="pt-PT"/>
              </w:rPr>
              <w:t>a Dissertação</w:t>
            </w:r>
            <w:r w:rsidR="00D5199C">
              <w:rPr>
                <w:lang w:val="pt-PT"/>
              </w:rPr>
              <w:t>/Projeto/Estágio</w:t>
            </w:r>
          </w:p>
        </w:tc>
      </w:tr>
    </w:tbl>
    <w:p w14:paraId="33A1F4B9" w14:textId="77777777" w:rsidR="00C92C47" w:rsidRDefault="00C92C47">
      <w:pPr>
        <w:rPr>
          <w:lang w:val="pt-PT"/>
        </w:rPr>
      </w:pPr>
    </w:p>
    <w:tbl>
      <w:tblPr>
        <w:tblW w:w="9929" w:type="dxa"/>
        <w:tblLook w:val="01E0" w:firstRow="1" w:lastRow="1" w:firstColumn="1" w:lastColumn="1" w:noHBand="0" w:noVBand="0"/>
      </w:tblPr>
      <w:tblGrid>
        <w:gridCol w:w="10151"/>
      </w:tblGrid>
      <w:tr w:rsidR="00BA38AB" w:rsidRPr="00F55547" w14:paraId="25551FC2" w14:textId="77777777">
        <w:trPr>
          <w:trHeight w:val="288"/>
        </w:trPr>
        <w:tc>
          <w:tcPr>
            <w:tcW w:w="9929" w:type="dxa"/>
            <w:tcBorders>
              <w:bottom w:val="single" w:sz="2" w:space="0" w:color="auto"/>
            </w:tcBorders>
            <w:vAlign w:val="bottom"/>
          </w:tcPr>
          <w:p w14:paraId="67363326" w14:textId="10A3F431" w:rsidR="00BA38AB" w:rsidRPr="009C1381" w:rsidRDefault="005446E7" w:rsidP="004F56C8">
            <w:pPr>
              <w:rPr>
                <w:lang w:val="pt-PT"/>
              </w:rPr>
            </w:pPr>
            <w:r w:rsidRPr="000F15CA">
              <w:rPr>
                <w:lang w:val="pt-PT"/>
              </w:rPr>
              <w:t xml:space="preserve"> </w:t>
            </w:r>
            <w:r w:rsidR="009C1381" w:rsidRPr="009C1381">
              <w:rPr>
                <w:lang w:val="pt-PT"/>
              </w:rPr>
              <w:t>Engenharia Informática, Engenharia de Software</w:t>
            </w:r>
            <w:r w:rsidR="009C1381">
              <w:rPr>
                <w:lang w:val="pt-PT"/>
              </w:rPr>
              <w:t>, Engenharia de Requisitos</w:t>
            </w:r>
          </w:p>
        </w:tc>
      </w:tr>
      <w:tr w:rsidR="00BA38AB" w:rsidRPr="00F55547" w14:paraId="382A6393" w14:textId="77777777">
        <w:trPr>
          <w:trHeight w:val="288"/>
        </w:trPr>
        <w:tc>
          <w:tcPr>
            <w:tcW w:w="9929" w:type="dxa"/>
            <w:tcBorders>
              <w:top w:val="single" w:sz="2" w:space="0" w:color="auto"/>
            </w:tcBorders>
          </w:tcPr>
          <w:p w14:paraId="4DB01EFB" w14:textId="77777777" w:rsidR="00BA38AB" w:rsidRPr="005446E7" w:rsidRDefault="00BA38AB" w:rsidP="004F56C8">
            <w:pPr>
              <w:rPr>
                <w:color w:val="595959"/>
                <w:lang w:val="pt-PT"/>
              </w:rPr>
            </w:pPr>
            <w:r w:rsidRPr="005446E7">
              <w:rPr>
                <w:color w:val="595959"/>
                <w:lang w:val="pt-PT"/>
              </w:rPr>
              <w:t>Área(s) Científica(s)</w:t>
            </w:r>
          </w:p>
          <w:p w14:paraId="78A1644A" w14:textId="77777777" w:rsidR="00BA38AB" w:rsidRPr="005446E7" w:rsidRDefault="00BA38AB" w:rsidP="004F56C8">
            <w:pPr>
              <w:rPr>
                <w:lang w:val="pt-PT"/>
              </w:rPr>
            </w:pPr>
          </w:p>
          <w:p w14:paraId="6291544E" w14:textId="77777777" w:rsidR="00BA38AB" w:rsidRPr="005446E7" w:rsidRDefault="00BA38AB" w:rsidP="004F56C8">
            <w:pPr>
              <w:rPr>
                <w:color w:val="595959"/>
                <w:lang w:val="pt-PT"/>
              </w:rPr>
            </w:pPr>
            <w:r w:rsidRPr="005446E7">
              <w:rPr>
                <w:color w:val="595959"/>
                <w:lang w:val="pt-PT"/>
              </w:rPr>
              <w:t>Motivação</w:t>
            </w:r>
          </w:p>
          <w:tbl>
            <w:tblPr>
              <w:tblW w:w="9929" w:type="dxa"/>
              <w:tblLook w:val="01E0" w:firstRow="1" w:lastRow="1" w:firstColumn="1" w:lastColumn="1" w:noHBand="0" w:noVBand="0"/>
            </w:tblPr>
            <w:tblGrid>
              <w:gridCol w:w="9929"/>
            </w:tblGrid>
            <w:tr w:rsidR="00BA38AB" w:rsidRPr="00F55547" w14:paraId="75E00041"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3C9FEFDE" w14:textId="1D9594EF" w:rsidR="000F15CA" w:rsidRDefault="000F15CA" w:rsidP="00295606">
                  <w:pPr>
                    <w:pStyle w:val="ListParagraph"/>
                    <w:rPr>
                      <w:lang w:val="pt-PT"/>
                    </w:rPr>
                  </w:pPr>
                  <w:r w:rsidRPr="000F15CA">
                    <w:rPr>
                      <w:lang w:val="pt-PT"/>
                    </w:rPr>
                    <w:t xml:space="preserve">A GTS - Global </w:t>
                  </w:r>
                  <w:proofErr w:type="spellStart"/>
                  <w:r w:rsidRPr="000F15CA">
                    <w:rPr>
                      <w:lang w:val="pt-PT"/>
                    </w:rPr>
                    <w:t>Trusted</w:t>
                  </w:r>
                  <w:proofErr w:type="spellEnd"/>
                  <w:r w:rsidRPr="000F15CA">
                    <w:rPr>
                      <w:lang w:val="pt-PT"/>
                    </w:rPr>
                    <w:t xml:space="preserve"> </w:t>
                  </w:r>
                  <w:proofErr w:type="spellStart"/>
                  <w:r w:rsidRPr="000F15CA">
                    <w:rPr>
                      <w:lang w:val="pt-PT"/>
                    </w:rPr>
                    <w:t>Sign</w:t>
                  </w:r>
                  <w:proofErr w:type="spellEnd"/>
                  <w:r w:rsidRPr="000F15CA">
                    <w:rPr>
                      <w:lang w:val="pt-PT"/>
                    </w:rPr>
                    <w:t xml:space="preserve"> é uma prestadora de serviços de confiança, credenciada em Portugal pelo Gabinete Nacional de Segurança, que dispõe de diversos produtos, nomeadamente Selos Temporais, certificados qualificados de Assinatura Digital, certificados qualificados de Selos Eletrónicos e certificados qualificados para identificação de websites, disponível em </w:t>
                  </w:r>
                  <w:hyperlink r:id="rId5" w:history="1">
                    <w:r w:rsidRPr="00BC5427">
                      <w:rPr>
                        <w:rStyle w:val="Hyperlink"/>
                        <w:lang w:val="pt-PT"/>
                      </w:rPr>
                      <w:t>https://www.globaltrustedsign.com/</w:t>
                    </w:r>
                  </w:hyperlink>
                  <w:r w:rsidRPr="000F15CA">
                    <w:rPr>
                      <w:lang w:val="pt-PT"/>
                    </w:rPr>
                    <w:t>.</w:t>
                  </w:r>
                </w:p>
                <w:p w14:paraId="45B7901E" w14:textId="77777777" w:rsidR="000F15CA" w:rsidRDefault="000F15CA" w:rsidP="00295606">
                  <w:pPr>
                    <w:pStyle w:val="ListParagraph"/>
                    <w:rPr>
                      <w:lang w:val="pt-PT"/>
                    </w:rPr>
                  </w:pPr>
                </w:p>
                <w:p w14:paraId="7D545947" w14:textId="624CF8A4" w:rsidR="000F15CA" w:rsidRDefault="000F15CA" w:rsidP="00295606">
                  <w:pPr>
                    <w:pStyle w:val="ListParagraph"/>
                    <w:rPr>
                      <w:lang w:val="pt-PT"/>
                    </w:rPr>
                  </w:pPr>
                  <w:r w:rsidRPr="000F15CA">
                    <w:rPr>
                      <w:lang w:val="pt-PT"/>
                    </w:rPr>
                    <w:t xml:space="preserve">Para a conclusão do Mestrado em Engenharia Informática, na Universidade da Madeira, no decorrer do próximo ano letivo, será proposto o desenvolvimento e implementação do </w:t>
                  </w:r>
                  <w:proofErr w:type="spellStart"/>
                  <w:r w:rsidRPr="000F15CA">
                    <w:rPr>
                      <w:lang w:val="pt-PT"/>
                    </w:rPr>
                    <w:t>backend</w:t>
                  </w:r>
                  <w:proofErr w:type="spellEnd"/>
                  <w:r w:rsidRPr="000F15CA">
                    <w:rPr>
                      <w:lang w:val="pt-PT"/>
                    </w:rPr>
                    <w:t xml:space="preserve"> para o projeto do portal da GTS, que implementará o registo de clientes singulares/coletivos, aquisição/gestão dos produtos, geração de pagamentos online, e também, a aplicação das assinaturas digitais em documentos XML e PDF. Este projeto será implementado sob a orientação científica e pedagógica do professor doutor Filipe Magno de Gouveia Quintal e d</w:t>
                  </w:r>
                  <w:r w:rsidR="006145ED">
                    <w:rPr>
                      <w:lang w:val="pt-PT"/>
                    </w:rPr>
                    <w:t>a diretora de desenvolvimento aplicacional do projeto da GTS engenheira</w:t>
                  </w:r>
                  <w:r w:rsidRPr="000F15CA">
                    <w:rPr>
                      <w:lang w:val="pt-PT"/>
                    </w:rPr>
                    <w:t xml:space="preserve"> </w:t>
                  </w:r>
                  <w:r w:rsidR="006145ED">
                    <w:rPr>
                      <w:lang w:val="pt-PT"/>
                    </w:rPr>
                    <w:t>Sofia Catarina Câmara Leme Pessanha de Meneses</w:t>
                  </w:r>
                  <w:r w:rsidRPr="000F15CA">
                    <w:rPr>
                      <w:lang w:val="pt-PT"/>
                    </w:rPr>
                    <w:t xml:space="preserve">, da empresa ACIN </w:t>
                  </w:r>
                  <w:proofErr w:type="spellStart"/>
                  <w:r w:rsidRPr="000F15CA">
                    <w:rPr>
                      <w:lang w:val="pt-PT"/>
                    </w:rPr>
                    <w:t>iCloud</w:t>
                  </w:r>
                  <w:proofErr w:type="spellEnd"/>
                  <w:r w:rsidRPr="000F15CA">
                    <w:rPr>
                      <w:lang w:val="pt-PT"/>
                    </w:rPr>
                    <w:t xml:space="preserve"> </w:t>
                  </w:r>
                  <w:proofErr w:type="spellStart"/>
                  <w:r w:rsidRPr="000F15CA">
                    <w:rPr>
                      <w:lang w:val="pt-PT"/>
                    </w:rPr>
                    <w:t>Solutions</w:t>
                  </w:r>
                  <w:proofErr w:type="spellEnd"/>
                  <w:r w:rsidRPr="000F15CA">
                    <w:rPr>
                      <w:lang w:val="pt-PT"/>
                    </w:rPr>
                    <w:t xml:space="preserve">, sediada no concelho da Ribeira Brava. </w:t>
                  </w:r>
                </w:p>
                <w:p w14:paraId="063DFF2B" w14:textId="77777777" w:rsidR="000F15CA" w:rsidRDefault="000F15CA" w:rsidP="00295606">
                  <w:pPr>
                    <w:pStyle w:val="ListParagraph"/>
                    <w:rPr>
                      <w:lang w:val="pt-PT"/>
                    </w:rPr>
                  </w:pPr>
                </w:p>
                <w:p w14:paraId="7C5C240D" w14:textId="27F1E72A" w:rsidR="00FE373F" w:rsidRPr="000F15CA" w:rsidRDefault="000F15CA" w:rsidP="00295606">
                  <w:pPr>
                    <w:pStyle w:val="ListParagraph"/>
                    <w:rPr>
                      <w:lang w:val="pt-PT"/>
                    </w:rPr>
                  </w:pPr>
                  <w:r w:rsidRPr="000F15CA">
                    <w:rPr>
                      <w:lang w:val="pt-PT"/>
                    </w:rPr>
                    <w:t xml:space="preserve">Os módulos acima referidos, a serem implementados requerem o levantamento dos requisitos e ainda a sua modelação, estudando e documentando todas as tarefas necessárias para o bom resultado do desenvolvimento deste trabalho ao longo do tempo estipulado para a conclusão da unidade curricular Projeto/Dissertação do 2º ano do mestrado. </w:t>
                  </w:r>
                </w:p>
              </w:tc>
            </w:tr>
          </w:tbl>
          <w:p w14:paraId="2D76AF6E" w14:textId="77777777" w:rsidR="00BA38AB" w:rsidRPr="000F15CA" w:rsidRDefault="00BA38AB" w:rsidP="004F56C8">
            <w:pPr>
              <w:rPr>
                <w:lang w:val="pt-PT"/>
              </w:rPr>
            </w:pPr>
          </w:p>
          <w:p w14:paraId="3D34E581" w14:textId="6CE608E5" w:rsidR="00BA38AB" w:rsidRPr="005446E7" w:rsidRDefault="00E30EBF" w:rsidP="004F56C8">
            <w:pPr>
              <w:rPr>
                <w:color w:val="595959"/>
                <w:lang w:val="pt-PT"/>
              </w:rPr>
            </w:pPr>
            <w:r>
              <w:rPr>
                <w:color w:val="595959"/>
                <w:lang w:val="pt-PT"/>
              </w:rPr>
              <w:t>Obje</w:t>
            </w:r>
            <w:r w:rsidR="00BA38AB" w:rsidRPr="005446E7">
              <w:rPr>
                <w:color w:val="595959"/>
                <w:lang w:val="pt-PT"/>
              </w:rPr>
              <w:t>tivos</w:t>
            </w:r>
          </w:p>
          <w:tbl>
            <w:tblPr>
              <w:tblW w:w="9929" w:type="dxa"/>
              <w:tblLook w:val="01E0" w:firstRow="1" w:lastRow="1" w:firstColumn="1" w:lastColumn="1" w:noHBand="0" w:noVBand="0"/>
            </w:tblPr>
            <w:tblGrid>
              <w:gridCol w:w="9929"/>
            </w:tblGrid>
            <w:tr w:rsidR="00BA38AB" w:rsidRPr="00F55547" w14:paraId="32177BA5"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7FFAEE4F" w14:textId="77777777" w:rsidR="000F15CA" w:rsidRDefault="000F15CA" w:rsidP="000F15CA">
                  <w:pPr>
                    <w:pStyle w:val="ListParagraph"/>
                    <w:rPr>
                      <w:lang w:val="pt-PT"/>
                    </w:rPr>
                  </w:pPr>
                  <w:r w:rsidRPr="000F15CA">
                    <w:rPr>
                      <w:lang w:val="pt-PT"/>
                    </w:rPr>
                    <w:t xml:space="preserve">Com esta nova API pretende-se assim, melhorar o atual projeto que beneficiará de maior rapidez e clareza no código concebido, tendo como o principal objetivo, rejuvenescer e simplificar todo o processo atual desde o registo até geração dos certificados incrementando a segurança a nível de comunicações e salvaguardando todos os dados dos utilizadores da GTS. </w:t>
                  </w:r>
                </w:p>
                <w:p w14:paraId="721312E7" w14:textId="77777777" w:rsidR="000F15CA" w:rsidRDefault="000F15CA" w:rsidP="000F15CA">
                  <w:pPr>
                    <w:pStyle w:val="ListParagraph"/>
                    <w:rPr>
                      <w:lang w:val="pt-PT"/>
                    </w:rPr>
                  </w:pPr>
                </w:p>
                <w:p w14:paraId="33152FF3" w14:textId="77777777" w:rsidR="00D92221" w:rsidRDefault="000F15CA" w:rsidP="000F15CA">
                  <w:pPr>
                    <w:pStyle w:val="ListParagraph"/>
                    <w:rPr>
                      <w:lang w:val="pt-PT"/>
                    </w:rPr>
                  </w:pPr>
                  <w:r w:rsidRPr="000F15CA">
                    <w:rPr>
                      <w:lang w:val="pt-PT"/>
                    </w:rPr>
                    <w:t xml:space="preserve">Esta API será implementada utilizando o protocolo REST juntamente com o protocolo mundialmente conhecido e amplamente utilizado OAuth2.0 para autenticação de utilizadores e aplicações. De ressaltar que o portal GTS será desenvolvido utilizando as ferramentas mais atuais do mercado na área da programação, sendo assim, será utilizada a </w:t>
                  </w:r>
                  <w:proofErr w:type="spellStart"/>
                  <w:r w:rsidRPr="000F15CA">
                    <w:rPr>
                      <w:lang w:val="pt-PT"/>
                    </w:rPr>
                    <w:t>framework</w:t>
                  </w:r>
                  <w:proofErr w:type="spellEnd"/>
                  <w:r w:rsidRPr="000F15CA">
                    <w:rPr>
                      <w:lang w:val="pt-PT"/>
                    </w:rPr>
                    <w:t xml:space="preserve"> </w:t>
                  </w:r>
                  <w:proofErr w:type="spellStart"/>
                  <w:r w:rsidRPr="000F15CA">
                    <w:rPr>
                      <w:lang w:val="pt-PT"/>
                    </w:rPr>
                    <w:t>Laravel</w:t>
                  </w:r>
                  <w:proofErr w:type="spellEnd"/>
                  <w:r w:rsidRPr="000F15CA">
                    <w:rPr>
                      <w:lang w:val="pt-PT"/>
                    </w:rPr>
                    <w:t xml:space="preserve"> versão 7 (sete) e base de dados em </w:t>
                  </w:r>
                  <w:proofErr w:type="spellStart"/>
                  <w:r w:rsidRPr="000F15CA">
                    <w:rPr>
                      <w:lang w:val="pt-PT"/>
                    </w:rPr>
                    <w:t>MySQL</w:t>
                  </w:r>
                  <w:proofErr w:type="spellEnd"/>
                  <w:r>
                    <w:rPr>
                      <w:lang w:val="pt-PT"/>
                    </w:rPr>
                    <w:t>.</w:t>
                  </w:r>
                </w:p>
                <w:p w14:paraId="194D6F23" w14:textId="77777777" w:rsidR="000F15CA" w:rsidRDefault="000F15CA" w:rsidP="000F15CA">
                  <w:pPr>
                    <w:pStyle w:val="ListParagraph"/>
                    <w:rPr>
                      <w:lang w:val="pt-PT"/>
                    </w:rPr>
                  </w:pPr>
                </w:p>
                <w:p w14:paraId="315557D6" w14:textId="03B148FF" w:rsidR="000F15CA" w:rsidRPr="000F15CA" w:rsidRDefault="000F15CA" w:rsidP="000F15CA">
                  <w:pPr>
                    <w:pStyle w:val="ListParagraph"/>
                    <w:rPr>
                      <w:lang w:val="pt-PT"/>
                    </w:rPr>
                  </w:pPr>
                  <w:r w:rsidRPr="006145ED">
                    <w:rPr>
                      <w:lang w:val="pt-PT"/>
                    </w:rPr>
                    <w:lastRenderedPageBreak/>
                    <w:t>Após o desenvolvimento do sistema proposto espera-se também desenvolver uma análise comparativa (qualitativa e quantitativa) com o sistema existente. Esta tarefa irá permitir uma discussão mais detalhada das decisões tomadas, bem como enumerar implicações de implementação para soluções similares</w:t>
                  </w:r>
                </w:p>
              </w:tc>
            </w:tr>
          </w:tbl>
          <w:p w14:paraId="49EF26AF" w14:textId="77777777" w:rsidR="00BA38AB" w:rsidRPr="000F15CA" w:rsidRDefault="00BA38AB" w:rsidP="004F56C8">
            <w:pPr>
              <w:rPr>
                <w:lang w:val="pt-PT"/>
              </w:rPr>
            </w:pPr>
          </w:p>
          <w:p w14:paraId="76ABD4D3" w14:textId="77777777" w:rsidR="00BA38AB" w:rsidRPr="004F56C8" w:rsidRDefault="00BA38AB" w:rsidP="00BA38AB">
            <w:pPr>
              <w:rPr>
                <w:color w:val="595959"/>
                <w:lang w:val="pt-PT"/>
              </w:rPr>
            </w:pPr>
            <w:r w:rsidRPr="004F56C8">
              <w:rPr>
                <w:color w:val="595959"/>
                <w:lang w:val="pt-PT"/>
              </w:rPr>
              <w:t xml:space="preserve">Recursos </w:t>
            </w:r>
          </w:p>
          <w:tbl>
            <w:tblPr>
              <w:tblW w:w="9929" w:type="dxa"/>
              <w:tblLook w:val="01E0" w:firstRow="1" w:lastRow="1" w:firstColumn="1" w:lastColumn="1" w:noHBand="0" w:noVBand="0"/>
            </w:tblPr>
            <w:tblGrid>
              <w:gridCol w:w="9929"/>
            </w:tblGrid>
            <w:tr w:rsidR="00BA38AB" w:rsidRPr="00F55547" w14:paraId="4A144D9E"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20B1569D" w14:textId="1C4E965E" w:rsidR="00372F7F" w:rsidRPr="006145ED" w:rsidRDefault="000F15CA" w:rsidP="004F56C8">
                  <w:pPr>
                    <w:rPr>
                      <w:lang w:val="pt-PT"/>
                    </w:rPr>
                  </w:pPr>
                  <w:r w:rsidRPr="006145ED">
                    <w:rPr>
                      <w:lang w:val="pt-PT"/>
                    </w:rPr>
                    <w:t>Durante o desenvolvimento deste projeto o aluno terá acesso aos Recursos físicos necessários para a implementação do mes</w:t>
                  </w:r>
                  <w:r w:rsidR="00C452E2">
                    <w:rPr>
                      <w:lang w:val="pt-PT"/>
                    </w:rPr>
                    <w:t>mo. O aluno terá também acesso a</w:t>
                  </w:r>
                  <w:r w:rsidRPr="006145ED">
                    <w:rPr>
                      <w:lang w:val="pt-PT"/>
                    </w:rPr>
                    <w:t xml:space="preserve"> colaboradores da ACIN </w:t>
                  </w:r>
                  <w:proofErr w:type="spellStart"/>
                  <w:r w:rsidRPr="006145ED">
                    <w:rPr>
                      <w:lang w:val="pt-PT"/>
                    </w:rPr>
                    <w:t>iCloud</w:t>
                  </w:r>
                  <w:proofErr w:type="spellEnd"/>
                  <w:r w:rsidRPr="006145ED">
                    <w:rPr>
                      <w:lang w:val="pt-PT"/>
                    </w:rPr>
                    <w:t xml:space="preserve"> </w:t>
                  </w:r>
                  <w:proofErr w:type="spellStart"/>
                  <w:r w:rsidRPr="006145ED">
                    <w:rPr>
                      <w:lang w:val="pt-PT"/>
                    </w:rPr>
                    <w:t>Solutions</w:t>
                  </w:r>
                  <w:proofErr w:type="spellEnd"/>
                  <w:r w:rsidRPr="006145ED">
                    <w:rPr>
                      <w:lang w:val="pt-PT"/>
                    </w:rPr>
                    <w:t xml:space="preserve"> para auxiliar nas tarefas de: </w:t>
                  </w:r>
                  <w:proofErr w:type="spellStart"/>
                  <w:r w:rsidRPr="006145ED">
                    <w:rPr>
                      <w:lang w:val="pt-PT"/>
                    </w:rPr>
                    <w:t>Elicitação</w:t>
                  </w:r>
                  <w:proofErr w:type="spellEnd"/>
                  <w:r w:rsidRPr="006145ED">
                    <w:rPr>
                      <w:lang w:val="pt-PT"/>
                    </w:rPr>
                    <w:t xml:space="preserve"> de Requisitos, Priorização de Requisitos, </w:t>
                  </w:r>
                  <w:proofErr w:type="spellStart"/>
                  <w:r w:rsidRPr="006145ED">
                    <w:rPr>
                      <w:lang w:val="pt-PT"/>
                    </w:rPr>
                    <w:t>Elicit</w:t>
                  </w:r>
                  <w:r w:rsidR="00C452E2">
                    <w:rPr>
                      <w:lang w:val="pt-PT"/>
                    </w:rPr>
                    <w:t>ação</w:t>
                  </w:r>
                  <w:proofErr w:type="spellEnd"/>
                  <w:r w:rsidR="00C452E2">
                    <w:rPr>
                      <w:lang w:val="pt-PT"/>
                    </w:rPr>
                    <w:t xml:space="preserve"> de métricas de qualidade e</w:t>
                  </w:r>
                  <w:r w:rsidRPr="006145ED">
                    <w:rPr>
                      <w:lang w:val="pt-PT"/>
                    </w:rPr>
                    <w:t xml:space="preserve"> testes.</w:t>
                  </w:r>
                </w:p>
                <w:p w14:paraId="71142A17" w14:textId="2D9FB4C9" w:rsidR="000F15CA" w:rsidRPr="006145ED" w:rsidRDefault="000F15CA" w:rsidP="004F56C8">
                  <w:pPr>
                    <w:rPr>
                      <w:lang w:val="pt-PT"/>
                    </w:rPr>
                  </w:pPr>
                </w:p>
                <w:p w14:paraId="391086E8" w14:textId="5C78D401" w:rsidR="0095570C" w:rsidRPr="000F15CA" w:rsidRDefault="000F15CA" w:rsidP="000F15CA">
                  <w:pPr>
                    <w:rPr>
                      <w:lang w:val="pt-PT"/>
                    </w:rPr>
                  </w:pPr>
                  <w:r w:rsidRPr="006145ED">
                    <w:rPr>
                      <w:lang w:val="pt-PT"/>
                    </w:rPr>
                    <w:t>Ao aluno serão também partilhadas métricas utilização refentes ao número expectável de utilizadores, acessos e operações.</w:t>
                  </w:r>
                </w:p>
              </w:tc>
            </w:tr>
          </w:tbl>
          <w:p w14:paraId="07F2905A" w14:textId="77777777" w:rsidR="00BA38AB" w:rsidRPr="000F15CA" w:rsidRDefault="00BA38AB" w:rsidP="004F56C8">
            <w:pPr>
              <w:rPr>
                <w:lang w:val="pt-PT"/>
              </w:rPr>
            </w:pPr>
          </w:p>
          <w:p w14:paraId="7F987A06" w14:textId="497E3B69" w:rsidR="00372F7F" w:rsidRPr="004F56C8" w:rsidRDefault="00E30EBF" w:rsidP="00372F7F">
            <w:pPr>
              <w:rPr>
                <w:color w:val="595959"/>
                <w:lang w:val="pt-PT"/>
              </w:rPr>
            </w:pPr>
            <w:r>
              <w:rPr>
                <w:color w:val="595959"/>
                <w:lang w:val="pt-PT"/>
              </w:rPr>
              <w:t>Preencher no caso de o proje</w:t>
            </w:r>
            <w:r w:rsidR="00372F7F" w:rsidRPr="004F56C8">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0F15CA" w14:paraId="4361AA5D" w14:textId="77777777">
              <w:trPr>
                <w:trHeight w:val="288"/>
              </w:trPr>
              <w:tc>
                <w:tcPr>
                  <w:tcW w:w="5713" w:type="dxa"/>
                  <w:tcBorders>
                    <w:bottom w:val="single" w:sz="2" w:space="0" w:color="auto"/>
                  </w:tcBorders>
                  <w:vAlign w:val="bottom"/>
                </w:tcPr>
                <w:p w14:paraId="178E3444" w14:textId="032CA3DF" w:rsidR="00372F7F" w:rsidRPr="00C92C47" w:rsidRDefault="006145ED" w:rsidP="004F56C8">
                  <w:pPr>
                    <w:rPr>
                      <w:lang w:val="pt-PT"/>
                    </w:rPr>
                  </w:pPr>
                  <w:r>
                    <w:t xml:space="preserve">ACIN iCloud Solutions </w:t>
                  </w:r>
                  <w:proofErr w:type="spellStart"/>
                  <w:r>
                    <w:t>Lda</w:t>
                  </w:r>
                  <w:proofErr w:type="spellEnd"/>
                </w:p>
              </w:tc>
              <w:tc>
                <w:tcPr>
                  <w:tcW w:w="268" w:type="dxa"/>
                  <w:vAlign w:val="bottom"/>
                </w:tcPr>
                <w:p w14:paraId="4577C063" w14:textId="77777777" w:rsidR="00372F7F" w:rsidRPr="00C92C47" w:rsidRDefault="00372F7F" w:rsidP="004F56C8">
                  <w:pPr>
                    <w:rPr>
                      <w:lang w:val="pt-PT"/>
                    </w:rPr>
                  </w:pPr>
                </w:p>
              </w:tc>
              <w:tc>
                <w:tcPr>
                  <w:tcW w:w="3948" w:type="dxa"/>
                  <w:tcBorders>
                    <w:bottom w:val="single" w:sz="2" w:space="0" w:color="auto"/>
                  </w:tcBorders>
                  <w:vAlign w:val="bottom"/>
                </w:tcPr>
                <w:p w14:paraId="1E1C6BD6" w14:textId="7425325E" w:rsidR="00372F7F" w:rsidRPr="000F15CA" w:rsidRDefault="006145ED" w:rsidP="004F56C8">
                  <w:pPr>
                    <w:rPr>
                      <w:highlight w:val="yellow"/>
                      <w:lang w:val="pt-PT"/>
                    </w:rPr>
                  </w:pPr>
                  <w:r w:rsidRPr="006145ED">
                    <w:rPr>
                      <w:lang w:val="pt-PT"/>
                    </w:rPr>
                    <w:t>707451451</w:t>
                  </w:r>
                </w:p>
              </w:tc>
            </w:tr>
            <w:tr w:rsidR="00372F7F" w:rsidRPr="000F15CA" w14:paraId="6EA2E4AC" w14:textId="77777777" w:rsidTr="006145ED">
              <w:trPr>
                <w:trHeight w:val="288"/>
              </w:trPr>
              <w:tc>
                <w:tcPr>
                  <w:tcW w:w="5713" w:type="dxa"/>
                  <w:tcBorders>
                    <w:top w:val="single" w:sz="2" w:space="0" w:color="auto"/>
                  </w:tcBorders>
                  <w:shd w:val="clear" w:color="auto" w:fill="auto"/>
                </w:tcPr>
                <w:p w14:paraId="14D17F6A" w14:textId="77777777" w:rsidR="00372F7F" w:rsidRPr="006145ED" w:rsidRDefault="00372F7F" w:rsidP="004F56C8">
                  <w:pPr>
                    <w:rPr>
                      <w:color w:val="595959"/>
                      <w:lang w:val="pt-PT"/>
                    </w:rPr>
                  </w:pPr>
                  <w:r w:rsidRPr="006145ED">
                    <w:rPr>
                      <w:color w:val="595959"/>
                      <w:lang w:val="pt-PT"/>
                    </w:rPr>
                    <w:t>Nome da Entidade</w:t>
                  </w:r>
                </w:p>
              </w:tc>
              <w:tc>
                <w:tcPr>
                  <w:tcW w:w="268" w:type="dxa"/>
                </w:tcPr>
                <w:p w14:paraId="4411BFE1" w14:textId="77777777" w:rsidR="00372F7F" w:rsidRPr="000F15CA" w:rsidRDefault="00372F7F" w:rsidP="004F56C8">
                  <w:pPr>
                    <w:rPr>
                      <w:color w:val="595959"/>
                      <w:highlight w:val="yellow"/>
                      <w:lang w:val="pt-PT"/>
                    </w:rPr>
                  </w:pPr>
                </w:p>
              </w:tc>
              <w:tc>
                <w:tcPr>
                  <w:tcW w:w="3948" w:type="dxa"/>
                </w:tcPr>
                <w:p w14:paraId="77FAE151" w14:textId="77777777" w:rsidR="00372F7F" w:rsidRPr="006145ED" w:rsidRDefault="00372F7F" w:rsidP="004F56C8">
                  <w:pPr>
                    <w:rPr>
                      <w:color w:val="595959"/>
                      <w:lang w:val="pt-PT"/>
                    </w:rPr>
                  </w:pPr>
                  <w:r w:rsidRPr="006145ED">
                    <w:rPr>
                      <w:color w:val="595959"/>
                      <w:lang w:val="pt-PT"/>
                    </w:rPr>
                    <w:t>Contacto Telefónico</w:t>
                  </w:r>
                </w:p>
              </w:tc>
            </w:tr>
            <w:tr w:rsidR="00372F7F" w:rsidRPr="00F55547" w14:paraId="4FD1811A" w14:textId="77777777">
              <w:trPr>
                <w:trHeight w:val="288"/>
              </w:trPr>
              <w:tc>
                <w:tcPr>
                  <w:tcW w:w="5713" w:type="dxa"/>
                  <w:tcBorders>
                    <w:bottom w:val="single" w:sz="2" w:space="0" w:color="auto"/>
                  </w:tcBorders>
                  <w:vAlign w:val="bottom"/>
                </w:tcPr>
                <w:p w14:paraId="7A2B8B40" w14:textId="10997F02" w:rsidR="00372F7F" w:rsidRPr="000F15CA" w:rsidRDefault="006145ED" w:rsidP="004F56C8">
                  <w:pPr>
                    <w:rPr>
                      <w:highlight w:val="yellow"/>
                      <w:lang w:val="pt-PT"/>
                    </w:rPr>
                  </w:pPr>
                  <w:r w:rsidRPr="009C1381">
                    <w:rPr>
                      <w:lang w:val="pt-PT"/>
                    </w:rPr>
                    <w:t xml:space="preserve">ER 104, </w:t>
                  </w:r>
                  <w:proofErr w:type="gramStart"/>
                  <w:r w:rsidRPr="009C1381">
                    <w:rPr>
                      <w:lang w:val="pt-PT"/>
                    </w:rPr>
                    <w:t>n.º</w:t>
                  </w:r>
                  <w:proofErr w:type="gramEnd"/>
                  <w:r w:rsidRPr="009C1381">
                    <w:rPr>
                      <w:lang w:val="pt-PT"/>
                    </w:rPr>
                    <w:t>42 A, 9350-203 Ribeira Brava - Madeira</w:t>
                  </w:r>
                </w:p>
              </w:tc>
              <w:tc>
                <w:tcPr>
                  <w:tcW w:w="268" w:type="dxa"/>
                  <w:vAlign w:val="bottom"/>
                </w:tcPr>
                <w:p w14:paraId="7389FE53" w14:textId="77777777" w:rsidR="00372F7F" w:rsidRPr="000F15CA" w:rsidRDefault="00372F7F" w:rsidP="004F56C8">
                  <w:pPr>
                    <w:rPr>
                      <w:highlight w:val="yellow"/>
                      <w:lang w:val="pt-PT"/>
                    </w:rPr>
                  </w:pPr>
                </w:p>
              </w:tc>
              <w:tc>
                <w:tcPr>
                  <w:tcW w:w="3948" w:type="dxa"/>
                  <w:tcBorders>
                    <w:bottom w:val="single" w:sz="2" w:space="0" w:color="auto"/>
                  </w:tcBorders>
                  <w:vAlign w:val="bottom"/>
                </w:tcPr>
                <w:p w14:paraId="0FEE9B89" w14:textId="2EB237C9" w:rsidR="00372F7F" w:rsidRPr="000F15CA" w:rsidRDefault="006145ED" w:rsidP="004F56C8">
                  <w:pPr>
                    <w:rPr>
                      <w:highlight w:val="yellow"/>
                      <w:lang w:val="pt-PT"/>
                    </w:rPr>
                  </w:pPr>
                  <w:r w:rsidRPr="006145ED">
                    <w:rPr>
                      <w:lang w:val="pt-PT"/>
                    </w:rPr>
                    <w:t>info@acin.pt</w:t>
                  </w:r>
                </w:p>
              </w:tc>
            </w:tr>
            <w:tr w:rsidR="00372F7F" w:rsidRPr="00F55547" w14:paraId="3FBEE21D" w14:textId="77777777" w:rsidTr="006145ED">
              <w:trPr>
                <w:trHeight w:val="288"/>
              </w:trPr>
              <w:tc>
                <w:tcPr>
                  <w:tcW w:w="5713" w:type="dxa"/>
                  <w:tcBorders>
                    <w:top w:val="single" w:sz="2" w:space="0" w:color="auto"/>
                  </w:tcBorders>
                  <w:shd w:val="clear" w:color="auto" w:fill="auto"/>
                </w:tcPr>
                <w:p w14:paraId="3352B456" w14:textId="77777777" w:rsidR="00372F7F" w:rsidRPr="000F15CA" w:rsidRDefault="00372F7F" w:rsidP="004F56C8">
                  <w:pPr>
                    <w:rPr>
                      <w:color w:val="595959"/>
                      <w:highlight w:val="yellow"/>
                      <w:lang w:val="pt-PT"/>
                    </w:rPr>
                  </w:pPr>
                  <w:r w:rsidRPr="006145ED">
                    <w:rPr>
                      <w:color w:val="595959"/>
                      <w:lang w:val="pt-PT"/>
                    </w:rPr>
                    <w:t>Morada</w:t>
                  </w:r>
                </w:p>
              </w:tc>
              <w:tc>
                <w:tcPr>
                  <w:tcW w:w="268" w:type="dxa"/>
                </w:tcPr>
                <w:p w14:paraId="06DD24AE" w14:textId="77777777" w:rsidR="00372F7F" w:rsidRPr="000F15CA" w:rsidRDefault="00372F7F" w:rsidP="004F56C8">
                  <w:pPr>
                    <w:rPr>
                      <w:color w:val="595959"/>
                      <w:highlight w:val="yellow"/>
                      <w:lang w:val="pt-PT"/>
                    </w:rPr>
                  </w:pPr>
                </w:p>
              </w:tc>
              <w:tc>
                <w:tcPr>
                  <w:tcW w:w="3948" w:type="dxa"/>
                  <w:tcBorders>
                    <w:top w:val="single" w:sz="2" w:space="0" w:color="auto"/>
                  </w:tcBorders>
                </w:tcPr>
                <w:p w14:paraId="6CD4EE17" w14:textId="77777777" w:rsidR="00372F7F" w:rsidRPr="005446E7" w:rsidRDefault="00372F7F" w:rsidP="004F56C8">
                  <w:pPr>
                    <w:rPr>
                      <w:color w:val="595959"/>
                      <w:lang w:val="pt-PT"/>
                    </w:rPr>
                  </w:pPr>
                  <w:r w:rsidRPr="006145ED">
                    <w:rPr>
                      <w:color w:val="595959"/>
                      <w:lang w:val="pt-PT"/>
                    </w:rPr>
                    <w:t>E-Mail</w:t>
                  </w:r>
                </w:p>
              </w:tc>
            </w:tr>
          </w:tbl>
          <w:p w14:paraId="18F552D2" w14:textId="77777777" w:rsidR="00372F7F" w:rsidRPr="005446E7" w:rsidRDefault="00372F7F" w:rsidP="004F56C8">
            <w:pPr>
              <w:rPr>
                <w:color w:val="595959"/>
                <w:lang w:val="pt-PT"/>
              </w:rPr>
            </w:pPr>
          </w:p>
          <w:p w14:paraId="1677056D" w14:textId="77777777" w:rsidR="00372F7F" w:rsidRPr="004F56C8" w:rsidRDefault="00372F7F" w:rsidP="00372F7F">
            <w:pPr>
              <w:rPr>
                <w:color w:val="595959"/>
                <w:lang w:val="pt-PT"/>
              </w:rPr>
            </w:pPr>
            <w:r w:rsidRPr="004F56C8">
              <w:rPr>
                <w:color w:val="595959"/>
                <w:lang w:val="pt-PT"/>
              </w:rPr>
              <w:t>Observações</w:t>
            </w:r>
            <w:r w:rsidR="00B07DB0">
              <w:rPr>
                <w:color w:val="595959"/>
                <w:lang w:val="pt-PT"/>
              </w:rPr>
              <w:t xml:space="preserve"> e/ou Pré-Requisitos</w:t>
            </w:r>
          </w:p>
          <w:tbl>
            <w:tblPr>
              <w:tblW w:w="9929" w:type="dxa"/>
              <w:tblLook w:val="01E0" w:firstRow="1" w:lastRow="1" w:firstColumn="1" w:lastColumn="1" w:noHBand="0" w:noVBand="0"/>
            </w:tblPr>
            <w:tblGrid>
              <w:gridCol w:w="9929"/>
            </w:tblGrid>
            <w:tr w:rsidR="00372F7F" w:rsidRPr="00F55547" w14:paraId="0565AAEB"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AF7E9B" w:rsidRDefault="00372F7F" w:rsidP="004F56C8">
                  <w:pPr>
                    <w:rPr>
                      <w:lang w:val="pt-PT"/>
                    </w:rPr>
                  </w:pPr>
                </w:p>
              </w:tc>
            </w:tr>
          </w:tbl>
          <w:p w14:paraId="285AA2F5" w14:textId="77777777" w:rsidR="00BA38AB" w:rsidRPr="00372F7F" w:rsidRDefault="00BA38AB" w:rsidP="004F56C8">
            <w:pPr>
              <w:rPr>
                <w:lang w:val="pt-PT"/>
              </w:rPr>
            </w:pPr>
          </w:p>
        </w:tc>
      </w:tr>
    </w:tbl>
    <w:p w14:paraId="4D3ADEAF" w14:textId="77777777" w:rsidR="00C92C47" w:rsidRPr="00C92C47" w:rsidRDefault="00C92C47" w:rsidP="00372F7F">
      <w:pPr>
        <w:rPr>
          <w:lang w:val="pt-PT"/>
        </w:rPr>
      </w:pPr>
    </w:p>
    <w:sectPr w:rsidR="00C92C47" w:rsidRPr="00C92C47"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3"/>
    <w:rsid w:val="000A3F31"/>
    <w:rsid w:val="000C20EC"/>
    <w:rsid w:val="000F15CA"/>
    <w:rsid w:val="00147DEF"/>
    <w:rsid w:val="0015310A"/>
    <w:rsid w:val="00175692"/>
    <w:rsid w:val="00176157"/>
    <w:rsid w:val="001E18F6"/>
    <w:rsid w:val="00256775"/>
    <w:rsid w:val="00295606"/>
    <w:rsid w:val="00307E6C"/>
    <w:rsid w:val="00311E0F"/>
    <w:rsid w:val="00371B68"/>
    <w:rsid w:val="00372F7F"/>
    <w:rsid w:val="003A75E2"/>
    <w:rsid w:val="003B2CDC"/>
    <w:rsid w:val="003C266A"/>
    <w:rsid w:val="003E31D3"/>
    <w:rsid w:val="004238B8"/>
    <w:rsid w:val="004255DA"/>
    <w:rsid w:val="004C76DA"/>
    <w:rsid w:val="004F56C8"/>
    <w:rsid w:val="00531116"/>
    <w:rsid w:val="005446E7"/>
    <w:rsid w:val="005C3021"/>
    <w:rsid w:val="00610F3F"/>
    <w:rsid w:val="006145ED"/>
    <w:rsid w:val="00650B41"/>
    <w:rsid w:val="006B510D"/>
    <w:rsid w:val="00737509"/>
    <w:rsid w:val="007561CB"/>
    <w:rsid w:val="007742C0"/>
    <w:rsid w:val="00782B4A"/>
    <w:rsid w:val="007B2E8D"/>
    <w:rsid w:val="007D6556"/>
    <w:rsid w:val="007F1928"/>
    <w:rsid w:val="00813E4F"/>
    <w:rsid w:val="008C5E40"/>
    <w:rsid w:val="008F351D"/>
    <w:rsid w:val="00900604"/>
    <w:rsid w:val="0095570C"/>
    <w:rsid w:val="009863FF"/>
    <w:rsid w:val="009C1381"/>
    <w:rsid w:val="009F528C"/>
    <w:rsid w:val="00A27E93"/>
    <w:rsid w:val="00A75371"/>
    <w:rsid w:val="00AF0B4D"/>
    <w:rsid w:val="00AF7E9B"/>
    <w:rsid w:val="00B07DB0"/>
    <w:rsid w:val="00B41463"/>
    <w:rsid w:val="00BA38AB"/>
    <w:rsid w:val="00BC1390"/>
    <w:rsid w:val="00BD7012"/>
    <w:rsid w:val="00C4419C"/>
    <w:rsid w:val="00C452E2"/>
    <w:rsid w:val="00C92C47"/>
    <w:rsid w:val="00CF5CCD"/>
    <w:rsid w:val="00D1708A"/>
    <w:rsid w:val="00D34C97"/>
    <w:rsid w:val="00D34EA7"/>
    <w:rsid w:val="00D45054"/>
    <w:rsid w:val="00D5199C"/>
    <w:rsid w:val="00D92221"/>
    <w:rsid w:val="00DD6C26"/>
    <w:rsid w:val="00E013B9"/>
    <w:rsid w:val="00E30E06"/>
    <w:rsid w:val="00E30EBF"/>
    <w:rsid w:val="00E91CAE"/>
    <w:rsid w:val="00E97C1B"/>
    <w:rsid w:val="00EC027E"/>
    <w:rsid w:val="00EF36A1"/>
    <w:rsid w:val="00EF538E"/>
    <w:rsid w:val="00F4062D"/>
    <w:rsid w:val="00F55547"/>
    <w:rsid w:val="00FE373F"/>
    <w:rsid w:val="00FF1320"/>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 w:type="character" w:styleId="UnresolvedMention">
    <w:name w:val="Unresolved Mention"/>
    <w:basedOn w:val="DefaultParagraphFont"/>
    <w:uiPriority w:val="99"/>
    <w:rsid w:val="000F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obaltrustedsign.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50</TotalTime>
  <Pages>2</Pages>
  <Words>642</Words>
  <Characters>3664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4298</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Filipe Magno de Gouveia Quintal</cp:lastModifiedBy>
  <cp:revision>29</cp:revision>
  <cp:lastPrinted>2003-12-01T08:33:00Z</cp:lastPrinted>
  <dcterms:created xsi:type="dcterms:W3CDTF">2020-07-27T10:01:00Z</dcterms:created>
  <dcterms:modified xsi:type="dcterms:W3CDTF">2020-09-10T09:48:00Z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