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9" w:type="dxa"/>
        <w:tblLook w:val="01E0" w:firstRow="1" w:lastRow="1" w:firstColumn="1" w:lastColumn="1" w:noHBand="0" w:noVBand="0"/>
      </w:tblPr>
      <w:tblGrid>
        <w:gridCol w:w="4440"/>
        <w:gridCol w:w="266"/>
        <w:gridCol w:w="1007"/>
        <w:gridCol w:w="268"/>
        <w:gridCol w:w="3948"/>
      </w:tblGrid>
      <w:tr w:rsidR="004F56C8" w:rsidRPr="005F436E"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0C20EC" w:rsidRDefault="000C20EC" w:rsidP="001E18F6">
            <w:pPr>
              <w:pStyle w:val="Ttulo1"/>
              <w:rPr>
                <w:lang w:val="pt-PT"/>
              </w:rPr>
            </w:pPr>
            <w:r w:rsidRPr="000C20EC">
              <w:rPr>
                <w:lang w:val="pt-PT"/>
              </w:rPr>
              <w:t>Ficha de Proposta de Dissertaç</w:t>
            </w:r>
            <w:r w:rsidR="00EF36A1">
              <w:rPr>
                <w:lang w:val="pt-PT"/>
              </w:rPr>
              <w:t>ão/ Proje</w:t>
            </w:r>
            <w:r>
              <w:rPr>
                <w:lang w:val="pt-PT"/>
              </w:rPr>
              <w:t>to</w:t>
            </w:r>
            <w:r w:rsidR="00E30EBF">
              <w:rPr>
                <w:lang w:val="pt-PT"/>
              </w:rPr>
              <w:t>/Estágio</w:t>
            </w:r>
            <w:r>
              <w:rPr>
                <w:lang w:val="pt-PT"/>
              </w:rPr>
              <w:t xml:space="preserve"> </w:t>
            </w:r>
            <w:r w:rsidR="001E18F6">
              <w:rPr>
                <w:lang w:val="pt-PT"/>
              </w:rPr>
              <w:t>Mestrado</w:t>
            </w:r>
          </w:p>
        </w:tc>
      </w:tr>
      <w:tr w:rsidR="004F56C8" w:rsidRPr="005F436E" w14:paraId="7F50696F" w14:textId="77777777">
        <w:trPr>
          <w:trHeight w:val="216"/>
        </w:trPr>
        <w:tc>
          <w:tcPr>
            <w:tcW w:w="9929" w:type="dxa"/>
            <w:gridSpan w:val="5"/>
            <w:tcBorders>
              <w:top w:val="single" w:sz="2" w:space="0" w:color="auto"/>
            </w:tcBorders>
          </w:tcPr>
          <w:p w14:paraId="537155E1" w14:textId="77777777" w:rsidR="004F56C8" w:rsidRDefault="004F56C8">
            <w:pPr>
              <w:rPr>
                <w:lang w:val="pt-PT"/>
              </w:rPr>
            </w:pPr>
          </w:p>
          <w:p w14:paraId="3DF87294" w14:textId="32D54489" w:rsidR="00372F7F" w:rsidRPr="004F56C8" w:rsidRDefault="00372F7F" w:rsidP="00307E6C">
            <w:pPr>
              <w:rPr>
                <w:b/>
                <w:color w:val="1F497D"/>
                <w:lang w:val="pt-PT"/>
              </w:rPr>
            </w:pPr>
            <w:r w:rsidRPr="004F56C8">
              <w:rPr>
                <w:b/>
                <w:color w:val="1F497D"/>
                <w:lang w:val="pt-PT"/>
              </w:rPr>
              <w:t xml:space="preserve">Ano </w:t>
            </w:r>
            <w:r w:rsidR="00256775" w:rsidRPr="00256775">
              <w:rPr>
                <w:b/>
                <w:color w:val="1F497D"/>
                <w:lang w:val="pt-PT"/>
              </w:rPr>
              <w:t>L</w:t>
            </w:r>
            <w:r w:rsidR="00EF36A1" w:rsidRPr="00256775">
              <w:rPr>
                <w:b/>
                <w:color w:val="1F497D"/>
                <w:lang w:val="pt-PT"/>
              </w:rPr>
              <w:t>etivo</w:t>
            </w:r>
            <w:r w:rsidRPr="004F56C8">
              <w:rPr>
                <w:b/>
                <w:color w:val="1F497D"/>
                <w:lang w:val="pt-PT"/>
              </w:rPr>
              <w:t xml:space="preserve"> 20</w:t>
            </w:r>
            <w:r w:rsidR="00EF36A1">
              <w:rPr>
                <w:b/>
                <w:color w:val="1F497D"/>
                <w:lang w:val="pt-PT"/>
              </w:rPr>
              <w:t>1</w:t>
            </w:r>
            <w:r w:rsidR="00E013B9">
              <w:rPr>
                <w:b/>
                <w:color w:val="1F497D"/>
                <w:lang w:val="pt-PT"/>
              </w:rPr>
              <w:t>9</w:t>
            </w:r>
            <w:r w:rsidRPr="004F56C8">
              <w:rPr>
                <w:b/>
                <w:color w:val="1F497D"/>
                <w:lang w:val="pt-PT"/>
              </w:rPr>
              <w:t>/20</w:t>
            </w:r>
            <w:r w:rsidR="00E013B9">
              <w:rPr>
                <w:b/>
                <w:color w:val="1F497D"/>
                <w:lang w:val="pt-PT"/>
              </w:rPr>
              <w:t>20</w:t>
            </w:r>
            <w:r w:rsidRPr="004F56C8">
              <w:rPr>
                <w:b/>
                <w:color w:val="1F497D"/>
                <w:lang w:val="pt-PT"/>
              </w:rPr>
              <w:t>, Mest</w:t>
            </w:r>
            <w:r w:rsidR="00E30EBF">
              <w:rPr>
                <w:b/>
                <w:color w:val="1F497D"/>
                <w:lang w:val="pt-PT"/>
              </w:rPr>
              <w:t>rado em Engenharia Informática, F</w:t>
            </w:r>
            <w:r w:rsidR="00EF36A1">
              <w:rPr>
                <w:b/>
                <w:color w:val="1F497D"/>
                <w:lang w:val="pt-PT"/>
              </w:rPr>
              <w:t xml:space="preserve">CEE / </w:t>
            </w:r>
            <w:r w:rsidRPr="004F56C8">
              <w:rPr>
                <w:b/>
                <w:color w:val="1F497D"/>
                <w:lang w:val="pt-PT"/>
              </w:rPr>
              <w:t>Universidade da Madeira</w:t>
            </w:r>
          </w:p>
        </w:tc>
      </w:tr>
      <w:tr w:rsidR="004F56C8" w:rsidRPr="005F436E" w14:paraId="136121EA" w14:textId="77777777">
        <w:trPr>
          <w:trHeight w:val="288"/>
        </w:trPr>
        <w:tc>
          <w:tcPr>
            <w:tcW w:w="4440" w:type="dxa"/>
            <w:tcBorders>
              <w:bottom w:val="single" w:sz="2" w:space="0" w:color="auto"/>
            </w:tcBorders>
          </w:tcPr>
          <w:p w14:paraId="4AE9C714" w14:textId="77777777" w:rsidR="00BA38AB" w:rsidRPr="00AF7E9B" w:rsidRDefault="00BA38AB" w:rsidP="00372F7F">
            <w:pPr>
              <w:rPr>
                <w:lang w:val="pt-PT"/>
              </w:rPr>
            </w:pPr>
          </w:p>
        </w:tc>
        <w:tc>
          <w:tcPr>
            <w:tcW w:w="266" w:type="dxa"/>
            <w:tcBorders>
              <w:bottom w:val="single" w:sz="2" w:space="0" w:color="auto"/>
            </w:tcBorders>
          </w:tcPr>
          <w:p w14:paraId="05871892" w14:textId="77777777" w:rsidR="004F56C8" w:rsidRPr="00AF7E9B" w:rsidRDefault="004F56C8">
            <w:pPr>
              <w:rPr>
                <w:lang w:val="pt-PT"/>
              </w:rPr>
            </w:pPr>
          </w:p>
        </w:tc>
        <w:tc>
          <w:tcPr>
            <w:tcW w:w="5223" w:type="dxa"/>
            <w:gridSpan w:val="3"/>
            <w:tcBorders>
              <w:bottom w:val="single" w:sz="2" w:space="0" w:color="auto"/>
            </w:tcBorders>
          </w:tcPr>
          <w:p w14:paraId="2AC64566" w14:textId="77777777" w:rsidR="004F56C8" w:rsidRPr="00AF7E9B" w:rsidRDefault="004F56C8">
            <w:pPr>
              <w:rPr>
                <w:lang w:val="pt-PT"/>
              </w:rPr>
            </w:pPr>
          </w:p>
        </w:tc>
      </w:tr>
      <w:tr w:rsidR="004F56C8" w:rsidRPr="005F436E"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AF7E9B" w:rsidRDefault="00AF7E9B">
            <w:pPr>
              <w:pStyle w:val="Ttulo2"/>
              <w:rPr>
                <w:lang w:val="pt-PT"/>
              </w:rPr>
            </w:pPr>
            <w:r w:rsidRPr="00AF7E9B">
              <w:rPr>
                <w:lang w:val="pt-PT"/>
              </w:rPr>
              <w:t>Informação sobre o(s) Orientador</w:t>
            </w:r>
            <w:r>
              <w:rPr>
                <w:lang w:val="pt-PT"/>
              </w:rPr>
              <w:t>(es)</w:t>
            </w:r>
          </w:p>
        </w:tc>
      </w:tr>
      <w:tr w:rsidR="004F56C8" w:rsidRPr="005F436E" w14:paraId="3EE6E719" w14:textId="77777777">
        <w:trPr>
          <w:trHeight w:val="216"/>
        </w:trPr>
        <w:tc>
          <w:tcPr>
            <w:tcW w:w="9929" w:type="dxa"/>
            <w:gridSpan w:val="5"/>
            <w:tcBorders>
              <w:top w:val="single" w:sz="2" w:space="0" w:color="auto"/>
            </w:tcBorders>
          </w:tcPr>
          <w:p w14:paraId="11D1F669" w14:textId="77777777" w:rsidR="004F56C8" w:rsidRPr="00AF7E9B" w:rsidRDefault="004F56C8">
            <w:pPr>
              <w:rPr>
                <w:lang w:val="pt-PT"/>
              </w:rPr>
            </w:pPr>
          </w:p>
        </w:tc>
      </w:tr>
      <w:tr w:rsidR="004F56C8" w:rsidRPr="00FE373F" w14:paraId="1900048B" w14:textId="77777777">
        <w:trPr>
          <w:trHeight w:val="288"/>
        </w:trPr>
        <w:tc>
          <w:tcPr>
            <w:tcW w:w="9929" w:type="dxa"/>
            <w:gridSpan w:val="5"/>
            <w:tcBorders>
              <w:bottom w:val="single" w:sz="2" w:space="0" w:color="auto"/>
            </w:tcBorders>
            <w:vAlign w:val="bottom"/>
          </w:tcPr>
          <w:p w14:paraId="3B3C7277" w14:textId="6CC120F6" w:rsidR="004F56C8" w:rsidRPr="00825B0A" w:rsidRDefault="00303C2F" w:rsidP="00D34EA7">
            <w:pPr>
              <w:rPr>
                <w:highlight w:val="yellow"/>
              </w:rPr>
            </w:pPr>
            <w:r w:rsidRPr="000F605D">
              <w:t>M</w:t>
            </w:r>
            <w:r w:rsidR="000F605D">
              <w:t>odelação e Implementação de uma aplicação de venda de Certificados Digitais</w:t>
            </w:r>
          </w:p>
        </w:tc>
      </w:tr>
      <w:tr w:rsidR="004F56C8" w14:paraId="107B2FF8" w14:textId="77777777">
        <w:trPr>
          <w:trHeight w:val="288"/>
        </w:trPr>
        <w:tc>
          <w:tcPr>
            <w:tcW w:w="9929" w:type="dxa"/>
            <w:gridSpan w:val="5"/>
            <w:tcBorders>
              <w:top w:val="single" w:sz="2" w:space="0" w:color="auto"/>
            </w:tcBorders>
          </w:tcPr>
          <w:p w14:paraId="30BAFCA6" w14:textId="2616D1EC" w:rsidR="004F56C8" w:rsidRPr="00372F7F" w:rsidRDefault="00E30EBF">
            <w:pPr>
              <w:rPr>
                <w:color w:val="595959"/>
                <w:lang w:val="en-GB"/>
              </w:rPr>
            </w:pPr>
            <w:r>
              <w:rPr>
                <w:color w:val="595959"/>
                <w:lang w:val="en-GB"/>
              </w:rPr>
              <w:t>Título do Proje</w:t>
            </w:r>
            <w:r w:rsidR="00AF7E9B" w:rsidRPr="00372F7F">
              <w:rPr>
                <w:color w:val="595959"/>
                <w:lang w:val="en-GB"/>
              </w:rPr>
              <w:t>to</w:t>
            </w:r>
          </w:p>
        </w:tc>
      </w:tr>
      <w:tr w:rsidR="00AF7E9B" w14:paraId="535870AE" w14:textId="77777777">
        <w:trPr>
          <w:trHeight w:val="288"/>
        </w:trPr>
        <w:tc>
          <w:tcPr>
            <w:tcW w:w="5713" w:type="dxa"/>
            <w:gridSpan w:val="3"/>
            <w:tcBorders>
              <w:bottom w:val="single" w:sz="2" w:space="0" w:color="auto"/>
            </w:tcBorders>
            <w:vAlign w:val="bottom"/>
          </w:tcPr>
          <w:p w14:paraId="60EBF164" w14:textId="0A527BB6" w:rsidR="00AF7E9B" w:rsidRDefault="00FE373F" w:rsidP="003E31D3">
            <w:pPr>
              <w:rPr>
                <w:lang w:val="en-GB"/>
              </w:rPr>
            </w:pPr>
            <w:r>
              <w:rPr>
                <w:lang w:val="en-GB"/>
              </w:rPr>
              <w:t>Filipe Magno Gouveia Quintal</w:t>
            </w:r>
          </w:p>
        </w:tc>
        <w:tc>
          <w:tcPr>
            <w:tcW w:w="268" w:type="dxa"/>
            <w:vAlign w:val="bottom"/>
          </w:tcPr>
          <w:p w14:paraId="5698814A" w14:textId="77777777" w:rsidR="00AF7E9B" w:rsidRDefault="00AF7E9B">
            <w:pPr>
              <w:rPr>
                <w:lang w:val="en-GB"/>
              </w:rPr>
            </w:pPr>
          </w:p>
        </w:tc>
        <w:tc>
          <w:tcPr>
            <w:tcW w:w="3948" w:type="dxa"/>
            <w:tcBorders>
              <w:bottom w:val="single" w:sz="2" w:space="0" w:color="auto"/>
            </w:tcBorders>
            <w:vAlign w:val="bottom"/>
          </w:tcPr>
          <w:p w14:paraId="33A4C64E" w14:textId="35466F74" w:rsidR="00AF7E9B" w:rsidRDefault="00AF7E9B" w:rsidP="00A27E93">
            <w:pPr>
              <w:rPr>
                <w:lang w:val="en-GB"/>
              </w:rPr>
            </w:pPr>
            <w:r>
              <w:rPr>
                <w:lang w:val="en-GB"/>
              </w:rPr>
              <w:t>(</w:t>
            </w:r>
            <w:r w:rsidR="00FE373F">
              <w:rPr>
                <w:lang w:val="en-GB"/>
              </w:rPr>
              <w:t>967549595</w:t>
            </w:r>
            <w:r>
              <w:rPr>
                <w:lang w:val="en-GB"/>
              </w:rPr>
              <w:t>)</w:t>
            </w:r>
          </w:p>
        </w:tc>
      </w:tr>
      <w:tr w:rsidR="00AF7E9B" w14:paraId="01347C8B" w14:textId="77777777">
        <w:trPr>
          <w:trHeight w:val="288"/>
        </w:trPr>
        <w:tc>
          <w:tcPr>
            <w:tcW w:w="5713" w:type="dxa"/>
            <w:gridSpan w:val="3"/>
            <w:tcBorders>
              <w:top w:val="single" w:sz="2" w:space="0" w:color="auto"/>
            </w:tcBorders>
          </w:tcPr>
          <w:p w14:paraId="02E7B4F5" w14:textId="77777777" w:rsidR="00AF7E9B" w:rsidRPr="00372F7F" w:rsidRDefault="00AF7E9B">
            <w:pPr>
              <w:rPr>
                <w:color w:val="595959"/>
                <w:lang w:val="en-GB"/>
              </w:rPr>
            </w:pPr>
            <w:r w:rsidRPr="00372F7F">
              <w:rPr>
                <w:color w:val="595959"/>
                <w:lang w:val="en-GB"/>
              </w:rPr>
              <w:t>Nome do Professor Orientador</w:t>
            </w:r>
          </w:p>
        </w:tc>
        <w:tc>
          <w:tcPr>
            <w:tcW w:w="268" w:type="dxa"/>
          </w:tcPr>
          <w:p w14:paraId="0E15C425" w14:textId="77777777" w:rsidR="00AF7E9B" w:rsidRPr="00372F7F" w:rsidRDefault="00AF7E9B">
            <w:pPr>
              <w:rPr>
                <w:color w:val="595959"/>
                <w:lang w:val="en-GB"/>
              </w:rPr>
            </w:pPr>
          </w:p>
        </w:tc>
        <w:tc>
          <w:tcPr>
            <w:tcW w:w="3948" w:type="dxa"/>
          </w:tcPr>
          <w:p w14:paraId="74126834" w14:textId="77777777" w:rsidR="00AF7E9B" w:rsidRPr="00372F7F" w:rsidRDefault="00AF7E9B" w:rsidP="004F56C8">
            <w:pPr>
              <w:rPr>
                <w:color w:val="595959"/>
                <w:lang w:val="en-GB"/>
              </w:rPr>
            </w:pPr>
            <w:r w:rsidRPr="00372F7F">
              <w:rPr>
                <w:color w:val="595959"/>
                <w:lang w:val="en-GB"/>
              </w:rPr>
              <w:t>Contacto Telefónico</w:t>
            </w:r>
          </w:p>
        </w:tc>
      </w:tr>
      <w:tr w:rsidR="00AF7E9B" w14:paraId="2FA23FD8" w14:textId="77777777">
        <w:trPr>
          <w:trHeight w:val="288"/>
        </w:trPr>
        <w:tc>
          <w:tcPr>
            <w:tcW w:w="5713" w:type="dxa"/>
            <w:gridSpan w:val="3"/>
            <w:tcBorders>
              <w:bottom w:val="single" w:sz="2" w:space="0" w:color="auto"/>
            </w:tcBorders>
            <w:vAlign w:val="bottom"/>
          </w:tcPr>
          <w:p w14:paraId="559A9877" w14:textId="77777777" w:rsidR="00AF7E9B" w:rsidRDefault="00AF7E9B">
            <w:pPr>
              <w:rPr>
                <w:lang w:val="en-GB"/>
              </w:rPr>
            </w:pPr>
          </w:p>
        </w:tc>
        <w:tc>
          <w:tcPr>
            <w:tcW w:w="268" w:type="dxa"/>
            <w:vAlign w:val="bottom"/>
          </w:tcPr>
          <w:p w14:paraId="26D8015F" w14:textId="77777777" w:rsidR="00AF7E9B" w:rsidRDefault="00AF7E9B">
            <w:pPr>
              <w:rPr>
                <w:lang w:val="en-GB"/>
              </w:rPr>
            </w:pPr>
          </w:p>
        </w:tc>
        <w:tc>
          <w:tcPr>
            <w:tcW w:w="3948" w:type="dxa"/>
            <w:tcBorders>
              <w:bottom w:val="single" w:sz="2" w:space="0" w:color="auto"/>
            </w:tcBorders>
            <w:vAlign w:val="bottom"/>
          </w:tcPr>
          <w:p w14:paraId="47B96D48" w14:textId="70B8A3F4" w:rsidR="00AF7E9B" w:rsidRDefault="00FE373F">
            <w:pPr>
              <w:rPr>
                <w:lang w:val="en-GB"/>
              </w:rPr>
            </w:pPr>
            <w:r>
              <w:rPr>
                <w:lang w:val="en-GB"/>
              </w:rPr>
              <w:t>filipe.quintal@staff.uma.pt</w:t>
            </w:r>
          </w:p>
        </w:tc>
      </w:tr>
      <w:tr w:rsidR="00AF7E9B" w:rsidRPr="00372F7F" w14:paraId="4D958BC6" w14:textId="77777777">
        <w:trPr>
          <w:trHeight w:val="288"/>
        </w:trPr>
        <w:tc>
          <w:tcPr>
            <w:tcW w:w="5713" w:type="dxa"/>
            <w:gridSpan w:val="3"/>
            <w:tcBorders>
              <w:top w:val="single" w:sz="2" w:space="0" w:color="auto"/>
            </w:tcBorders>
          </w:tcPr>
          <w:p w14:paraId="7E780F64" w14:textId="2DFCF3AF" w:rsidR="00AF7E9B" w:rsidRPr="00372F7F" w:rsidRDefault="00E30EBF">
            <w:pPr>
              <w:rPr>
                <w:color w:val="595959"/>
                <w:lang w:val="en-GB"/>
              </w:rPr>
            </w:pPr>
            <w:r>
              <w:rPr>
                <w:color w:val="595959"/>
                <w:lang w:val="en-GB"/>
              </w:rPr>
              <w:t>URL do Proje</w:t>
            </w:r>
            <w:r w:rsidR="00AF7E9B" w:rsidRPr="00372F7F">
              <w:rPr>
                <w:color w:val="595959"/>
                <w:lang w:val="en-GB"/>
              </w:rPr>
              <w:t>to</w:t>
            </w:r>
          </w:p>
        </w:tc>
        <w:tc>
          <w:tcPr>
            <w:tcW w:w="268" w:type="dxa"/>
          </w:tcPr>
          <w:p w14:paraId="5EF36BEF" w14:textId="77777777" w:rsidR="00AF7E9B" w:rsidRPr="00372F7F" w:rsidRDefault="00AF7E9B">
            <w:pPr>
              <w:rPr>
                <w:color w:val="595959"/>
                <w:lang w:val="en-GB"/>
              </w:rPr>
            </w:pPr>
          </w:p>
        </w:tc>
        <w:tc>
          <w:tcPr>
            <w:tcW w:w="3948" w:type="dxa"/>
            <w:tcBorders>
              <w:top w:val="single" w:sz="2" w:space="0" w:color="auto"/>
            </w:tcBorders>
          </w:tcPr>
          <w:p w14:paraId="3B808C5C" w14:textId="77777777" w:rsidR="00AF7E9B" w:rsidRPr="00372F7F" w:rsidRDefault="00AF7E9B">
            <w:pPr>
              <w:rPr>
                <w:color w:val="595959"/>
                <w:lang w:val="en-GB"/>
              </w:rPr>
            </w:pPr>
            <w:r w:rsidRPr="00372F7F">
              <w:rPr>
                <w:color w:val="595959"/>
                <w:lang w:val="en-GB"/>
              </w:rPr>
              <w:t>E-Mail</w:t>
            </w:r>
          </w:p>
        </w:tc>
      </w:tr>
    </w:tbl>
    <w:p w14:paraId="7D200969" w14:textId="77777777" w:rsidR="00B41463" w:rsidRPr="00372F7F" w:rsidRDefault="00B41463">
      <w:pPr>
        <w:rPr>
          <w:color w:val="595959"/>
          <w:lang w:val="en-GB"/>
        </w:rPr>
      </w:pPr>
    </w:p>
    <w:p w14:paraId="51160338" w14:textId="77777777" w:rsidR="00C92C47" w:rsidRPr="00372F7F" w:rsidRDefault="00C92C47">
      <w:pPr>
        <w:rPr>
          <w:color w:val="595959"/>
          <w:lang w:val="pt-PT"/>
        </w:rPr>
      </w:pPr>
      <w:r w:rsidRPr="00372F7F">
        <w:rPr>
          <w:color w:val="595959"/>
          <w:lang w:val="pt-PT"/>
        </w:rPr>
        <w:t>Preencher no caso de existir um Co-Orientador ou Orientador Externo:</w:t>
      </w:r>
    </w:p>
    <w:tbl>
      <w:tblPr>
        <w:tblW w:w="9929" w:type="dxa"/>
        <w:tblLook w:val="01E0" w:firstRow="1" w:lastRow="1" w:firstColumn="1" w:lastColumn="1" w:noHBand="0" w:noVBand="0"/>
      </w:tblPr>
      <w:tblGrid>
        <w:gridCol w:w="5713"/>
        <w:gridCol w:w="268"/>
        <w:gridCol w:w="3948"/>
      </w:tblGrid>
      <w:tr w:rsidR="00C92C47" w14:paraId="032B3F96" w14:textId="77777777">
        <w:trPr>
          <w:trHeight w:val="288"/>
        </w:trPr>
        <w:tc>
          <w:tcPr>
            <w:tcW w:w="5713" w:type="dxa"/>
            <w:tcBorders>
              <w:bottom w:val="single" w:sz="2" w:space="0" w:color="auto"/>
            </w:tcBorders>
            <w:vAlign w:val="bottom"/>
          </w:tcPr>
          <w:p w14:paraId="548661C5" w14:textId="4B7FBCD8" w:rsidR="00C92C47" w:rsidRPr="00C92C47" w:rsidRDefault="00C42C1F" w:rsidP="004F56C8">
            <w:pPr>
              <w:rPr>
                <w:lang w:val="pt-PT"/>
              </w:rPr>
            </w:pPr>
            <w:r>
              <w:rPr>
                <w:lang w:val="pt-PT"/>
              </w:rPr>
              <w:t>Sofia Catarina Câmara Leme Pessanha de Meneses</w:t>
            </w:r>
          </w:p>
        </w:tc>
        <w:tc>
          <w:tcPr>
            <w:tcW w:w="268" w:type="dxa"/>
            <w:vAlign w:val="bottom"/>
          </w:tcPr>
          <w:p w14:paraId="4261A805" w14:textId="77777777" w:rsidR="00C92C47" w:rsidRPr="00C92C47" w:rsidRDefault="00C92C47" w:rsidP="004F56C8">
            <w:pPr>
              <w:rPr>
                <w:lang w:val="pt-PT"/>
              </w:rPr>
            </w:pPr>
          </w:p>
        </w:tc>
        <w:tc>
          <w:tcPr>
            <w:tcW w:w="3948" w:type="dxa"/>
            <w:tcBorders>
              <w:bottom w:val="single" w:sz="2" w:space="0" w:color="auto"/>
            </w:tcBorders>
            <w:vAlign w:val="bottom"/>
          </w:tcPr>
          <w:p w14:paraId="37779F69" w14:textId="5EEBBFD1" w:rsidR="00C92C47" w:rsidRDefault="00C92C47" w:rsidP="004F56C8">
            <w:pPr>
              <w:rPr>
                <w:lang w:val="en-GB"/>
              </w:rPr>
            </w:pPr>
            <w:r>
              <w:rPr>
                <w:lang w:val="en-GB"/>
              </w:rPr>
              <w:t>(</w:t>
            </w:r>
            <w:r w:rsidR="00C42C1F">
              <w:rPr>
                <w:rStyle w:val="bodyChar"/>
              </w:rPr>
              <w:t>925970388</w:t>
            </w:r>
            <w:r>
              <w:rPr>
                <w:lang w:val="en-GB"/>
              </w:rPr>
              <w:t>)</w:t>
            </w:r>
          </w:p>
        </w:tc>
      </w:tr>
      <w:tr w:rsidR="00C92C47" w14:paraId="217A9EA4" w14:textId="77777777">
        <w:trPr>
          <w:trHeight w:val="288"/>
        </w:trPr>
        <w:tc>
          <w:tcPr>
            <w:tcW w:w="5713" w:type="dxa"/>
            <w:tcBorders>
              <w:top w:val="single" w:sz="2" w:space="0" w:color="auto"/>
            </w:tcBorders>
          </w:tcPr>
          <w:p w14:paraId="2D331910" w14:textId="77777777" w:rsidR="00C92C47" w:rsidRPr="00372F7F" w:rsidRDefault="00C92C47" w:rsidP="00C92C47">
            <w:pPr>
              <w:rPr>
                <w:color w:val="595959"/>
                <w:lang w:val="en-GB"/>
              </w:rPr>
            </w:pPr>
            <w:r w:rsidRPr="00372F7F">
              <w:rPr>
                <w:color w:val="595959"/>
                <w:lang w:val="en-GB"/>
              </w:rPr>
              <w:t>Nome</w:t>
            </w:r>
          </w:p>
        </w:tc>
        <w:tc>
          <w:tcPr>
            <w:tcW w:w="268" w:type="dxa"/>
          </w:tcPr>
          <w:p w14:paraId="1C553DCE" w14:textId="77777777" w:rsidR="00C92C47" w:rsidRPr="00372F7F" w:rsidRDefault="00C92C47" w:rsidP="004F56C8">
            <w:pPr>
              <w:rPr>
                <w:color w:val="595959"/>
                <w:lang w:val="en-GB"/>
              </w:rPr>
            </w:pPr>
          </w:p>
        </w:tc>
        <w:tc>
          <w:tcPr>
            <w:tcW w:w="3948" w:type="dxa"/>
          </w:tcPr>
          <w:p w14:paraId="0D30BACA" w14:textId="77777777" w:rsidR="00C92C47" w:rsidRPr="00372F7F" w:rsidRDefault="00C92C47" w:rsidP="004F56C8">
            <w:pPr>
              <w:rPr>
                <w:color w:val="595959"/>
                <w:lang w:val="en-GB"/>
              </w:rPr>
            </w:pPr>
            <w:r w:rsidRPr="00372F7F">
              <w:rPr>
                <w:color w:val="595959"/>
                <w:lang w:val="en-GB"/>
              </w:rPr>
              <w:t>Contacto Telefónico</w:t>
            </w:r>
          </w:p>
        </w:tc>
      </w:tr>
      <w:tr w:rsidR="00C92C47" w:rsidRPr="00825B0A" w14:paraId="029F2999" w14:textId="77777777">
        <w:trPr>
          <w:trHeight w:val="288"/>
        </w:trPr>
        <w:tc>
          <w:tcPr>
            <w:tcW w:w="5713" w:type="dxa"/>
            <w:tcBorders>
              <w:bottom w:val="single" w:sz="2" w:space="0" w:color="auto"/>
            </w:tcBorders>
            <w:vAlign w:val="bottom"/>
          </w:tcPr>
          <w:p w14:paraId="7824C973" w14:textId="4AEAEBB7" w:rsidR="00C92C47" w:rsidRDefault="005F436E" w:rsidP="004F56C8">
            <w:pPr>
              <w:rPr>
                <w:lang w:val="en-GB"/>
              </w:rPr>
            </w:pPr>
            <w:r>
              <w:rPr>
                <w:lang w:val="en-GB"/>
              </w:rPr>
              <w:t>ACIN iCloud Solutions</w:t>
            </w:r>
            <w:r w:rsidR="006C78D8">
              <w:rPr>
                <w:lang w:val="en-GB"/>
              </w:rPr>
              <w:t xml:space="preserve"> Lda</w:t>
            </w:r>
          </w:p>
        </w:tc>
        <w:tc>
          <w:tcPr>
            <w:tcW w:w="268" w:type="dxa"/>
            <w:vAlign w:val="bottom"/>
          </w:tcPr>
          <w:p w14:paraId="365132BF" w14:textId="77777777" w:rsidR="00C92C47" w:rsidRDefault="00C92C47" w:rsidP="004F56C8">
            <w:pPr>
              <w:rPr>
                <w:lang w:val="en-GB"/>
              </w:rPr>
            </w:pPr>
          </w:p>
        </w:tc>
        <w:tc>
          <w:tcPr>
            <w:tcW w:w="3948" w:type="dxa"/>
            <w:tcBorders>
              <w:bottom w:val="single" w:sz="2" w:space="0" w:color="auto"/>
            </w:tcBorders>
            <w:vAlign w:val="bottom"/>
          </w:tcPr>
          <w:p w14:paraId="64148780" w14:textId="4F961159" w:rsidR="00C92C47" w:rsidRPr="00825B0A" w:rsidRDefault="00E90B24" w:rsidP="004F56C8">
            <w:pPr>
              <w:rPr>
                <w:lang w:val="pt-PT"/>
              </w:rPr>
            </w:pPr>
            <w:r w:rsidRPr="00E90B24">
              <w:rPr>
                <w:lang w:val="pt-PT"/>
              </w:rPr>
              <w:t>sofia.meneses@acin.pt</w:t>
            </w:r>
          </w:p>
        </w:tc>
      </w:tr>
      <w:tr w:rsidR="00C92C47" w14:paraId="37676E9D" w14:textId="77777777">
        <w:trPr>
          <w:trHeight w:val="288"/>
        </w:trPr>
        <w:tc>
          <w:tcPr>
            <w:tcW w:w="5713" w:type="dxa"/>
            <w:tcBorders>
              <w:top w:val="single" w:sz="2" w:space="0" w:color="auto"/>
            </w:tcBorders>
          </w:tcPr>
          <w:p w14:paraId="2F0B7BDE" w14:textId="77777777" w:rsidR="00C92C47" w:rsidRPr="00372F7F" w:rsidRDefault="00C92C47" w:rsidP="004F56C8">
            <w:pPr>
              <w:rPr>
                <w:color w:val="595959"/>
                <w:lang w:val="en-GB"/>
              </w:rPr>
            </w:pPr>
            <w:r w:rsidRPr="00372F7F">
              <w:rPr>
                <w:color w:val="595959"/>
                <w:lang w:val="en-GB"/>
              </w:rPr>
              <w:t>Departamento ou Empresa</w:t>
            </w:r>
          </w:p>
        </w:tc>
        <w:tc>
          <w:tcPr>
            <w:tcW w:w="268" w:type="dxa"/>
          </w:tcPr>
          <w:p w14:paraId="669BD0B6" w14:textId="77777777" w:rsidR="00C92C47" w:rsidRPr="00372F7F" w:rsidRDefault="00C92C47" w:rsidP="004F56C8">
            <w:pPr>
              <w:rPr>
                <w:color w:val="595959"/>
                <w:lang w:val="en-GB"/>
              </w:rPr>
            </w:pPr>
          </w:p>
        </w:tc>
        <w:tc>
          <w:tcPr>
            <w:tcW w:w="3948" w:type="dxa"/>
            <w:tcBorders>
              <w:top w:val="single" w:sz="2" w:space="0" w:color="auto"/>
            </w:tcBorders>
          </w:tcPr>
          <w:p w14:paraId="02A2B787" w14:textId="77777777" w:rsidR="00C92C47" w:rsidRPr="00372F7F" w:rsidRDefault="00C92C47" w:rsidP="004F56C8">
            <w:pPr>
              <w:rPr>
                <w:color w:val="595959"/>
                <w:lang w:val="en-GB"/>
              </w:rPr>
            </w:pPr>
            <w:r w:rsidRPr="00372F7F">
              <w:rPr>
                <w:color w:val="595959"/>
                <w:lang w:val="en-GB"/>
              </w:rPr>
              <w:t>E-Mail</w:t>
            </w:r>
          </w:p>
        </w:tc>
      </w:tr>
    </w:tbl>
    <w:p w14:paraId="160B5C33" w14:textId="77777777" w:rsidR="00C92C47" w:rsidRDefault="00C92C47">
      <w:pPr>
        <w:rPr>
          <w:lang w:val="en-GB"/>
        </w:rPr>
      </w:pPr>
    </w:p>
    <w:p w14:paraId="4CDCCEDE" w14:textId="77777777" w:rsidR="00C92C47" w:rsidRPr="00372F7F" w:rsidRDefault="00C92C47" w:rsidP="00C92C47">
      <w:pPr>
        <w:rPr>
          <w:color w:val="595959"/>
          <w:lang w:val="pt-PT"/>
        </w:rPr>
      </w:pPr>
      <w:r w:rsidRPr="00372F7F">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5F436E" w14:paraId="0D26B706" w14:textId="77777777">
        <w:trPr>
          <w:trHeight w:val="288"/>
        </w:trPr>
        <w:tc>
          <w:tcPr>
            <w:tcW w:w="5713" w:type="dxa"/>
            <w:tcBorders>
              <w:bottom w:val="single" w:sz="2" w:space="0" w:color="auto"/>
            </w:tcBorders>
            <w:vAlign w:val="bottom"/>
          </w:tcPr>
          <w:p w14:paraId="4DF8F948" w14:textId="78E0AFD8" w:rsidR="00C92C47" w:rsidRPr="00C92C47" w:rsidRDefault="00D07779" w:rsidP="004F56C8">
            <w:pPr>
              <w:rPr>
                <w:lang w:val="pt-PT"/>
              </w:rPr>
            </w:pPr>
            <w:r>
              <w:rPr>
                <w:lang w:val="pt-PT"/>
              </w:rPr>
              <w:t>José Maurício Teixeira Gouveia</w:t>
            </w:r>
          </w:p>
        </w:tc>
        <w:tc>
          <w:tcPr>
            <w:tcW w:w="268" w:type="dxa"/>
            <w:vAlign w:val="bottom"/>
          </w:tcPr>
          <w:p w14:paraId="638028CE" w14:textId="77777777" w:rsidR="00C92C47" w:rsidRPr="00C92C47" w:rsidRDefault="00C92C47" w:rsidP="004F56C8">
            <w:pPr>
              <w:rPr>
                <w:lang w:val="pt-PT"/>
              </w:rPr>
            </w:pPr>
          </w:p>
        </w:tc>
        <w:tc>
          <w:tcPr>
            <w:tcW w:w="3948" w:type="dxa"/>
            <w:tcBorders>
              <w:bottom w:val="single" w:sz="2" w:space="0" w:color="auto"/>
            </w:tcBorders>
            <w:vAlign w:val="bottom"/>
          </w:tcPr>
          <w:p w14:paraId="46AA4505" w14:textId="0D2D6F87" w:rsidR="00C92C47" w:rsidRPr="005446E7" w:rsidRDefault="00D07779" w:rsidP="00C92C47">
            <w:pPr>
              <w:rPr>
                <w:lang w:val="pt-PT"/>
              </w:rPr>
            </w:pPr>
            <w:r>
              <w:rPr>
                <w:lang w:val="pt-PT"/>
              </w:rPr>
              <w:t>2043608</w:t>
            </w:r>
          </w:p>
        </w:tc>
      </w:tr>
      <w:tr w:rsidR="00C92C47" w14:paraId="1A3A09BE" w14:textId="77777777">
        <w:trPr>
          <w:trHeight w:val="288"/>
        </w:trPr>
        <w:tc>
          <w:tcPr>
            <w:tcW w:w="5713" w:type="dxa"/>
            <w:tcBorders>
              <w:top w:val="single" w:sz="2" w:space="0" w:color="auto"/>
            </w:tcBorders>
          </w:tcPr>
          <w:p w14:paraId="21480B5E" w14:textId="77777777" w:rsidR="00C92C47" w:rsidRPr="00372F7F" w:rsidRDefault="00C92C47" w:rsidP="004F56C8">
            <w:pPr>
              <w:rPr>
                <w:color w:val="595959"/>
                <w:lang w:val="en-GB"/>
              </w:rPr>
            </w:pPr>
            <w:r w:rsidRPr="00372F7F">
              <w:rPr>
                <w:color w:val="595959"/>
                <w:lang w:val="en-GB"/>
              </w:rPr>
              <w:t>Nome</w:t>
            </w:r>
          </w:p>
        </w:tc>
        <w:tc>
          <w:tcPr>
            <w:tcW w:w="268" w:type="dxa"/>
          </w:tcPr>
          <w:p w14:paraId="63E8D2BD" w14:textId="77777777" w:rsidR="00C92C47" w:rsidRPr="00372F7F" w:rsidRDefault="00C92C47" w:rsidP="004F56C8">
            <w:pPr>
              <w:rPr>
                <w:color w:val="595959"/>
                <w:lang w:val="en-GB"/>
              </w:rPr>
            </w:pPr>
          </w:p>
        </w:tc>
        <w:tc>
          <w:tcPr>
            <w:tcW w:w="3948" w:type="dxa"/>
          </w:tcPr>
          <w:p w14:paraId="75E98256" w14:textId="77777777" w:rsidR="00C92C47" w:rsidRPr="00372F7F" w:rsidRDefault="00C92C47" w:rsidP="004F56C8">
            <w:pPr>
              <w:rPr>
                <w:color w:val="595959"/>
                <w:lang w:val="en-GB"/>
              </w:rPr>
            </w:pPr>
            <w:r w:rsidRPr="00372F7F">
              <w:rPr>
                <w:color w:val="595959"/>
                <w:lang w:val="en-GB"/>
              </w:rPr>
              <w:t>Nº de Aluno</w:t>
            </w:r>
          </w:p>
        </w:tc>
      </w:tr>
    </w:tbl>
    <w:p w14:paraId="3F947219" w14:textId="77777777" w:rsidR="00C92C47" w:rsidRDefault="00C92C47">
      <w:pPr>
        <w:rPr>
          <w:lang w:val="en-GB"/>
        </w:rPr>
      </w:pPr>
    </w:p>
    <w:tbl>
      <w:tblPr>
        <w:tblW w:w="9929" w:type="dxa"/>
        <w:tblLook w:val="01E0" w:firstRow="1" w:lastRow="1" w:firstColumn="1" w:lastColumn="1" w:noHBand="0" w:noVBand="0"/>
      </w:tblPr>
      <w:tblGrid>
        <w:gridCol w:w="9929"/>
      </w:tblGrid>
      <w:tr w:rsidR="00C92C47" w:rsidRPr="005F436E"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AF7E9B" w:rsidRDefault="00C92C47" w:rsidP="00C92C47">
            <w:pPr>
              <w:pStyle w:val="Ttulo2"/>
              <w:rPr>
                <w:lang w:val="pt-PT"/>
              </w:rPr>
            </w:pPr>
            <w:r w:rsidRPr="00AF7E9B">
              <w:rPr>
                <w:lang w:val="pt-PT"/>
              </w:rPr>
              <w:t xml:space="preserve">Informação sobre </w:t>
            </w:r>
            <w:r>
              <w:rPr>
                <w:lang w:val="pt-PT"/>
              </w:rPr>
              <w:t>a Dissertação</w:t>
            </w:r>
            <w:r w:rsidR="00D5199C">
              <w:rPr>
                <w:lang w:val="pt-PT"/>
              </w:rPr>
              <w:t>/Projeto/Estágio</w:t>
            </w:r>
          </w:p>
        </w:tc>
      </w:tr>
    </w:tbl>
    <w:p w14:paraId="33A1F4B9" w14:textId="77777777" w:rsidR="00C92C47" w:rsidRDefault="00C92C47">
      <w:pPr>
        <w:rPr>
          <w:lang w:val="pt-PT"/>
        </w:rPr>
      </w:pPr>
    </w:p>
    <w:tbl>
      <w:tblPr>
        <w:tblW w:w="9929" w:type="dxa"/>
        <w:tblLook w:val="01E0" w:firstRow="1" w:lastRow="1" w:firstColumn="1" w:lastColumn="1" w:noHBand="0" w:noVBand="0"/>
      </w:tblPr>
      <w:tblGrid>
        <w:gridCol w:w="10151"/>
      </w:tblGrid>
      <w:tr w:rsidR="00BA38AB" w:rsidRPr="00FE373F" w14:paraId="25551FC2" w14:textId="77777777">
        <w:trPr>
          <w:trHeight w:val="288"/>
        </w:trPr>
        <w:tc>
          <w:tcPr>
            <w:tcW w:w="9929" w:type="dxa"/>
            <w:tcBorders>
              <w:bottom w:val="single" w:sz="2" w:space="0" w:color="auto"/>
            </w:tcBorders>
            <w:vAlign w:val="bottom"/>
          </w:tcPr>
          <w:p w14:paraId="67363326" w14:textId="0F1C89C2" w:rsidR="00BA38AB" w:rsidRPr="00FE373F" w:rsidRDefault="005446E7" w:rsidP="004F56C8">
            <w:r w:rsidRPr="00CF1C02">
              <w:rPr>
                <w:lang w:val="pt-PT"/>
              </w:rPr>
              <w:t xml:space="preserve"> </w:t>
            </w:r>
            <w:r w:rsidR="00825B0A">
              <w:t>Engenharia de Software</w:t>
            </w:r>
          </w:p>
        </w:tc>
      </w:tr>
      <w:tr w:rsidR="00BA38AB" w:rsidRPr="005F436E" w14:paraId="382A6393" w14:textId="77777777">
        <w:trPr>
          <w:trHeight w:val="288"/>
        </w:trPr>
        <w:tc>
          <w:tcPr>
            <w:tcW w:w="9929" w:type="dxa"/>
            <w:tcBorders>
              <w:top w:val="single" w:sz="2" w:space="0" w:color="auto"/>
            </w:tcBorders>
          </w:tcPr>
          <w:p w14:paraId="4DB01EFB" w14:textId="77777777" w:rsidR="00BA38AB" w:rsidRPr="005446E7" w:rsidRDefault="00BA38AB" w:rsidP="004F56C8">
            <w:pPr>
              <w:rPr>
                <w:color w:val="595959"/>
                <w:lang w:val="pt-PT"/>
              </w:rPr>
            </w:pPr>
            <w:r w:rsidRPr="005446E7">
              <w:rPr>
                <w:color w:val="595959"/>
                <w:lang w:val="pt-PT"/>
              </w:rPr>
              <w:t>Área(s) Científica(s)</w:t>
            </w:r>
          </w:p>
          <w:p w14:paraId="78A1644A" w14:textId="77777777" w:rsidR="00BA38AB" w:rsidRPr="005446E7" w:rsidRDefault="00BA38AB" w:rsidP="004F56C8">
            <w:pPr>
              <w:rPr>
                <w:lang w:val="pt-PT"/>
              </w:rPr>
            </w:pPr>
          </w:p>
          <w:p w14:paraId="6291544E" w14:textId="77777777" w:rsidR="00BA38AB" w:rsidRPr="005446E7" w:rsidRDefault="00BA38AB" w:rsidP="004F56C8">
            <w:pPr>
              <w:rPr>
                <w:color w:val="595959"/>
                <w:lang w:val="pt-PT"/>
              </w:rPr>
            </w:pPr>
            <w:r w:rsidRPr="005446E7">
              <w:rPr>
                <w:color w:val="595959"/>
                <w:lang w:val="pt-PT"/>
              </w:rPr>
              <w:t>Motivação</w:t>
            </w:r>
          </w:p>
          <w:tbl>
            <w:tblPr>
              <w:tblW w:w="9929" w:type="dxa"/>
              <w:tblLook w:val="01E0" w:firstRow="1" w:lastRow="1" w:firstColumn="1" w:lastColumn="1" w:noHBand="0" w:noVBand="0"/>
            </w:tblPr>
            <w:tblGrid>
              <w:gridCol w:w="9929"/>
            </w:tblGrid>
            <w:tr w:rsidR="00BA38AB" w:rsidRPr="005F436E" w14:paraId="75E00041"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217E23AB" w14:textId="77777777" w:rsidR="00825B0A" w:rsidRPr="00825B0A" w:rsidRDefault="00825B0A" w:rsidP="00825B0A">
                  <w:pPr>
                    <w:rPr>
                      <w:lang w:val="pt-PT"/>
                    </w:rPr>
                  </w:pPr>
                  <w:r w:rsidRPr="00825B0A">
                    <w:rPr>
                      <w:lang w:val="pt-PT"/>
                    </w:rPr>
                    <w:t>Com a evolução das tecnologias digitais, é cada vez mais importante encontrar novas soluções para as plataformas existentes, de modo a torná-las mais rápidas, práticas, robustas e com menos dependências e restrições.</w:t>
                  </w:r>
                </w:p>
                <w:p w14:paraId="7F2B1190" w14:textId="77777777" w:rsidR="00825B0A" w:rsidRPr="00825B0A" w:rsidRDefault="00825B0A" w:rsidP="00825B0A">
                  <w:pPr>
                    <w:rPr>
                      <w:lang w:val="pt-PT"/>
                    </w:rPr>
                  </w:pPr>
                  <w:r w:rsidRPr="00825B0A">
                    <w:rPr>
                      <w:lang w:val="pt-PT"/>
                    </w:rPr>
                    <w:t>Este tema de projeto tem então essa finalidade, de remodelar o “frontend” de uma plataforma que comercializa certificados digitais e disponibiliza aos clientes um espaço para os mesmos serem utilizados.</w:t>
                  </w:r>
                </w:p>
                <w:p w14:paraId="324DCC3B" w14:textId="222CECE5" w:rsidR="00825B0A" w:rsidRPr="00825B0A" w:rsidRDefault="00825B0A" w:rsidP="00825B0A">
                  <w:pPr>
                    <w:rPr>
                      <w:lang w:val="pt-PT"/>
                    </w:rPr>
                  </w:pPr>
                  <w:r w:rsidRPr="00825B0A">
                    <w:rPr>
                      <w:lang w:val="pt-PT"/>
                    </w:rPr>
                    <w:t>De momento a estrutura existente está assente numa framework MVC, sendo que o objetivo é torná-la numa aplicação REST</w:t>
                  </w:r>
                  <w:r>
                    <w:rPr>
                      <w:lang w:val="pt-PT"/>
                    </w:rPr>
                    <w:t xml:space="preserve"> </w:t>
                  </w:r>
                  <w:r w:rsidRPr="00825B0A">
                    <w:rPr>
                      <w:lang w:val="pt-PT"/>
                    </w:rPr>
                    <w:t>que irá fazer comunicações com uma API.</w:t>
                  </w:r>
                </w:p>
                <w:p w14:paraId="52EA4B91" w14:textId="77777777" w:rsidR="00B9355F" w:rsidRDefault="00825B0A" w:rsidP="00825B0A">
                  <w:pPr>
                    <w:rPr>
                      <w:lang w:val="pt-PT"/>
                    </w:rPr>
                  </w:pPr>
                  <w:r w:rsidRPr="00825B0A">
                    <w:rPr>
                      <w:lang w:val="pt-PT"/>
                    </w:rPr>
                    <w:t>É esperado que o resultado final seja uma aplicação mais dinâmica, onde as alterações não tenham tanto impacto no produto já existente, uma vez que existe uma maior separação das componentes. Também será esperado uma melhoria na velocidade, pelo facto de serem utilizadas tecnologias mais recentes</w:t>
                  </w:r>
                  <w:r>
                    <w:rPr>
                      <w:lang w:val="pt-PT"/>
                    </w:rPr>
                    <w:t>.</w:t>
                  </w:r>
                </w:p>
                <w:p w14:paraId="22804F2B" w14:textId="6236EDCC" w:rsidR="00825B0A" w:rsidRDefault="00825B0A" w:rsidP="00825B0A">
                  <w:pPr>
                    <w:rPr>
                      <w:lang w:val="pt-PT"/>
                    </w:rPr>
                  </w:pPr>
                  <w:r w:rsidRPr="00C03601">
                    <w:rPr>
                      <w:lang w:val="pt-PT"/>
                    </w:rPr>
                    <w:t>Espera-se também que a reformulação da plataforma melhor a aplicação a nível da não funcionalidade, por exemplo segurança, usabilidade, eficiência e performance.</w:t>
                  </w:r>
                </w:p>
                <w:p w14:paraId="7C5C240D" w14:textId="0161DDA2" w:rsidR="00825B0A" w:rsidRPr="00825B0A" w:rsidRDefault="00825B0A" w:rsidP="00825B0A">
                  <w:pPr>
                    <w:rPr>
                      <w:lang w:val="pt-PT"/>
                    </w:rPr>
                  </w:pPr>
                </w:p>
              </w:tc>
            </w:tr>
          </w:tbl>
          <w:p w14:paraId="2D76AF6E" w14:textId="77777777" w:rsidR="00BA38AB" w:rsidRPr="00825B0A" w:rsidRDefault="00BA38AB" w:rsidP="004F56C8">
            <w:pPr>
              <w:rPr>
                <w:lang w:val="pt-PT"/>
              </w:rPr>
            </w:pPr>
          </w:p>
          <w:p w14:paraId="3D34E581" w14:textId="6CE608E5" w:rsidR="00BA38AB" w:rsidRPr="005446E7" w:rsidRDefault="00E30EBF" w:rsidP="004F56C8">
            <w:pPr>
              <w:rPr>
                <w:color w:val="595959"/>
                <w:lang w:val="pt-PT"/>
              </w:rPr>
            </w:pPr>
            <w:r>
              <w:rPr>
                <w:color w:val="595959"/>
                <w:lang w:val="pt-PT"/>
              </w:rPr>
              <w:t>Obje</w:t>
            </w:r>
            <w:r w:rsidR="00BA38AB" w:rsidRPr="005446E7">
              <w:rPr>
                <w:color w:val="595959"/>
                <w:lang w:val="pt-PT"/>
              </w:rPr>
              <w:t>tivos</w:t>
            </w:r>
          </w:p>
          <w:tbl>
            <w:tblPr>
              <w:tblW w:w="9929" w:type="dxa"/>
              <w:tblLook w:val="01E0" w:firstRow="1" w:lastRow="1" w:firstColumn="1" w:lastColumn="1" w:noHBand="0" w:noVBand="0"/>
            </w:tblPr>
            <w:tblGrid>
              <w:gridCol w:w="9929"/>
            </w:tblGrid>
            <w:tr w:rsidR="00BA38AB" w:rsidRPr="000A3F31" w14:paraId="32177BA5"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10C171D0" w14:textId="206379CF" w:rsidR="00F159B8" w:rsidRDefault="00F159B8" w:rsidP="00F159B8">
                  <w:pPr>
                    <w:rPr>
                      <w:lang w:val="pt-PT"/>
                    </w:rPr>
                  </w:pPr>
                  <w:r w:rsidRPr="00F159B8">
                    <w:rPr>
                      <w:lang w:val="pt-PT"/>
                    </w:rPr>
                    <w:t>Além das funcionalidades existentes, será desenvolvido novas componentes, como um carrinho de compras para permitir a compra de vários produtos em simultâneo, algo que não é possível neste momento.</w:t>
                  </w:r>
                </w:p>
                <w:p w14:paraId="2344C9DA" w14:textId="04952DEA" w:rsidR="00303C2F" w:rsidRDefault="00303C2F" w:rsidP="00F159B8">
                  <w:pPr>
                    <w:rPr>
                      <w:lang w:val="pt-PT"/>
                    </w:rPr>
                  </w:pPr>
                  <w:r>
                    <w:rPr>
                      <w:lang w:val="pt-PT"/>
                    </w:rPr>
                    <w:t>Será efetuada a implementação da comunicação com a nova API, assim como a implementação da apresentação estática da aplicação.</w:t>
                  </w:r>
                </w:p>
                <w:p w14:paraId="1CEF9334" w14:textId="6400E0EB" w:rsidR="00F159B8" w:rsidRPr="00F159B8" w:rsidRDefault="00F159B8" w:rsidP="00F159B8">
                  <w:pPr>
                    <w:rPr>
                      <w:lang w:val="pt-PT"/>
                    </w:rPr>
                  </w:pPr>
                  <w:r w:rsidRPr="00F159B8">
                    <w:rPr>
                      <w:lang w:val="pt-PT"/>
                    </w:rPr>
                    <w:t>Outra funcionalidade pretendida é a automatização, que devido à nova linguagem utilizada, o React, pretende facilitar a construção de componentes, sendo que este processo deverá depender na sua maioria da informação guardada na base de dados.</w:t>
                  </w:r>
                </w:p>
                <w:p w14:paraId="2301AD0F" w14:textId="6A0F2666" w:rsidR="00303C2F" w:rsidRDefault="00F159B8" w:rsidP="00F159B8">
                  <w:pPr>
                    <w:rPr>
                      <w:lang w:val="pt-PT"/>
                    </w:rPr>
                  </w:pPr>
                  <w:r w:rsidRPr="00F159B8">
                    <w:rPr>
                      <w:lang w:val="pt-PT"/>
                    </w:rPr>
                    <w:t>Outro dos objetivos é a separação do tipo de utilizadores, sendo que é pretendido a criação de uma área apenas para entidades, que irão fazer a gestão dos produtos adquiridos com os seus funcionários.</w:t>
                  </w:r>
                </w:p>
                <w:p w14:paraId="62410054" w14:textId="59F3C939" w:rsidR="00303C2F" w:rsidRPr="00F159B8" w:rsidRDefault="00303C2F" w:rsidP="00F159B8">
                  <w:pPr>
                    <w:rPr>
                      <w:lang w:val="pt-PT"/>
                    </w:rPr>
                  </w:pPr>
                  <w:r>
                    <w:rPr>
                      <w:lang w:val="pt-PT"/>
                    </w:rPr>
                    <w:t>Em toda a implementação irá ser necessário efetuar testes unitários para confirmar que os pedidos vão estar sempre corretos e que não irá ocorrer erros.</w:t>
                  </w:r>
                </w:p>
                <w:p w14:paraId="315557D6" w14:textId="4266275D" w:rsidR="00D92221" w:rsidRPr="000A3F31" w:rsidRDefault="00F159B8" w:rsidP="00F159B8">
                  <w:r w:rsidRPr="00F159B8">
                    <w:rPr>
                      <w:lang w:val="pt-PT"/>
                    </w:rPr>
                    <w:t xml:space="preserve">Este projeto será efetuado em colaboração com a empresa ACIN iCloud Solutions, que será a proprietária do produto. </w:t>
                  </w:r>
                  <w:r>
                    <w:t>O mesmo pode ser visualizado em https://globaltrustedsign.com/</w:t>
                  </w:r>
                </w:p>
              </w:tc>
            </w:tr>
          </w:tbl>
          <w:p w14:paraId="2C8A9434" w14:textId="77777777" w:rsidR="00C03601" w:rsidRPr="000A3F31" w:rsidRDefault="00C03601" w:rsidP="004F56C8"/>
          <w:p w14:paraId="76ABD4D3" w14:textId="77777777" w:rsidR="00BA38AB" w:rsidRPr="004F56C8" w:rsidRDefault="00BA38AB" w:rsidP="00BA38AB">
            <w:pPr>
              <w:rPr>
                <w:color w:val="595959"/>
                <w:lang w:val="pt-PT"/>
              </w:rPr>
            </w:pPr>
            <w:r w:rsidRPr="004F56C8">
              <w:rPr>
                <w:color w:val="595959"/>
                <w:lang w:val="pt-PT"/>
              </w:rPr>
              <w:t xml:space="preserve">Recursos </w:t>
            </w:r>
          </w:p>
          <w:tbl>
            <w:tblPr>
              <w:tblW w:w="9929" w:type="dxa"/>
              <w:tblLook w:val="01E0" w:firstRow="1" w:lastRow="1" w:firstColumn="1" w:lastColumn="1" w:noHBand="0" w:noVBand="0"/>
            </w:tblPr>
            <w:tblGrid>
              <w:gridCol w:w="9929"/>
            </w:tblGrid>
            <w:tr w:rsidR="00BA38AB" w:rsidRPr="005F436E" w14:paraId="4A144D9E"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595DC80C" w14:textId="343E14B0" w:rsidR="00F159B8" w:rsidRPr="00C03601" w:rsidRDefault="00F159B8" w:rsidP="00F159B8">
                  <w:pPr>
                    <w:rPr>
                      <w:lang w:val="pt-PT"/>
                    </w:rPr>
                  </w:pPr>
                  <w:r w:rsidRPr="00C03601">
                    <w:rPr>
                      <w:lang w:val="pt-PT"/>
                    </w:rPr>
                    <w:t xml:space="preserve">Durante o desenvolvimento deste projeto o aluno terá acesso aos Recursos físicos necessários para a implementação do mesmo. O aluno terá também acesso à colaboradores da ACIN iCloud Solutions para auxiliar nas tarefas de: Elicitação de Requisitos, Priorização de Requisitos, Elicitação de métricas de qualidade </w:t>
                  </w:r>
                  <w:r w:rsidR="00C03601" w:rsidRPr="00C03601">
                    <w:rPr>
                      <w:lang w:val="pt-PT"/>
                    </w:rPr>
                    <w:t>e testes</w:t>
                  </w:r>
                  <w:r w:rsidRPr="00C03601">
                    <w:rPr>
                      <w:lang w:val="pt-PT"/>
                    </w:rPr>
                    <w:t>.</w:t>
                  </w:r>
                </w:p>
                <w:p w14:paraId="7DD0485A" w14:textId="77777777" w:rsidR="00F159B8" w:rsidRPr="00C03601" w:rsidRDefault="00F159B8" w:rsidP="00F159B8">
                  <w:pPr>
                    <w:rPr>
                      <w:lang w:val="pt-PT"/>
                    </w:rPr>
                  </w:pPr>
                </w:p>
                <w:p w14:paraId="391086E8" w14:textId="3A74964A" w:rsidR="0095570C" w:rsidRPr="00F159B8" w:rsidRDefault="00F159B8" w:rsidP="00F159B8">
                  <w:pPr>
                    <w:rPr>
                      <w:lang w:val="pt-PT"/>
                    </w:rPr>
                  </w:pPr>
                  <w:r w:rsidRPr="00C03601">
                    <w:rPr>
                      <w:lang w:val="pt-PT"/>
                    </w:rPr>
                    <w:t>Ao aluno serão também partilhadas métricas utilização refentes ao número expectável de utilizadores, acessos e operações.</w:t>
                  </w:r>
                </w:p>
              </w:tc>
            </w:tr>
          </w:tbl>
          <w:p w14:paraId="07F2905A" w14:textId="77777777" w:rsidR="00BA38AB" w:rsidRPr="00F159B8" w:rsidRDefault="00BA38AB" w:rsidP="004F56C8">
            <w:pPr>
              <w:rPr>
                <w:lang w:val="pt-PT"/>
              </w:rPr>
            </w:pPr>
          </w:p>
          <w:p w14:paraId="7F987A06" w14:textId="497E3B69" w:rsidR="00372F7F" w:rsidRPr="005C7D79" w:rsidRDefault="00E30EBF" w:rsidP="00372F7F">
            <w:pPr>
              <w:rPr>
                <w:color w:val="595959"/>
                <w:lang w:val="pt-PT"/>
              </w:rPr>
            </w:pPr>
            <w:r w:rsidRPr="005C7D79">
              <w:rPr>
                <w:color w:val="595959"/>
                <w:lang w:val="pt-PT"/>
              </w:rPr>
              <w:t>Preencher no caso de o proje</w:t>
            </w:r>
            <w:r w:rsidR="00372F7F" w:rsidRPr="005C7D79">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5F436E" w14:paraId="4361AA5D" w14:textId="77777777">
              <w:trPr>
                <w:trHeight w:val="288"/>
              </w:trPr>
              <w:tc>
                <w:tcPr>
                  <w:tcW w:w="5713" w:type="dxa"/>
                  <w:tcBorders>
                    <w:bottom w:val="single" w:sz="2" w:space="0" w:color="auto"/>
                  </w:tcBorders>
                  <w:vAlign w:val="bottom"/>
                </w:tcPr>
                <w:p w14:paraId="178E3444" w14:textId="5A47F05B" w:rsidR="00372F7F" w:rsidRPr="00C111B6" w:rsidRDefault="006C78D8" w:rsidP="004F56C8">
                  <w:pPr>
                    <w:rPr>
                      <w:highlight w:val="yellow"/>
                      <w:lang w:val="pt-PT"/>
                    </w:rPr>
                  </w:pPr>
                  <w:r>
                    <w:t>ACIN iCloud Solutions Lda</w:t>
                  </w:r>
                </w:p>
              </w:tc>
              <w:tc>
                <w:tcPr>
                  <w:tcW w:w="268" w:type="dxa"/>
                  <w:vAlign w:val="bottom"/>
                </w:tcPr>
                <w:p w14:paraId="4577C063" w14:textId="77777777" w:rsidR="00372F7F" w:rsidRPr="00C111B6" w:rsidRDefault="00372F7F" w:rsidP="004F56C8">
                  <w:pPr>
                    <w:rPr>
                      <w:highlight w:val="yellow"/>
                      <w:lang w:val="pt-PT"/>
                    </w:rPr>
                  </w:pPr>
                </w:p>
              </w:tc>
              <w:tc>
                <w:tcPr>
                  <w:tcW w:w="3948" w:type="dxa"/>
                  <w:tcBorders>
                    <w:bottom w:val="single" w:sz="2" w:space="0" w:color="auto"/>
                  </w:tcBorders>
                  <w:vAlign w:val="bottom"/>
                </w:tcPr>
                <w:p w14:paraId="1E1C6BD6" w14:textId="7AFD09C6" w:rsidR="00372F7F" w:rsidRPr="00C111B6" w:rsidRDefault="00372F7F" w:rsidP="004F56C8">
                  <w:pPr>
                    <w:rPr>
                      <w:highlight w:val="yellow"/>
                      <w:lang w:val="pt-PT"/>
                    </w:rPr>
                  </w:pPr>
                  <w:r w:rsidRPr="005C7D79">
                    <w:rPr>
                      <w:lang w:val="pt-PT"/>
                    </w:rPr>
                    <w:t>(</w:t>
                  </w:r>
                  <w:r w:rsidR="006C78D8" w:rsidRPr="005C7D79">
                    <w:rPr>
                      <w:lang w:val="pt-PT"/>
                    </w:rPr>
                    <w:t>707451451</w:t>
                  </w:r>
                  <w:r w:rsidRPr="005C7D79">
                    <w:rPr>
                      <w:lang w:val="pt-PT"/>
                    </w:rPr>
                    <w:t>)</w:t>
                  </w:r>
                </w:p>
              </w:tc>
            </w:tr>
            <w:tr w:rsidR="00372F7F" w:rsidRPr="005F436E" w14:paraId="6EA2E4AC" w14:textId="77777777">
              <w:trPr>
                <w:trHeight w:val="288"/>
              </w:trPr>
              <w:tc>
                <w:tcPr>
                  <w:tcW w:w="5713" w:type="dxa"/>
                  <w:tcBorders>
                    <w:top w:val="single" w:sz="2" w:space="0" w:color="auto"/>
                  </w:tcBorders>
                </w:tcPr>
                <w:p w14:paraId="14D17F6A" w14:textId="77777777" w:rsidR="00372F7F" w:rsidRPr="005C7D79" w:rsidRDefault="00372F7F" w:rsidP="004F56C8">
                  <w:pPr>
                    <w:rPr>
                      <w:color w:val="595959"/>
                      <w:lang w:val="pt-PT"/>
                    </w:rPr>
                  </w:pPr>
                  <w:r w:rsidRPr="005C7D79">
                    <w:rPr>
                      <w:color w:val="595959"/>
                      <w:lang w:val="pt-PT"/>
                    </w:rPr>
                    <w:t>Nome da Entidade</w:t>
                  </w:r>
                </w:p>
              </w:tc>
              <w:tc>
                <w:tcPr>
                  <w:tcW w:w="268" w:type="dxa"/>
                </w:tcPr>
                <w:p w14:paraId="4411BFE1" w14:textId="77777777" w:rsidR="00372F7F" w:rsidRPr="00C111B6" w:rsidRDefault="00372F7F" w:rsidP="004F56C8">
                  <w:pPr>
                    <w:rPr>
                      <w:color w:val="595959"/>
                      <w:highlight w:val="yellow"/>
                      <w:lang w:val="pt-PT"/>
                    </w:rPr>
                  </w:pPr>
                </w:p>
              </w:tc>
              <w:tc>
                <w:tcPr>
                  <w:tcW w:w="3948" w:type="dxa"/>
                </w:tcPr>
                <w:p w14:paraId="77FAE151" w14:textId="77777777" w:rsidR="00372F7F" w:rsidRPr="00C111B6" w:rsidRDefault="00372F7F" w:rsidP="004F56C8">
                  <w:pPr>
                    <w:rPr>
                      <w:color w:val="595959"/>
                      <w:highlight w:val="yellow"/>
                      <w:lang w:val="pt-PT"/>
                    </w:rPr>
                  </w:pPr>
                  <w:r w:rsidRPr="005C7D79">
                    <w:rPr>
                      <w:color w:val="595959"/>
                      <w:lang w:val="pt-PT"/>
                    </w:rPr>
                    <w:t>Contacto Telefónico</w:t>
                  </w:r>
                </w:p>
              </w:tc>
            </w:tr>
            <w:tr w:rsidR="00372F7F" w:rsidRPr="005F436E" w14:paraId="4FD1811A" w14:textId="77777777">
              <w:trPr>
                <w:trHeight w:val="288"/>
              </w:trPr>
              <w:tc>
                <w:tcPr>
                  <w:tcW w:w="5713" w:type="dxa"/>
                  <w:tcBorders>
                    <w:bottom w:val="single" w:sz="2" w:space="0" w:color="auto"/>
                  </w:tcBorders>
                  <w:vAlign w:val="bottom"/>
                </w:tcPr>
                <w:p w14:paraId="7A2B8B40" w14:textId="2A393AD8" w:rsidR="00372F7F" w:rsidRPr="00C111B6" w:rsidRDefault="006C78D8" w:rsidP="004F56C8">
                  <w:pPr>
                    <w:rPr>
                      <w:highlight w:val="yellow"/>
                      <w:lang w:val="pt-PT"/>
                    </w:rPr>
                  </w:pPr>
                  <w:r w:rsidRPr="006C78D8">
                    <w:t>ER 104, n.º42 A, 9350-203 Ribeira Brava - Madeira</w:t>
                  </w:r>
                </w:p>
              </w:tc>
              <w:tc>
                <w:tcPr>
                  <w:tcW w:w="268" w:type="dxa"/>
                  <w:vAlign w:val="bottom"/>
                </w:tcPr>
                <w:p w14:paraId="7389FE53" w14:textId="77777777" w:rsidR="00372F7F" w:rsidRPr="00C111B6" w:rsidRDefault="00372F7F" w:rsidP="004F56C8">
                  <w:pPr>
                    <w:rPr>
                      <w:highlight w:val="yellow"/>
                      <w:lang w:val="pt-PT"/>
                    </w:rPr>
                  </w:pPr>
                </w:p>
              </w:tc>
              <w:tc>
                <w:tcPr>
                  <w:tcW w:w="3948" w:type="dxa"/>
                  <w:tcBorders>
                    <w:bottom w:val="single" w:sz="2" w:space="0" w:color="auto"/>
                  </w:tcBorders>
                  <w:vAlign w:val="bottom"/>
                </w:tcPr>
                <w:p w14:paraId="0FEE9B89" w14:textId="74A4501C" w:rsidR="00372F7F" w:rsidRPr="00C111B6" w:rsidRDefault="006C78D8" w:rsidP="004F56C8">
                  <w:pPr>
                    <w:rPr>
                      <w:highlight w:val="yellow"/>
                      <w:lang w:val="pt-PT"/>
                    </w:rPr>
                  </w:pPr>
                  <w:r w:rsidRPr="005C7D79">
                    <w:rPr>
                      <w:lang w:val="pt-PT"/>
                    </w:rPr>
                    <w:t>info@acin.pt</w:t>
                  </w:r>
                </w:p>
              </w:tc>
            </w:tr>
            <w:tr w:rsidR="00372F7F" w:rsidRPr="005F436E" w14:paraId="3FBEE21D" w14:textId="77777777">
              <w:trPr>
                <w:trHeight w:val="288"/>
              </w:trPr>
              <w:tc>
                <w:tcPr>
                  <w:tcW w:w="5713" w:type="dxa"/>
                  <w:tcBorders>
                    <w:top w:val="single" w:sz="2" w:space="0" w:color="auto"/>
                  </w:tcBorders>
                </w:tcPr>
                <w:p w14:paraId="3352B456" w14:textId="77777777" w:rsidR="00372F7F" w:rsidRPr="00C111B6" w:rsidRDefault="00372F7F" w:rsidP="004F56C8">
                  <w:pPr>
                    <w:rPr>
                      <w:color w:val="595959"/>
                      <w:highlight w:val="yellow"/>
                      <w:lang w:val="pt-PT"/>
                    </w:rPr>
                  </w:pPr>
                  <w:r w:rsidRPr="005C7D79">
                    <w:rPr>
                      <w:color w:val="595959"/>
                      <w:lang w:val="pt-PT"/>
                    </w:rPr>
                    <w:t>Morada</w:t>
                  </w:r>
                </w:p>
              </w:tc>
              <w:tc>
                <w:tcPr>
                  <w:tcW w:w="268" w:type="dxa"/>
                </w:tcPr>
                <w:p w14:paraId="06DD24AE" w14:textId="77777777" w:rsidR="00372F7F" w:rsidRPr="00C111B6" w:rsidRDefault="00372F7F" w:rsidP="004F56C8">
                  <w:pPr>
                    <w:rPr>
                      <w:color w:val="595959"/>
                      <w:highlight w:val="yellow"/>
                      <w:lang w:val="pt-PT"/>
                    </w:rPr>
                  </w:pPr>
                </w:p>
              </w:tc>
              <w:tc>
                <w:tcPr>
                  <w:tcW w:w="3948" w:type="dxa"/>
                  <w:tcBorders>
                    <w:top w:val="single" w:sz="2" w:space="0" w:color="auto"/>
                  </w:tcBorders>
                </w:tcPr>
                <w:p w14:paraId="6CD4EE17" w14:textId="77777777" w:rsidR="00372F7F" w:rsidRPr="005446E7" w:rsidRDefault="00372F7F" w:rsidP="004F56C8">
                  <w:pPr>
                    <w:rPr>
                      <w:color w:val="595959"/>
                      <w:lang w:val="pt-PT"/>
                    </w:rPr>
                  </w:pPr>
                  <w:r w:rsidRPr="005C7D79">
                    <w:rPr>
                      <w:color w:val="595959"/>
                      <w:lang w:val="pt-PT"/>
                    </w:rPr>
                    <w:t>E-Mail</w:t>
                  </w:r>
                </w:p>
              </w:tc>
            </w:tr>
          </w:tbl>
          <w:p w14:paraId="18F552D2" w14:textId="77777777" w:rsidR="00372F7F" w:rsidRPr="005446E7" w:rsidRDefault="00372F7F" w:rsidP="004F56C8">
            <w:pPr>
              <w:rPr>
                <w:color w:val="595959"/>
                <w:lang w:val="pt-PT"/>
              </w:rPr>
            </w:pPr>
          </w:p>
          <w:p w14:paraId="1677056D" w14:textId="77777777" w:rsidR="00372F7F" w:rsidRPr="004F56C8" w:rsidRDefault="00372F7F" w:rsidP="00372F7F">
            <w:pPr>
              <w:rPr>
                <w:color w:val="595959"/>
                <w:lang w:val="pt-PT"/>
              </w:rPr>
            </w:pPr>
            <w:r w:rsidRPr="004F56C8">
              <w:rPr>
                <w:color w:val="595959"/>
                <w:lang w:val="pt-PT"/>
              </w:rPr>
              <w:t>Observações</w:t>
            </w:r>
            <w:r w:rsidR="00B07DB0">
              <w:rPr>
                <w:color w:val="595959"/>
                <w:lang w:val="pt-PT"/>
              </w:rPr>
              <w:t xml:space="preserve"> e/ou Pré-Requisitos</w:t>
            </w:r>
          </w:p>
          <w:tbl>
            <w:tblPr>
              <w:tblW w:w="9929" w:type="dxa"/>
              <w:tblLook w:val="01E0" w:firstRow="1" w:lastRow="1" w:firstColumn="1" w:lastColumn="1" w:noHBand="0" w:noVBand="0"/>
            </w:tblPr>
            <w:tblGrid>
              <w:gridCol w:w="9929"/>
            </w:tblGrid>
            <w:tr w:rsidR="00372F7F" w:rsidRPr="005F436E" w14:paraId="0565AAEB"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AF7E9B" w:rsidRDefault="00372F7F" w:rsidP="004F56C8">
                  <w:pPr>
                    <w:rPr>
                      <w:lang w:val="pt-PT"/>
                    </w:rPr>
                  </w:pPr>
                </w:p>
              </w:tc>
            </w:tr>
          </w:tbl>
          <w:p w14:paraId="285AA2F5" w14:textId="77777777" w:rsidR="00BA38AB" w:rsidRPr="00372F7F" w:rsidRDefault="00BA38AB" w:rsidP="004F56C8">
            <w:pPr>
              <w:rPr>
                <w:lang w:val="pt-PT"/>
              </w:rPr>
            </w:pPr>
          </w:p>
        </w:tc>
      </w:tr>
    </w:tbl>
    <w:p w14:paraId="4D3ADEAF" w14:textId="77777777" w:rsidR="00C92C47" w:rsidRPr="00C92C47" w:rsidRDefault="00C92C47" w:rsidP="00372F7F">
      <w:pPr>
        <w:rPr>
          <w:lang w:val="pt-PT"/>
        </w:rPr>
      </w:pPr>
    </w:p>
    <w:sectPr w:rsidR="00C92C47" w:rsidRPr="00C92C47"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63"/>
    <w:rsid w:val="00017E26"/>
    <w:rsid w:val="00035C45"/>
    <w:rsid w:val="000A3F31"/>
    <w:rsid w:val="000C20EC"/>
    <w:rsid w:val="000F605D"/>
    <w:rsid w:val="00136B80"/>
    <w:rsid w:val="00147DEF"/>
    <w:rsid w:val="0015310A"/>
    <w:rsid w:val="00175692"/>
    <w:rsid w:val="00176157"/>
    <w:rsid w:val="0018281C"/>
    <w:rsid w:val="001E18F6"/>
    <w:rsid w:val="00221CA9"/>
    <w:rsid w:val="00256775"/>
    <w:rsid w:val="00295606"/>
    <w:rsid w:val="002C0212"/>
    <w:rsid w:val="00303C2F"/>
    <w:rsid w:val="00307E6C"/>
    <w:rsid w:val="00311E0F"/>
    <w:rsid w:val="00372F7F"/>
    <w:rsid w:val="003A75E2"/>
    <w:rsid w:val="003B2CDC"/>
    <w:rsid w:val="003E31D3"/>
    <w:rsid w:val="004238B8"/>
    <w:rsid w:val="004255DA"/>
    <w:rsid w:val="00477454"/>
    <w:rsid w:val="004C76DA"/>
    <w:rsid w:val="004F56C8"/>
    <w:rsid w:val="00517CCF"/>
    <w:rsid w:val="00531116"/>
    <w:rsid w:val="005446E7"/>
    <w:rsid w:val="005C3021"/>
    <w:rsid w:val="005C7D79"/>
    <w:rsid w:val="005F436E"/>
    <w:rsid w:val="00610F3F"/>
    <w:rsid w:val="00650B41"/>
    <w:rsid w:val="006B510D"/>
    <w:rsid w:val="006C78D8"/>
    <w:rsid w:val="006F1251"/>
    <w:rsid w:val="00737509"/>
    <w:rsid w:val="0074719E"/>
    <w:rsid w:val="007561CB"/>
    <w:rsid w:val="007742C0"/>
    <w:rsid w:val="00782B4A"/>
    <w:rsid w:val="007B2E8D"/>
    <w:rsid w:val="007D6556"/>
    <w:rsid w:val="007F1928"/>
    <w:rsid w:val="00813E4F"/>
    <w:rsid w:val="00825B0A"/>
    <w:rsid w:val="008C37E5"/>
    <w:rsid w:val="008C5E40"/>
    <w:rsid w:val="008F351D"/>
    <w:rsid w:val="00900604"/>
    <w:rsid w:val="009233B5"/>
    <w:rsid w:val="0095570C"/>
    <w:rsid w:val="009863FF"/>
    <w:rsid w:val="00990198"/>
    <w:rsid w:val="009F528C"/>
    <w:rsid w:val="00A106D4"/>
    <w:rsid w:val="00A25828"/>
    <w:rsid w:val="00A27E93"/>
    <w:rsid w:val="00A4499A"/>
    <w:rsid w:val="00A75371"/>
    <w:rsid w:val="00A87009"/>
    <w:rsid w:val="00AF0B4D"/>
    <w:rsid w:val="00AF7E9B"/>
    <w:rsid w:val="00B07DB0"/>
    <w:rsid w:val="00B16E5B"/>
    <w:rsid w:val="00B41463"/>
    <w:rsid w:val="00B75FFC"/>
    <w:rsid w:val="00B9355F"/>
    <w:rsid w:val="00BA38AB"/>
    <w:rsid w:val="00BC1390"/>
    <w:rsid w:val="00BD7012"/>
    <w:rsid w:val="00C0167A"/>
    <w:rsid w:val="00C03601"/>
    <w:rsid w:val="00C111B6"/>
    <w:rsid w:val="00C224DE"/>
    <w:rsid w:val="00C24AB5"/>
    <w:rsid w:val="00C42C1F"/>
    <w:rsid w:val="00C4419C"/>
    <w:rsid w:val="00C5022D"/>
    <w:rsid w:val="00C92C47"/>
    <w:rsid w:val="00CB579A"/>
    <w:rsid w:val="00CB74D7"/>
    <w:rsid w:val="00CF1C02"/>
    <w:rsid w:val="00CF5CCD"/>
    <w:rsid w:val="00D07779"/>
    <w:rsid w:val="00D1708A"/>
    <w:rsid w:val="00D34C97"/>
    <w:rsid w:val="00D34EA7"/>
    <w:rsid w:val="00D5199C"/>
    <w:rsid w:val="00D54847"/>
    <w:rsid w:val="00D92221"/>
    <w:rsid w:val="00DD6C26"/>
    <w:rsid w:val="00E013B9"/>
    <w:rsid w:val="00E2304F"/>
    <w:rsid w:val="00E30E06"/>
    <w:rsid w:val="00E30EBF"/>
    <w:rsid w:val="00E33388"/>
    <w:rsid w:val="00E74737"/>
    <w:rsid w:val="00E90B24"/>
    <w:rsid w:val="00E91CAE"/>
    <w:rsid w:val="00E97C1B"/>
    <w:rsid w:val="00EC027E"/>
    <w:rsid w:val="00EF36A1"/>
    <w:rsid w:val="00EF538E"/>
    <w:rsid w:val="00F159B8"/>
    <w:rsid w:val="00F21999"/>
    <w:rsid w:val="00F24812"/>
    <w:rsid w:val="00F4062D"/>
    <w:rsid w:val="00FD0223"/>
    <w:rsid w:val="00FE373F"/>
    <w:rsid w:val="00FF1320"/>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Ttulo1">
    <w:name w:val="heading 1"/>
    <w:basedOn w:val="body"/>
    <w:next w:val="Normal"/>
    <w:qFormat/>
    <w:rsid w:val="003A75E2"/>
    <w:pPr>
      <w:jc w:val="center"/>
      <w:outlineLvl w:val="0"/>
    </w:pPr>
    <w:rPr>
      <w:b/>
      <w:sz w:val="24"/>
    </w:rPr>
  </w:style>
  <w:style w:type="paragraph" w:styleId="Ttulo2">
    <w:name w:val="heading 2"/>
    <w:basedOn w:val="Normal"/>
    <w:next w:val="Normal"/>
    <w:qFormat/>
    <w:rsid w:val="003A75E2"/>
    <w:pPr>
      <w:spacing w:before="0"/>
      <w:jc w:val="center"/>
      <w:outlineLvl w:val="1"/>
    </w:pPr>
    <w:rPr>
      <w:b/>
      <w:sz w:val="18"/>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basedOn w:val="Normal"/>
    <w:rsid w:val="003A75E2"/>
    <w:pPr>
      <w:spacing w:before="0"/>
    </w:pPr>
    <w:rPr>
      <w:sz w:val="18"/>
      <w:szCs w:val="20"/>
    </w:rPr>
  </w:style>
  <w:style w:type="character" w:styleId="Hiperligao">
    <w:name w:val="Hyperlink"/>
    <w:uiPriority w:val="99"/>
    <w:unhideWhenUsed/>
    <w:rsid w:val="00BD7012"/>
    <w:rPr>
      <w:color w:val="0000FF"/>
      <w:u w:val="single"/>
    </w:rPr>
  </w:style>
  <w:style w:type="paragraph" w:styleId="Textodebalo">
    <w:name w:val="Balloon Text"/>
    <w:basedOn w:val="Normal"/>
    <w:semiHidden/>
    <w:rsid w:val="003A75E2"/>
    <w:rPr>
      <w:rFonts w:ascii="Tahoma" w:hAnsi="Tahoma" w:cs="Tahoma"/>
      <w:szCs w:val="16"/>
    </w:rPr>
  </w:style>
  <w:style w:type="character" w:styleId="Refdecomentrio">
    <w:name w:val="annotation reference"/>
    <w:semiHidden/>
    <w:rsid w:val="003A75E2"/>
    <w:rPr>
      <w:sz w:val="16"/>
      <w:szCs w:val="16"/>
    </w:rPr>
  </w:style>
  <w:style w:type="paragraph" w:styleId="Textodecomentrio">
    <w:name w:val="annotation text"/>
    <w:basedOn w:val="Normal"/>
    <w:semiHidden/>
    <w:rsid w:val="003A75E2"/>
    <w:rPr>
      <w:sz w:val="20"/>
      <w:szCs w:val="20"/>
    </w:rPr>
  </w:style>
  <w:style w:type="paragraph" w:styleId="Assuntodecomentrio">
    <w:name w:val="annotation subject"/>
    <w:basedOn w:val="Textodecomentrio"/>
    <w:next w:val="Textodecomentrio"/>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PargrafodaLista">
    <w:name w:val="List Paragraph"/>
    <w:basedOn w:val="Normal"/>
    <w:uiPriority w:val="34"/>
    <w:qFormat/>
    <w:rsid w:val="00FE373F"/>
    <w:pPr>
      <w:ind w:left="720"/>
      <w:contextualSpacing/>
    </w:pPr>
  </w:style>
  <w:style w:type="paragraph" w:styleId="Bibliografia">
    <w:name w:val="Bibliography"/>
    <w:basedOn w:val="Normal"/>
    <w:next w:val="Normal"/>
    <w:uiPriority w:val="37"/>
    <w:unhideWhenUsed/>
    <w:rsid w:val="00295606"/>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9073">
      <w:bodyDiv w:val="1"/>
      <w:marLeft w:val="0"/>
      <w:marRight w:val="0"/>
      <w:marTop w:val="0"/>
      <w:marBottom w:val="0"/>
      <w:divBdr>
        <w:top w:val="none" w:sz="0" w:space="0" w:color="auto"/>
        <w:left w:val="none" w:sz="0" w:space="0" w:color="auto"/>
        <w:bottom w:val="none" w:sz="0" w:space="0" w:color="auto"/>
        <w:right w:val="none" w:sz="0" w:space="0" w:color="auto"/>
      </w:divBdr>
      <w:divsChild>
        <w:div w:id="1226834495">
          <w:marLeft w:val="0"/>
          <w:marRight w:val="0"/>
          <w:marTop w:val="0"/>
          <w:marBottom w:val="0"/>
          <w:divBdr>
            <w:top w:val="none" w:sz="0" w:space="0" w:color="auto"/>
            <w:left w:val="none" w:sz="0" w:space="0" w:color="auto"/>
            <w:bottom w:val="none" w:sz="0" w:space="0" w:color="auto"/>
            <w:right w:val="none" w:sz="0" w:space="0" w:color="auto"/>
          </w:divBdr>
          <w:divsChild>
            <w:div w:id="526523858">
              <w:marLeft w:val="0"/>
              <w:marRight w:val="0"/>
              <w:marTop w:val="0"/>
              <w:marBottom w:val="0"/>
              <w:divBdr>
                <w:top w:val="none" w:sz="0" w:space="0" w:color="auto"/>
                <w:left w:val="none" w:sz="0" w:space="0" w:color="auto"/>
                <w:bottom w:val="none" w:sz="0" w:space="0" w:color="auto"/>
                <w:right w:val="none" w:sz="0" w:space="0" w:color="auto"/>
              </w:divBdr>
            </w:div>
            <w:div w:id="122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Child's emergency contact and medical information.dot</Template>
  <TotalTime>10</TotalTime>
  <Pages>2</Pages>
  <Words>592</Words>
  <Characters>3201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3786</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dc:creator>
  <cp:lastModifiedBy>José Gouveia</cp:lastModifiedBy>
  <cp:revision>3</cp:revision>
  <cp:lastPrinted>2003-12-01T08:33:00Z</cp:lastPrinted>
  <dcterms:created xsi:type="dcterms:W3CDTF">2020-08-03T11:12:00Z</dcterms:created>
  <dcterms:modified xsi:type="dcterms:W3CDTF">2020-08-06T07:55:00Z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zotero-version="5.0.60"&gt;&lt;session id="msueE8nl"/&gt;&lt;style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